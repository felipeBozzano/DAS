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8B09CD">
        <w:trPr>
          <w:trHeight w:val="372"/>
        </w:trPr>
        <w:tc>
          <w:tcPr>
            <w:tcW w:w="991"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6"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D93344" w:rsidRPr="00277C69" w14:paraId="50D08EA6" w14:textId="77777777" w:rsidTr="008B09CD">
        <w:tc>
          <w:tcPr>
            <w:tcW w:w="991" w:type="dxa"/>
            <w:tcBorders>
              <w:top w:val="single" w:sz="4" w:space="0" w:color="auto"/>
              <w:left w:val="single" w:sz="4" w:space="0" w:color="auto"/>
              <w:bottom w:val="single" w:sz="4" w:space="0" w:color="auto"/>
              <w:right w:val="single" w:sz="4" w:space="0" w:color="auto"/>
            </w:tcBorders>
            <w:vAlign w:val="center"/>
          </w:tcPr>
          <w:p w14:paraId="55AA9EC7" w14:textId="7802352B" w:rsidR="00D93344" w:rsidRPr="00277C69" w:rsidRDefault="004D5D29" w:rsidP="004D5D29">
            <w:pPr>
              <w:jc w:val="center"/>
              <w:rPr>
                <w:rFonts w:cs="Calibri"/>
                <w:szCs w:val="22"/>
              </w:rPr>
            </w:pPr>
            <w:r>
              <w:rPr>
                <w:rFonts w:cs="Calibri"/>
                <w:szCs w:val="22"/>
              </w:rPr>
              <w:t>03/</w:t>
            </w:r>
            <w:r w:rsidR="004325EB">
              <w:rPr>
                <w:rFonts w:cs="Calibri"/>
                <w:szCs w:val="22"/>
              </w:rPr>
              <w:t>0</w:t>
            </w:r>
            <w:r>
              <w:rPr>
                <w:rFonts w:cs="Calibri"/>
                <w:szCs w:val="22"/>
              </w:rPr>
              <w:t>4</w:t>
            </w:r>
            <w:r w:rsidR="004325EB">
              <w:rPr>
                <w:rFonts w:cs="Calibri"/>
                <w:szCs w:val="22"/>
              </w:rPr>
              <w:t>/2023</w:t>
            </w:r>
          </w:p>
        </w:tc>
        <w:tc>
          <w:tcPr>
            <w:tcW w:w="766" w:type="dxa"/>
            <w:tcBorders>
              <w:top w:val="single" w:sz="4" w:space="0" w:color="auto"/>
              <w:left w:val="single" w:sz="4" w:space="0" w:color="auto"/>
              <w:bottom w:val="single" w:sz="4" w:space="0" w:color="auto"/>
              <w:right w:val="single" w:sz="4" w:space="0" w:color="auto"/>
            </w:tcBorders>
            <w:vAlign w:val="center"/>
          </w:tcPr>
          <w:p w14:paraId="0D9A20D2" w14:textId="50DC112F" w:rsidR="00D93344" w:rsidRPr="00277C69" w:rsidRDefault="004D5D29" w:rsidP="004325EB">
            <w:pPr>
              <w:jc w:val="center"/>
              <w:rPr>
                <w:rFonts w:cs="Calibri"/>
                <w:szCs w:val="22"/>
              </w:rPr>
            </w:pPr>
            <w:r>
              <w:rPr>
                <w:rFonts w:cs="Calibri"/>
                <w:szCs w:val="22"/>
              </w:rPr>
              <w:t>2</w:t>
            </w:r>
          </w:p>
        </w:tc>
        <w:tc>
          <w:tcPr>
            <w:tcW w:w="3960" w:type="dxa"/>
            <w:tcBorders>
              <w:top w:val="single" w:sz="4" w:space="0" w:color="auto"/>
              <w:left w:val="single" w:sz="4" w:space="0" w:color="auto"/>
              <w:bottom w:val="single" w:sz="4" w:space="0" w:color="auto"/>
              <w:right w:val="single" w:sz="4" w:space="0" w:color="auto"/>
            </w:tcBorders>
            <w:vAlign w:val="center"/>
          </w:tcPr>
          <w:p w14:paraId="6CE9DAAC" w14:textId="75527886" w:rsidR="00D93344" w:rsidRPr="00277C69" w:rsidRDefault="004325EB" w:rsidP="008B09CD">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80" w:type="dxa"/>
            <w:tcBorders>
              <w:top w:val="single" w:sz="4" w:space="0" w:color="auto"/>
              <w:left w:val="single" w:sz="4" w:space="0" w:color="auto"/>
              <w:bottom w:val="single" w:sz="4" w:space="0" w:color="auto"/>
              <w:right w:val="single" w:sz="4" w:space="0" w:color="auto"/>
            </w:tcBorders>
            <w:vAlign w:val="center"/>
          </w:tcPr>
          <w:p w14:paraId="5CDE913E" w14:textId="77777777" w:rsidR="00D93344" w:rsidRDefault="004325EB" w:rsidP="004325EB">
            <w:pPr>
              <w:jc w:val="center"/>
              <w:rPr>
                <w:rFonts w:cs="Calibri"/>
                <w:szCs w:val="22"/>
              </w:rPr>
            </w:pPr>
            <w:r>
              <w:rPr>
                <w:rFonts w:cs="Calibri"/>
                <w:szCs w:val="22"/>
              </w:rPr>
              <w:t>Bozzano Felipe</w:t>
            </w:r>
          </w:p>
          <w:p w14:paraId="6276F623" w14:textId="1FED27E1" w:rsidR="004325EB" w:rsidRPr="00277C69" w:rsidRDefault="004325EB" w:rsidP="004325EB">
            <w:pPr>
              <w:jc w:val="center"/>
              <w:rPr>
                <w:rFonts w:cs="Calibri"/>
                <w:szCs w:val="22"/>
              </w:rPr>
            </w:pPr>
            <w:r>
              <w:rPr>
                <w:rFonts w:cs="Calibri"/>
                <w:szCs w:val="22"/>
              </w:rPr>
              <w:t>Olmos Francisco</w:t>
            </w:r>
          </w:p>
        </w:tc>
        <w:tc>
          <w:tcPr>
            <w:tcW w:w="1980" w:type="dxa"/>
            <w:tcBorders>
              <w:top w:val="single" w:sz="4" w:space="0" w:color="auto"/>
              <w:left w:val="single" w:sz="4" w:space="0" w:color="auto"/>
              <w:bottom w:val="single" w:sz="4" w:space="0" w:color="auto"/>
              <w:right w:val="single" w:sz="4" w:space="0" w:color="auto"/>
            </w:tcBorders>
            <w:vAlign w:val="center"/>
          </w:tcPr>
          <w:p w14:paraId="08CD8E16" w14:textId="77777777" w:rsidR="00D93344" w:rsidRPr="00277C69" w:rsidRDefault="00D93344" w:rsidP="008B09CD">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77777777"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C006045" w14:textId="77777777" w:rsidR="00383AE0" w:rsidRPr="00277C69" w:rsidRDefault="00B802DE">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579DD35" w14:textId="77777777" w:rsidR="00383AE0" w:rsidRPr="00277C69" w:rsidRDefault="00B802DE">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F27FF30" w14:textId="77777777" w:rsidR="00383AE0" w:rsidRPr="00277C69" w:rsidRDefault="00B802DE">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C75B279" w14:textId="77777777" w:rsidR="00383AE0" w:rsidRPr="00277C69" w:rsidRDefault="00B802DE">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3A4CA439" w14:textId="77777777" w:rsidR="00383AE0" w:rsidRPr="00277C69" w:rsidRDefault="00B802DE">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944F780" w14:textId="77777777" w:rsidR="00383AE0" w:rsidRPr="00277C69" w:rsidRDefault="00B802DE">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Este documento de requerimientos tiene como objetivo especificar las funcionalidades y características necesarias para el desarrollo de un portal web que permita la gestión de suscripciones a plataformas de streaming.</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Streaming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streaming de las principales empresas del mercado. Los usuarios podrán asociar sus cuentas de Netflix, Prime Video, </w:t>
      </w:r>
      <w:proofErr w:type="spellStart"/>
      <w:r>
        <w:t>Star</w:t>
      </w:r>
      <w:proofErr w:type="spellEnd"/>
      <w:r>
        <w:t>+, Disney+, HBO Max, etc. SS otorgará un fee a cada plataforma de streaming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La perspectiva del producto es ofrecer un servicio fácil de usar para los usuarios, permitiéndoles gestionar sus suscripciones a plataformas de streaming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streaming que surjan en el mercado.</w:t>
      </w:r>
    </w:p>
    <w:p w14:paraId="06040C1E" w14:textId="0C09FA4C"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soluci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7"/>
        <w:gridCol w:w="2226"/>
        <w:gridCol w:w="968"/>
        <w:gridCol w:w="3733"/>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797425">
        <w:trPr>
          <w:cantSplit/>
        </w:trPr>
        <w:tc>
          <w:tcPr>
            <w:tcW w:w="253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2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701"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797425">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733"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277C69" w:rsidRPr="00277C69" w14:paraId="44673BCF" w14:textId="77777777" w:rsidTr="00797425">
        <w:trPr>
          <w:cantSplit/>
        </w:trPr>
        <w:tc>
          <w:tcPr>
            <w:tcW w:w="2537" w:type="dxa"/>
            <w:tcBorders>
              <w:top w:val="single" w:sz="4" w:space="0" w:color="000000"/>
              <w:left w:val="single" w:sz="4" w:space="0" w:color="000000"/>
              <w:bottom w:val="single" w:sz="4" w:space="0" w:color="000000"/>
              <w:right w:val="single" w:sz="4" w:space="0" w:color="000000"/>
            </w:tcBorders>
            <w:shd w:val="clear" w:color="auto" w:fill="auto"/>
          </w:tcPr>
          <w:p w14:paraId="1D8AF869" w14:textId="34EEC99E" w:rsidR="004D5D29" w:rsidRPr="00277C69" w:rsidRDefault="008A1AB0" w:rsidP="00B54BA4">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C11861" w:rsidRPr="00277C69" w:rsidRDefault="004D5D29" w:rsidP="00277C69">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35B70BDD" w:rsidR="008459E2" w:rsidRPr="00277C69" w:rsidRDefault="008459E2" w:rsidP="00C11861">
            <w:pPr>
              <w:jc w:val="center"/>
              <w:rPr>
                <w:rFonts w:cs="Calibri"/>
                <w:szCs w:val="22"/>
              </w:rPr>
            </w:pPr>
            <w:r w:rsidRPr="00277C69">
              <w:rPr>
                <w:rFonts w:cs="Calibri"/>
                <w:szCs w:val="22"/>
              </w:rPr>
              <w:t>RE01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B534411" w14:textId="6A38D7D9" w:rsidR="008459E2" w:rsidRPr="00277C69" w:rsidRDefault="004D5D29">
            <w:pPr>
              <w:rPr>
                <w:rFonts w:cs="Calibri"/>
                <w:szCs w:val="22"/>
              </w:rPr>
            </w:pPr>
            <w:r>
              <w:rPr>
                <w:rFonts w:cs="Calibri"/>
                <w:szCs w:val="22"/>
              </w:rPr>
              <w:t>Registrar</w:t>
            </w:r>
            <w:r w:rsidR="008A1AB0">
              <w:rPr>
                <w:rFonts w:cs="Calibri"/>
                <w:szCs w:val="22"/>
              </w:rPr>
              <w:t xml:space="preserve"> usuari</w:t>
            </w:r>
            <w:r w:rsidR="00D9315E">
              <w:rPr>
                <w:rFonts w:cs="Calibri"/>
                <w:szCs w:val="22"/>
              </w:rPr>
              <w:t>o</w:t>
            </w:r>
            <w:r w:rsidR="008A1AB0">
              <w:rPr>
                <w:rFonts w:cs="Calibri"/>
                <w:szCs w:val="22"/>
              </w:rPr>
              <w:t xml:space="preserve"> </w:t>
            </w:r>
            <w:r w:rsidR="00791B06">
              <w:rPr>
                <w:rFonts w:cs="Calibri"/>
                <w:szCs w:val="22"/>
              </w:rPr>
              <w:t>al portal</w:t>
            </w:r>
            <w:r w:rsidR="008A1AB0">
              <w:rPr>
                <w:rFonts w:cs="Calibri"/>
                <w:szCs w:val="22"/>
              </w:rPr>
              <w:t>.</w:t>
            </w:r>
          </w:p>
        </w:tc>
      </w:tr>
      <w:tr w:rsidR="00277C69" w:rsidRPr="00277C69" w14:paraId="340E681F"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76E42F3" w14:textId="6B7D1631" w:rsidR="008459E2" w:rsidRPr="00277C69" w:rsidRDefault="008A1AB0" w:rsidP="00B54BA4">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C11861" w:rsidRPr="00277C69" w:rsidRDefault="008A1AB0" w:rsidP="00277C69">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24B85332" w:rsidR="008459E2" w:rsidRPr="00277C69" w:rsidRDefault="008459E2" w:rsidP="00277C69">
            <w:pPr>
              <w:jc w:val="center"/>
              <w:rPr>
                <w:rFonts w:cs="Calibri"/>
                <w:szCs w:val="22"/>
              </w:rPr>
            </w:pPr>
            <w:r w:rsidRPr="00277C69">
              <w:rPr>
                <w:rFonts w:cs="Calibri"/>
                <w:szCs w:val="22"/>
              </w:rPr>
              <w:t>RE02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A6C33DC" w14:textId="1E5E227D" w:rsidR="008459E2" w:rsidRPr="00221593" w:rsidRDefault="008255B0">
            <w:pPr>
              <w:rPr>
                <w:rFonts w:cs="Calibri"/>
                <w:szCs w:val="22"/>
                <w:lang w:val="es-AR"/>
              </w:rPr>
            </w:pPr>
            <w:r>
              <w:rPr>
                <w:rFonts w:cs="Calibri"/>
                <w:szCs w:val="22"/>
              </w:rPr>
              <w:t>Iniciar sesión en el portal.</w:t>
            </w:r>
          </w:p>
        </w:tc>
      </w:tr>
      <w:tr w:rsidR="004E1D76" w:rsidRPr="00277C69" w14:paraId="5788B81E"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5A93CAF" w14:textId="219C8AF4" w:rsidR="004E1D76" w:rsidRDefault="00D9315E" w:rsidP="00B54BA4">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4E1D76" w:rsidRDefault="00D9315E" w:rsidP="00D9315E">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549F4FDF" w:rsidR="004E1D76" w:rsidRDefault="004E1D76" w:rsidP="00277C69">
            <w:pPr>
              <w:jc w:val="center"/>
              <w:rPr>
                <w:rFonts w:cs="Calibri"/>
                <w:szCs w:val="22"/>
              </w:rPr>
            </w:pPr>
            <w:r>
              <w:rPr>
                <w:rFonts w:cs="Calibri"/>
                <w:szCs w:val="22"/>
              </w:rPr>
              <w:t>R</w:t>
            </w:r>
            <w:r w:rsidR="00D9315E">
              <w:rPr>
                <w:rFonts w:cs="Calibri"/>
                <w:szCs w:val="22"/>
              </w:rPr>
              <w:t>E03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2790384" w14:textId="7BA9F273" w:rsidR="004E1D76" w:rsidRDefault="001C42F3">
            <w:pPr>
              <w:rPr>
                <w:rFonts w:cs="Calibri"/>
                <w:szCs w:val="22"/>
              </w:rPr>
            </w:pPr>
            <w:r>
              <w:rPr>
                <w:rFonts w:cs="Calibri"/>
                <w:szCs w:val="22"/>
                <w:lang w:val="es-AR"/>
              </w:rPr>
              <w:t>Vincular</w:t>
            </w:r>
            <w:r w:rsidR="008255B0">
              <w:rPr>
                <w:rFonts w:cs="Calibri"/>
                <w:szCs w:val="22"/>
                <w:lang w:val="es-AR"/>
              </w:rPr>
              <w:t xml:space="preserve"> plataforma de </w:t>
            </w:r>
            <w:proofErr w:type="spellStart"/>
            <w:r w:rsidR="008255B0">
              <w:rPr>
                <w:rFonts w:cs="Calibri"/>
                <w:szCs w:val="22"/>
                <w:lang w:val="es-AR"/>
              </w:rPr>
              <w:t>streaming</w:t>
            </w:r>
            <w:proofErr w:type="spellEnd"/>
            <w:r w:rsidR="008255B0">
              <w:rPr>
                <w:rFonts w:cs="Calibri"/>
                <w:szCs w:val="22"/>
                <w:lang w:val="es-AR"/>
              </w:rPr>
              <w:t>.</w:t>
            </w:r>
          </w:p>
        </w:tc>
      </w:tr>
      <w:tr w:rsidR="007603E0" w:rsidRPr="00277C69" w14:paraId="6A40DC6C"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8A6FE36" w14:textId="589EBA78" w:rsidR="007603E0" w:rsidRDefault="007603E0" w:rsidP="007603E0">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7603E0" w:rsidRDefault="008A3229" w:rsidP="007603E0">
            <w:pPr>
              <w:jc w:val="center"/>
              <w:rPr>
                <w:rFonts w:cs="Calibri"/>
                <w:szCs w:val="22"/>
              </w:rPr>
            </w:pPr>
            <w:r>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4B486905" w:rsidR="007603E0" w:rsidRDefault="007603E0" w:rsidP="007603E0">
            <w:pPr>
              <w:jc w:val="center"/>
              <w:rPr>
                <w:rFonts w:cs="Calibri"/>
                <w:szCs w:val="22"/>
              </w:rPr>
            </w:pPr>
            <w:r>
              <w:rPr>
                <w:rFonts w:cs="Calibri"/>
                <w:szCs w:val="22"/>
              </w:rPr>
              <w:t>RE0</w:t>
            </w:r>
            <w:r>
              <w:rPr>
                <w:rFonts w:cs="Calibri"/>
                <w:szCs w:val="22"/>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7603E0" w:rsidRDefault="008A3229" w:rsidP="007603E0">
            <w:pPr>
              <w:rPr>
                <w:rFonts w:cs="Calibri"/>
                <w:szCs w:val="22"/>
                <w:lang w:val="es-AR"/>
              </w:rPr>
            </w:pPr>
            <w:r>
              <w:rPr>
                <w:rFonts w:cs="Calibri"/>
                <w:szCs w:val="22"/>
                <w:lang w:val="es-AR"/>
              </w:rPr>
              <w:t>Desvincular</w:t>
            </w:r>
            <w:r w:rsidR="007603E0">
              <w:rPr>
                <w:rFonts w:cs="Calibri"/>
                <w:szCs w:val="22"/>
                <w:lang w:val="es-AR"/>
              </w:rPr>
              <w:t xml:space="preserve"> plataforma de </w:t>
            </w:r>
            <w:proofErr w:type="spellStart"/>
            <w:r w:rsidR="007603E0">
              <w:rPr>
                <w:rFonts w:cs="Calibri"/>
                <w:szCs w:val="22"/>
                <w:lang w:val="es-AR"/>
              </w:rPr>
              <w:t>streaming</w:t>
            </w:r>
            <w:proofErr w:type="spellEnd"/>
            <w:r w:rsidR="007603E0">
              <w:rPr>
                <w:rFonts w:cs="Calibri"/>
                <w:szCs w:val="22"/>
                <w:lang w:val="es-AR"/>
              </w:rPr>
              <w:t>.</w:t>
            </w:r>
          </w:p>
        </w:tc>
      </w:tr>
      <w:tr w:rsidR="00F71D55" w:rsidRPr="00277C69" w14:paraId="52EEE1C0"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268B9E7" w14:textId="688D8F65" w:rsidR="00F71D55" w:rsidRDefault="00F71D55" w:rsidP="00F71D55">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F71D55" w:rsidRDefault="00F71D55"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080CEEF4" w:rsidR="00F71D55" w:rsidRDefault="00F71D55" w:rsidP="00F71D55">
            <w:pPr>
              <w:jc w:val="center"/>
              <w:rPr>
                <w:rFonts w:cs="Calibri"/>
                <w:szCs w:val="22"/>
              </w:rPr>
            </w:pPr>
            <w:r>
              <w:rPr>
                <w:rFonts w:cs="Calibri"/>
                <w:szCs w:val="22"/>
              </w:rPr>
              <w:t>RE0</w:t>
            </w:r>
            <w:r w:rsidR="00FC3699">
              <w:rPr>
                <w:rFonts w:cs="Calibri"/>
                <w:szCs w:val="22"/>
              </w:rPr>
              <w:t>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46F342" w14:textId="1904E4ED" w:rsidR="00F71D55" w:rsidRDefault="00F71D55" w:rsidP="00F71D55">
            <w:pPr>
              <w:rPr>
                <w:rFonts w:cs="Calibri"/>
                <w:szCs w:val="22"/>
              </w:rPr>
            </w:pPr>
            <w:r>
              <w:rPr>
                <w:rFonts w:cs="Calibri"/>
                <w:szCs w:val="22"/>
                <w:lang w:val="es-AR"/>
              </w:rPr>
              <w:t>Crear cuenta en</w:t>
            </w:r>
            <w:r>
              <w:rPr>
                <w:rFonts w:cs="Calibri"/>
                <w:szCs w:val="22"/>
                <w:lang w:val="es-AR"/>
              </w:rPr>
              <w:t xml:space="preserve"> plataforma de </w:t>
            </w:r>
            <w:proofErr w:type="spellStart"/>
            <w:r>
              <w:rPr>
                <w:rFonts w:cs="Calibri"/>
                <w:szCs w:val="22"/>
                <w:lang w:val="es-AR"/>
              </w:rPr>
              <w:t>streaming</w:t>
            </w:r>
            <w:proofErr w:type="spellEnd"/>
            <w:r>
              <w:rPr>
                <w:rFonts w:cs="Calibri"/>
                <w:szCs w:val="22"/>
                <w:lang w:val="es-AR"/>
              </w:rPr>
              <w:t>.</w:t>
            </w:r>
          </w:p>
        </w:tc>
      </w:tr>
      <w:tr w:rsidR="00F71D55" w:rsidRPr="00277C69" w14:paraId="63E43A7B"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7C4E88C" w14:textId="6FBB6E1E" w:rsidR="00F71D55" w:rsidRPr="00277C69" w:rsidRDefault="00F71D55" w:rsidP="00F71D55">
            <w:pPr>
              <w:jc w:val="center"/>
              <w:rPr>
                <w:rFonts w:cs="Calibri"/>
                <w:szCs w:val="22"/>
              </w:rPr>
            </w:pPr>
            <w:r>
              <w:rPr>
                <w:rFonts w:cs="Calibri"/>
                <w:szCs w:val="22"/>
              </w:rPr>
              <w:lastRenderedPageBreak/>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1A4529" w14:textId="4876B9DE" w:rsidR="00F71D55" w:rsidRPr="00277C69" w:rsidRDefault="00F71D55"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C649D24" w:rsidR="00F71D55" w:rsidRPr="00277C69" w:rsidRDefault="00F71D55" w:rsidP="00F71D55">
            <w:pPr>
              <w:jc w:val="center"/>
              <w:rPr>
                <w:rFonts w:cs="Calibri"/>
                <w:szCs w:val="22"/>
              </w:rPr>
            </w:pPr>
            <w:r>
              <w:rPr>
                <w:rFonts w:cs="Calibri"/>
                <w:szCs w:val="22"/>
              </w:rPr>
              <w:t>RE0</w:t>
            </w:r>
            <w:r w:rsidR="00FC3699">
              <w:rPr>
                <w:rFonts w:cs="Calibri"/>
                <w:szCs w:val="22"/>
              </w:rPr>
              <w:t>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E9C793F" w14:textId="5345F1C9" w:rsidR="00F71D55" w:rsidRPr="00277C69" w:rsidRDefault="00F71D55" w:rsidP="00F71D55">
            <w:pPr>
              <w:rPr>
                <w:rFonts w:cs="Calibri"/>
                <w:szCs w:val="22"/>
              </w:rPr>
            </w:pPr>
            <w:r>
              <w:rPr>
                <w:rFonts w:cs="Calibri"/>
                <w:szCs w:val="22"/>
              </w:rPr>
              <w:t>Buscar contenido en el portal.</w:t>
            </w:r>
          </w:p>
        </w:tc>
      </w:tr>
      <w:tr w:rsidR="00F71D55" w:rsidRPr="00277C69" w14:paraId="2E03E2A0"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2A8E81DC" w14:textId="47FE91EE" w:rsidR="00F71D55" w:rsidRDefault="00F71D55" w:rsidP="00F71D55">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8189EF4" w14:textId="64CA7009" w:rsidR="00F71D55" w:rsidRDefault="00F71D55"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78EA76B3" w:rsidR="00F71D55" w:rsidRDefault="00F71D55" w:rsidP="00F71D55">
            <w:pPr>
              <w:jc w:val="center"/>
              <w:rPr>
                <w:rFonts w:cs="Calibri"/>
                <w:szCs w:val="22"/>
              </w:rPr>
            </w:pPr>
            <w:r>
              <w:rPr>
                <w:rFonts w:cs="Calibri"/>
                <w:szCs w:val="22"/>
              </w:rPr>
              <w:t>RE0</w:t>
            </w:r>
            <w:r w:rsidR="00FC3699">
              <w:rPr>
                <w:rFonts w:cs="Calibri"/>
                <w:szCs w:val="22"/>
              </w:rPr>
              <w:t>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8AF740C" w14:textId="73AD1D32" w:rsidR="00F71D55" w:rsidRDefault="00F71D55" w:rsidP="00F71D55">
            <w:pPr>
              <w:rPr>
                <w:rFonts w:cs="Calibri"/>
                <w:szCs w:val="22"/>
              </w:rPr>
            </w:pPr>
            <w:r>
              <w:rPr>
                <w:rFonts w:cs="Calibri"/>
                <w:szCs w:val="22"/>
              </w:rPr>
              <w:t>Buscar contenido en el portal de forma avanzada.</w:t>
            </w:r>
          </w:p>
        </w:tc>
      </w:tr>
      <w:tr w:rsidR="00F71D55" w:rsidRPr="00277C69" w14:paraId="75EF6001"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F626253" w14:textId="6BBF3653" w:rsidR="00F71D55" w:rsidRPr="00277C69"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C6301BC" w14:textId="6DE2FB8C" w:rsidR="00F71D55" w:rsidRPr="00277C69" w:rsidRDefault="00BC40C0"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22631D16" w:rsidR="00F71D55" w:rsidRPr="00277C69" w:rsidRDefault="00F71D55" w:rsidP="00F71D55">
            <w:pPr>
              <w:jc w:val="center"/>
              <w:rPr>
                <w:rFonts w:cs="Calibri"/>
                <w:szCs w:val="22"/>
              </w:rPr>
            </w:pPr>
            <w:r>
              <w:rPr>
                <w:rFonts w:cs="Calibri"/>
                <w:szCs w:val="22"/>
              </w:rPr>
              <w:t>RE0</w:t>
            </w:r>
            <w:r w:rsidR="00FC3699">
              <w:rPr>
                <w:rFonts w:cs="Calibri"/>
                <w:szCs w:val="22"/>
              </w:rPr>
              <w:t>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5804BFA" w14:textId="28F8ED0A" w:rsidR="00F71D55" w:rsidRPr="00277C69" w:rsidRDefault="00F71D55" w:rsidP="00F71D55">
            <w:pPr>
              <w:rPr>
                <w:rFonts w:cs="Calibri"/>
                <w:szCs w:val="22"/>
              </w:rPr>
            </w:pPr>
            <w:r>
              <w:rPr>
                <w:rFonts w:cs="Calibri"/>
                <w:szCs w:val="22"/>
              </w:rPr>
              <w:t>Iniciar sesión empresa en el portal.</w:t>
            </w:r>
          </w:p>
        </w:tc>
      </w:tr>
      <w:tr w:rsidR="00F71D55" w:rsidRPr="00277C69" w14:paraId="1E52E26A"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B42EA50" w14:textId="6293B12B" w:rsidR="00F71D55" w:rsidRPr="00277C69"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1240B41" w14:textId="37D91D8D" w:rsidR="00F71D55" w:rsidRPr="00277C69" w:rsidRDefault="00BC40C0"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ED090C1" w14:textId="6C47E4EA" w:rsidR="00F71D55" w:rsidRPr="00277C69" w:rsidRDefault="00F71D55" w:rsidP="00F71D55">
            <w:pPr>
              <w:jc w:val="center"/>
              <w:rPr>
                <w:rFonts w:cs="Calibri"/>
                <w:szCs w:val="22"/>
              </w:rPr>
            </w:pPr>
            <w:r>
              <w:rPr>
                <w:rFonts w:cs="Calibri"/>
                <w:szCs w:val="22"/>
              </w:rPr>
              <w:t>RE</w:t>
            </w:r>
            <w:r w:rsidR="00DF5031">
              <w:rPr>
                <w:rFonts w:cs="Calibri"/>
                <w:szCs w:val="22"/>
              </w:rPr>
              <w:t>09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24E3BA4" w14:textId="4B5998AC" w:rsidR="00F71D55" w:rsidRPr="00277C69" w:rsidRDefault="00F71D55" w:rsidP="00F71D55">
            <w:pPr>
              <w:rPr>
                <w:rFonts w:cs="Calibri"/>
                <w:szCs w:val="22"/>
              </w:rPr>
            </w:pPr>
            <w:r>
              <w:rPr>
                <w:rFonts w:cs="Calibri"/>
                <w:szCs w:val="22"/>
              </w:rPr>
              <w:t>Registrar anuncio.</w:t>
            </w:r>
          </w:p>
        </w:tc>
      </w:tr>
      <w:tr w:rsidR="00F71D55" w:rsidRPr="00277C69" w14:paraId="04FEBA67"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DE8EF65" w14:textId="3DAC4670" w:rsidR="00F71D55"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C34CA22" w14:textId="1F4F6F16" w:rsidR="00F71D55" w:rsidRPr="00277C69" w:rsidRDefault="00BC40C0"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03B6F65" w14:textId="51F0F920" w:rsidR="00F71D55" w:rsidRDefault="00F71D55" w:rsidP="00F71D55">
            <w:pPr>
              <w:jc w:val="center"/>
              <w:rPr>
                <w:rFonts w:cs="Calibri"/>
                <w:szCs w:val="22"/>
              </w:rPr>
            </w:pPr>
            <w:r>
              <w:rPr>
                <w:rFonts w:cs="Calibri"/>
                <w:szCs w:val="22"/>
              </w:rPr>
              <w:t>RE1</w:t>
            </w:r>
            <w:r w:rsidR="00DF5031">
              <w:rPr>
                <w:rFonts w:cs="Calibri"/>
                <w:szCs w:val="22"/>
              </w:rPr>
              <w:t>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32D1EAD" w14:textId="4742D088" w:rsidR="00F71D55" w:rsidRDefault="00F71D55" w:rsidP="00F71D55">
            <w:pPr>
              <w:rPr>
                <w:rFonts w:cs="Calibri"/>
                <w:szCs w:val="22"/>
              </w:rPr>
            </w:pPr>
            <w:r>
              <w:rPr>
                <w:rFonts w:cs="Calibri"/>
                <w:szCs w:val="22"/>
              </w:rPr>
              <w:t>Modificar anuncio.</w:t>
            </w:r>
          </w:p>
        </w:tc>
      </w:tr>
      <w:tr w:rsidR="00F71D55" w:rsidRPr="00277C69" w14:paraId="71648A4B"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189B1E8" w14:textId="3A771F3F" w:rsidR="00F71D55"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A7B166E" w14:textId="45654FB2" w:rsidR="00F71D55" w:rsidRPr="00277C69" w:rsidRDefault="00BC40C0"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142DB77C" w:rsidR="00F71D55" w:rsidRDefault="00F71D55" w:rsidP="00F71D55">
            <w:pPr>
              <w:jc w:val="center"/>
              <w:rPr>
                <w:rFonts w:cs="Calibri"/>
                <w:szCs w:val="22"/>
              </w:rPr>
            </w:pPr>
            <w:r>
              <w:rPr>
                <w:rFonts w:cs="Calibri"/>
                <w:szCs w:val="22"/>
              </w:rPr>
              <w:t>RE1</w:t>
            </w:r>
            <w:r w:rsidR="00DF5031">
              <w:rPr>
                <w:rFonts w:cs="Calibri"/>
                <w:szCs w:val="22"/>
              </w:rPr>
              <w:t>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20BFFE4" w14:textId="6946C746" w:rsidR="00F71D55" w:rsidRDefault="00F71D55" w:rsidP="00F71D55">
            <w:pPr>
              <w:rPr>
                <w:rFonts w:cs="Calibri"/>
                <w:szCs w:val="22"/>
              </w:rPr>
            </w:pPr>
            <w:r>
              <w:rPr>
                <w:rFonts w:cs="Calibri"/>
                <w:szCs w:val="22"/>
              </w:rPr>
              <w:t>Eliminar anuncio.</w:t>
            </w:r>
          </w:p>
        </w:tc>
      </w:tr>
      <w:tr w:rsidR="00F71D55" w:rsidRPr="00277C69" w14:paraId="7961D8DB"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C0A3F25" w14:textId="1488295E" w:rsidR="00F71D55" w:rsidRPr="00277C69"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02549B5" w14:textId="78760070" w:rsidR="00F71D55" w:rsidRPr="00277C69" w:rsidRDefault="00BC40C0" w:rsidP="00F71D55">
            <w:pPr>
              <w:jc w:val="center"/>
              <w:rPr>
                <w:rFonts w:cs="Calibri"/>
                <w:szCs w:val="22"/>
              </w:rPr>
            </w:pPr>
            <w:r>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3A112A28" w:rsidR="00F71D55" w:rsidRPr="00277C69" w:rsidRDefault="00F71D55" w:rsidP="00F71D55">
            <w:pPr>
              <w:jc w:val="center"/>
              <w:rPr>
                <w:rFonts w:cs="Calibri"/>
                <w:szCs w:val="22"/>
              </w:rPr>
            </w:pPr>
            <w:r>
              <w:rPr>
                <w:rFonts w:cs="Calibri"/>
                <w:szCs w:val="22"/>
              </w:rPr>
              <w:t>RE</w:t>
            </w:r>
            <w:r w:rsidR="006322BC">
              <w:rPr>
                <w:rFonts w:cs="Calibri"/>
                <w:szCs w:val="22"/>
              </w:rPr>
              <w:t>1</w:t>
            </w:r>
            <w:r w:rsidR="00DF5031">
              <w:rPr>
                <w:rFonts w:cs="Calibri"/>
                <w:szCs w:val="22"/>
              </w:rPr>
              <w:t>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BBD137" w:rsidR="00F71D55" w:rsidRPr="00277C69" w:rsidRDefault="00F71D55" w:rsidP="00F71D55">
            <w:pPr>
              <w:rPr>
                <w:rFonts w:cs="Calibri"/>
                <w:szCs w:val="22"/>
              </w:rPr>
            </w:pPr>
            <w:r>
              <w:rPr>
                <w:rFonts w:cs="Calibri"/>
                <w:szCs w:val="22"/>
              </w:rPr>
              <w:t>Registrar anuncio mediante panel de administración.</w:t>
            </w:r>
          </w:p>
        </w:tc>
      </w:tr>
      <w:tr w:rsidR="00F71D55" w:rsidRPr="00277C69" w14:paraId="6D7E531B"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39C950FE" w14:textId="46A7BBD0" w:rsidR="00F71D55" w:rsidRPr="00277C69"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34F311" w14:textId="61FBCA03" w:rsidR="00F71D55" w:rsidRPr="00277C69" w:rsidRDefault="00BC40C0" w:rsidP="00F71D55">
            <w:pPr>
              <w:jc w:val="center"/>
              <w:rPr>
                <w:rFonts w:cs="Calibri"/>
                <w:szCs w:val="22"/>
              </w:rPr>
            </w:pPr>
            <w:r>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5454B924" w:rsidR="00F71D55" w:rsidRPr="00277C69" w:rsidRDefault="00F71D55" w:rsidP="00F71D55">
            <w:pPr>
              <w:jc w:val="center"/>
              <w:rPr>
                <w:rFonts w:cs="Calibri"/>
                <w:szCs w:val="22"/>
              </w:rPr>
            </w:pPr>
            <w:r>
              <w:rPr>
                <w:rFonts w:cs="Calibri"/>
                <w:szCs w:val="22"/>
              </w:rPr>
              <w:t>RE1</w:t>
            </w:r>
            <w:r w:rsidR="00DF5031">
              <w:rPr>
                <w:rFonts w:cs="Calibri"/>
                <w:szCs w:val="22"/>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C74EB" w14:textId="1A55FD8E" w:rsidR="00F71D55" w:rsidRPr="00277C69" w:rsidRDefault="00F71D55" w:rsidP="00F71D55">
            <w:pPr>
              <w:rPr>
                <w:rFonts w:cs="Calibri"/>
                <w:szCs w:val="22"/>
              </w:rPr>
            </w:pPr>
            <w:r>
              <w:rPr>
                <w:rFonts w:cs="Calibri"/>
                <w:szCs w:val="22"/>
              </w:rPr>
              <w:t>Modificar anuncio mediante panel de administración.</w:t>
            </w:r>
          </w:p>
        </w:tc>
      </w:tr>
      <w:tr w:rsidR="00F71D55" w:rsidRPr="00277C69" w14:paraId="41504220"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5D5AEEC" w14:textId="4F358CB9" w:rsidR="00F71D55" w:rsidRPr="00277C69"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1A43C58" w14:textId="1381C2B7" w:rsidR="00F71D55" w:rsidRPr="00277C69" w:rsidRDefault="00BC40C0" w:rsidP="00F71D55">
            <w:pPr>
              <w:jc w:val="center"/>
              <w:rPr>
                <w:rFonts w:cs="Calibri"/>
                <w:szCs w:val="22"/>
              </w:rPr>
            </w:pPr>
            <w:r>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4ABE70B" w14:textId="74438052" w:rsidR="00F71D55" w:rsidRPr="00277C69" w:rsidRDefault="00F71D55" w:rsidP="00F71D55">
            <w:pPr>
              <w:jc w:val="center"/>
              <w:rPr>
                <w:rFonts w:cs="Calibri"/>
                <w:szCs w:val="22"/>
              </w:rPr>
            </w:pPr>
            <w:r>
              <w:rPr>
                <w:rFonts w:cs="Calibri"/>
                <w:szCs w:val="22"/>
              </w:rPr>
              <w:t>RE1</w:t>
            </w:r>
            <w:r w:rsidR="00DF5031">
              <w:rPr>
                <w:rFonts w:cs="Calibri"/>
                <w:szCs w:val="22"/>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1CB5A34" w14:textId="0FACE8BB" w:rsidR="00F71D55" w:rsidRPr="00277C69" w:rsidRDefault="00F71D55" w:rsidP="00F71D55">
            <w:pPr>
              <w:rPr>
                <w:rFonts w:cs="Calibri"/>
                <w:szCs w:val="22"/>
              </w:rPr>
            </w:pPr>
            <w:r>
              <w:rPr>
                <w:rFonts w:cs="Calibri"/>
                <w:szCs w:val="22"/>
              </w:rPr>
              <w:t>Eliminar anuncio mediante panel de administración.</w:t>
            </w:r>
          </w:p>
        </w:tc>
      </w:tr>
      <w:tr w:rsidR="00366FD7" w:rsidRPr="00277C69" w14:paraId="02E7FE57" w14:textId="77777777" w:rsidTr="00CE419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C8CB076" w14:textId="0626CB31"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C5A982D" w14:textId="3A23C915" w:rsidR="00366FD7" w:rsidRDefault="00366FD7" w:rsidP="00366FD7">
            <w:pPr>
              <w:jc w:val="center"/>
              <w:rPr>
                <w:rFonts w:cs="Calibri"/>
                <w:szCs w:val="22"/>
              </w:rPr>
            </w:pPr>
            <w:r>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8CD32E" w14:textId="09E60F43" w:rsidR="00366FD7" w:rsidRDefault="00366FD7" w:rsidP="00366FD7">
            <w:pPr>
              <w:jc w:val="center"/>
              <w:rPr>
                <w:rFonts w:cs="Calibri"/>
                <w:szCs w:val="22"/>
              </w:rPr>
            </w:pPr>
            <w:r>
              <w:rPr>
                <w:rFonts w:cs="Calibri"/>
                <w:szCs w:val="22"/>
              </w:rPr>
              <w:t>RE</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78E8DF1" w14:textId="5D69E88C" w:rsidR="00366FD7" w:rsidRDefault="00366FD7" w:rsidP="00366FD7">
            <w:pPr>
              <w:rPr>
                <w:rFonts w:cs="Calibri"/>
                <w:szCs w:val="22"/>
              </w:rPr>
            </w:pPr>
            <w:r>
              <w:rPr>
                <w:rFonts w:cs="Calibri"/>
                <w:szCs w:val="22"/>
              </w:rPr>
              <w:t>Activar cuenta</w:t>
            </w:r>
            <w:r>
              <w:rPr>
                <w:rFonts w:cs="Calibri"/>
                <w:szCs w:val="22"/>
              </w:rPr>
              <w:t xml:space="preserve"> de usuario</w:t>
            </w:r>
            <w:r>
              <w:rPr>
                <w:rFonts w:cs="Calibri"/>
                <w:szCs w:val="22"/>
              </w:rPr>
              <w:t>.</w:t>
            </w:r>
          </w:p>
        </w:tc>
      </w:tr>
      <w:tr w:rsidR="00366FD7" w:rsidRPr="00277C69" w14:paraId="22450337"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6C161D9" w14:textId="194DD96A"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3D3B839" w14:textId="617A96F5" w:rsidR="00366FD7" w:rsidRPr="00277C69" w:rsidRDefault="00366FD7"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C4F15E3" w14:textId="359AD33C" w:rsidR="00366FD7" w:rsidRDefault="00366FD7" w:rsidP="00366FD7">
            <w:pPr>
              <w:jc w:val="center"/>
              <w:rPr>
                <w:rFonts w:cs="Calibri"/>
                <w:szCs w:val="22"/>
              </w:rPr>
            </w:pPr>
            <w:r>
              <w:rPr>
                <w:rFonts w:cs="Calibri"/>
                <w:szCs w:val="22"/>
              </w:rPr>
              <w:t>RE</w:t>
            </w:r>
            <w:r>
              <w:rPr>
                <w:rFonts w:cs="Calibri"/>
                <w:szCs w:val="22"/>
              </w:rPr>
              <w:t>15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1075B43" w14:textId="482C59BB" w:rsidR="00366FD7" w:rsidRDefault="00366FD7" w:rsidP="00366FD7">
            <w:pPr>
              <w:rPr>
                <w:rFonts w:cs="Calibri"/>
                <w:szCs w:val="22"/>
              </w:rPr>
            </w:pPr>
            <w:r>
              <w:rPr>
                <w:rFonts w:cs="Calibri"/>
                <w:szCs w:val="22"/>
              </w:rPr>
              <w:t xml:space="preserve">Registrar fee de registro a plataforma de </w:t>
            </w:r>
            <w:proofErr w:type="spellStart"/>
            <w:r>
              <w:rPr>
                <w:rFonts w:cs="Calibri"/>
                <w:szCs w:val="22"/>
              </w:rPr>
              <w:t>streaming</w:t>
            </w:r>
            <w:proofErr w:type="spellEnd"/>
            <w:r>
              <w:rPr>
                <w:rFonts w:cs="Calibri"/>
                <w:szCs w:val="22"/>
              </w:rPr>
              <w:t>.</w:t>
            </w:r>
          </w:p>
        </w:tc>
      </w:tr>
      <w:tr w:rsidR="00366FD7" w:rsidRPr="00277C69" w14:paraId="56B252D6"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059972C" w14:textId="28AC789D"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091D2B" w14:textId="36FE130A" w:rsidR="00366FD7" w:rsidRPr="00277C69" w:rsidRDefault="00366FD7"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5CC29B1F" w:rsidR="00366FD7" w:rsidRDefault="00366FD7" w:rsidP="00366FD7">
            <w:pPr>
              <w:jc w:val="center"/>
              <w:rPr>
                <w:rFonts w:cs="Calibri"/>
                <w:szCs w:val="22"/>
              </w:rPr>
            </w:pPr>
            <w:r>
              <w:rPr>
                <w:rFonts w:cs="Calibri"/>
                <w:szCs w:val="22"/>
              </w:rPr>
              <w:t>RE1</w:t>
            </w:r>
            <w:r>
              <w:rPr>
                <w:rFonts w:cs="Calibri"/>
                <w:szCs w:val="22"/>
              </w:rPr>
              <w:t>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C579314" w14:textId="0CA0D983" w:rsidR="00366FD7" w:rsidRDefault="00366FD7" w:rsidP="00366FD7">
            <w:pPr>
              <w:rPr>
                <w:rFonts w:cs="Calibri"/>
                <w:szCs w:val="22"/>
              </w:rPr>
            </w:pPr>
            <w:r>
              <w:rPr>
                <w:rFonts w:cs="Calibri"/>
                <w:szCs w:val="22"/>
              </w:rPr>
              <w:t>Registrar fee de federación</w:t>
            </w:r>
            <w:r>
              <w:rPr>
                <w:rFonts w:cs="Calibri"/>
                <w:szCs w:val="22"/>
              </w:rPr>
              <w:t xml:space="preserve"> a plataforma de </w:t>
            </w:r>
            <w:proofErr w:type="spellStart"/>
            <w:r>
              <w:rPr>
                <w:rFonts w:cs="Calibri"/>
                <w:szCs w:val="22"/>
              </w:rPr>
              <w:t>streaming</w:t>
            </w:r>
            <w:proofErr w:type="spellEnd"/>
            <w:r>
              <w:rPr>
                <w:rFonts w:cs="Calibri"/>
                <w:szCs w:val="22"/>
              </w:rPr>
              <w:t>.</w:t>
            </w:r>
          </w:p>
        </w:tc>
      </w:tr>
      <w:tr w:rsidR="00366FD7" w:rsidRPr="00277C69" w14:paraId="67BEC015"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661CC1B" w14:textId="3EAEA889"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0E01DD2" w14:textId="4C2D3EE6" w:rsidR="00366FD7" w:rsidRPr="00277C69" w:rsidRDefault="00366FD7"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7D3B8D9B" w:rsidR="00366FD7" w:rsidRDefault="00366FD7" w:rsidP="00366FD7">
            <w:pPr>
              <w:jc w:val="center"/>
              <w:rPr>
                <w:rFonts w:cs="Calibri"/>
                <w:szCs w:val="22"/>
              </w:rPr>
            </w:pPr>
            <w:r>
              <w:rPr>
                <w:rFonts w:cs="Calibri"/>
                <w:szCs w:val="22"/>
              </w:rPr>
              <w:t>RE1</w:t>
            </w:r>
            <w:r>
              <w:rPr>
                <w:rFonts w:cs="Calibri"/>
                <w:szCs w:val="22"/>
              </w:rPr>
              <w:t>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732ED1A" w14:textId="6AA684EC" w:rsidR="00366FD7" w:rsidRDefault="00366FD7" w:rsidP="00366FD7">
            <w:pPr>
              <w:rPr>
                <w:rFonts w:cs="Calibri"/>
                <w:szCs w:val="22"/>
              </w:rPr>
            </w:pPr>
            <w:r>
              <w:rPr>
                <w:rFonts w:cs="Calibri"/>
                <w:szCs w:val="22"/>
              </w:rPr>
              <w:t xml:space="preserve">Registrar token de federación en plataforma de </w:t>
            </w:r>
            <w:proofErr w:type="spellStart"/>
            <w:r>
              <w:rPr>
                <w:rFonts w:cs="Calibri"/>
                <w:szCs w:val="22"/>
              </w:rPr>
              <w:t>streaming</w:t>
            </w:r>
            <w:proofErr w:type="spellEnd"/>
            <w:r>
              <w:rPr>
                <w:rFonts w:cs="Calibri"/>
                <w:szCs w:val="22"/>
              </w:rPr>
              <w:t>.</w:t>
            </w:r>
          </w:p>
        </w:tc>
      </w:tr>
      <w:tr w:rsidR="00366FD7" w:rsidRPr="00277C69" w14:paraId="417761CE"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BDBC3F7" w14:textId="44421C52"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F9A881" w14:textId="7ED2D657" w:rsidR="00366FD7" w:rsidRPr="00277C69" w:rsidRDefault="00366FD7"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571C0A9D" w:rsidR="00366FD7" w:rsidRDefault="00366FD7" w:rsidP="00366FD7">
            <w:pPr>
              <w:jc w:val="center"/>
              <w:rPr>
                <w:rFonts w:cs="Calibri"/>
                <w:szCs w:val="22"/>
              </w:rPr>
            </w:pPr>
            <w:r>
              <w:rPr>
                <w:rFonts w:cs="Calibri"/>
                <w:szCs w:val="22"/>
              </w:rPr>
              <w:t>RE1</w:t>
            </w:r>
            <w:r>
              <w:rPr>
                <w:rFonts w:cs="Calibri"/>
                <w:szCs w:val="22"/>
              </w:rPr>
              <w:t>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4D8851C" w14:textId="7B42EBAE" w:rsidR="00366FD7" w:rsidRDefault="00366FD7" w:rsidP="00366FD7">
            <w:pPr>
              <w:rPr>
                <w:rFonts w:cs="Calibri"/>
                <w:szCs w:val="22"/>
              </w:rPr>
            </w:pPr>
            <w:r>
              <w:rPr>
                <w:rFonts w:cs="Calibri"/>
                <w:szCs w:val="22"/>
              </w:rPr>
              <w:t>Registrar token de creación de cuenta.</w:t>
            </w:r>
          </w:p>
        </w:tc>
      </w:tr>
      <w:tr w:rsidR="00366FD7" w:rsidRPr="00277C69" w14:paraId="0A0819DB"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30F10CA" w14:textId="523D7639" w:rsidR="00366FD7" w:rsidRPr="00291DD1" w:rsidRDefault="00366FD7" w:rsidP="00366FD7">
            <w:pPr>
              <w:jc w:val="center"/>
              <w:rPr>
                <w:rFonts w:cs="Calibri"/>
                <w:szCs w:val="22"/>
                <w:highlight w:val="yellow"/>
              </w:rPr>
            </w:pPr>
            <w:r w:rsidRPr="00291DD1">
              <w:rPr>
                <w:rFonts w:cs="Calibri"/>
                <w:szCs w:val="22"/>
                <w:highlight w:val="yellow"/>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403F2F8" w14:textId="77777777" w:rsidR="00366FD7" w:rsidRPr="00291DD1" w:rsidRDefault="00366FD7" w:rsidP="00366FD7">
            <w:pPr>
              <w:jc w:val="center"/>
              <w:rPr>
                <w:rFonts w:cs="Calibri"/>
                <w:szCs w:val="22"/>
                <w:highlight w:val="yellow"/>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6BFF9D90" w:rsidR="00366FD7" w:rsidRPr="00291DD1" w:rsidRDefault="00366FD7" w:rsidP="00366FD7">
            <w:pPr>
              <w:jc w:val="center"/>
              <w:rPr>
                <w:rFonts w:cs="Calibri"/>
                <w:szCs w:val="22"/>
                <w:highlight w:val="yellow"/>
              </w:rPr>
            </w:pPr>
            <w:r w:rsidRPr="00291DD1">
              <w:rPr>
                <w:rFonts w:cs="Calibri"/>
                <w:szCs w:val="22"/>
                <w:highlight w:val="yellow"/>
              </w:rPr>
              <w:t>RE1</w:t>
            </w:r>
            <w:r>
              <w:rPr>
                <w:rFonts w:cs="Calibri"/>
                <w:szCs w:val="22"/>
                <w:highlight w:val="yellow"/>
              </w:rPr>
              <w:t>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D02429" w14:textId="02CEE090" w:rsidR="00366FD7" w:rsidRDefault="00366FD7" w:rsidP="00366FD7">
            <w:pPr>
              <w:rPr>
                <w:rFonts w:cs="Calibri"/>
                <w:szCs w:val="22"/>
              </w:rPr>
            </w:pPr>
            <w:r w:rsidRPr="00291DD1">
              <w:rPr>
                <w:rFonts w:cs="Calibri"/>
                <w:szCs w:val="22"/>
                <w:highlight w:val="yellow"/>
              </w:rPr>
              <w:t>Mostrar publicidades dinámicamente.</w:t>
            </w:r>
          </w:p>
        </w:tc>
      </w:tr>
      <w:tr w:rsidR="00366FD7" w:rsidRPr="00277C69" w14:paraId="6A523129"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3D49BAE" w14:textId="3398D1EE"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655A19" w14:textId="3976E3DC" w:rsidR="00366FD7" w:rsidRPr="00277C69" w:rsidRDefault="00366FD7"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3AEB093D" w:rsidR="00366FD7" w:rsidRPr="00277C69" w:rsidRDefault="00366FD7" w:rsidP="00366FD7">
            <w:pPr>
              <w:jc w:val="center"/>
              <w:rPr>
                <w:rFonts w:cs="Calibri"/>
                <w:szCs w:val="22"/>
              </w:rPr>
            </w:pPr>
            <w:r>
              <w:rPr>
                <w:rFonts w:cs="Calibri"/>
                <w:szCs w:val="22"/>
              </w:rPr>
              <w:t>RE19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BA52A3C" w14:textId="1EA4F5D0" w:rsidR="00366FD7" w:rsidRDefault="00366FD7" w:rsidP="00366FD7">
            <w:pPr>
              <w:rPr>
                <w:rFonts w:cs="Calibri"/>
                <w:szCs w:val="22"/>
              </w:rPr>
            </w:pPr>
            <w:r>
              <w:rPr>
                <w:rFonts w:cs="Calibri"/>
                <w:szCs w:val="22"/>
              </w:rPr>
              <w:t>Priorizar publicidades.</w:t>
            </w:r>
          </w:p>
        </w:tc>
      </w:tr>
      <w:tr w:rsidR="00366FD7" w:rsidRPr="00277C69" w14:paraId="7F900091"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16163C1" w14:textId="7EFBBAA1" w:rsidR="00366FD7" w:rsidRPr="00AC50A3" w:rsidRDefault="00366FD7" w:rsidP="00366FD7">
            <w:pPr>
              <w:jc w:val="center"/>
              <w:rPr>
                <w:rFonts w:cs="Calibri"/>
                <w:szCs w:val="22"/>
                <w:highlight w:val="yellow"/>
              </w:rPr>
            </w:pPr>
            <w:r w:rsidRPr="00AC50A3">
              <w:rPr>
                <w:rFonts w:cs="Calibri"/>
                <w:szCs w:val="22"/>
                <w:highlight w:val="yellow"/>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03CD633" w14:textId="77777777" w:rsidR="00366FD7" w:rsidRPr="00AC50A3" w:rsidRDefault="00366FD7" w:rsidP="00366FD7">
            <w:pPr>
              <w:jc w:val="center"/>
              <w:rPr>
                <w:rFonts w:cs="Calibri"/>
                <w:szCs w:val="22"/>
                <w:highlight w:val="yellow"/>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6345AD75" w:rsidR="00366FD7" w:rsidRPr="00AC50A3" w:rsidRDefault="00366FD7" w:rsidP="00366FD7">
            <w:pPr>
              <w:jc w:val="center"/>
              <w:rPr>
                <w:rFonts w:cs="Calibri"/>
                <w:szCs w:val="22"/>
                <w:highlight w:val="yellow"/>
              </w:rPr>
            </w:pPr>
            <w:r w:rsidRPr="00AC50A3">
              <w:rPr>
                <w:rFonts w:cs="Calibri"/>
                <w:szCs w:val="22"/>
                <w:highlight w:val="yellow"/>
              </w:rPr>
              <w:t>RE</w:t>
            </w:r>
            <w:r>
              <w:rPr>
                <w:rFonts w:cs="Calibri"/>
                <w:szCs w:val="22"/>
                <w:highlight w:val="yellow"/>
              </w:rPr>
              <w:t>20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5C271AE" w14:textId="105939FD" w:rsidR="00366FD7" w:rsidRDefault="00366FD7" w:rsidP="00366FD7">
            <w:pPr>
              <w:rPr>
                <w:rFonts w:cs="Calibri"/>
                <w:szCs w:val="22"/>
              </w:rPr>
            </w:pPr>
            <w:r w:rsidRPr="00AC50A3">
              <w:rPr>
                <w:rFonts w:cs="Calibri"/>
                <w:szCs w:val="22"/>
                <w:highlight w:val="yellow"/>
              </w:rPr>
              <w:t>Redirigir usuario a plataforma elegida.</w:t>
            </w:r>
          </w:p>
        </w:tc>
      </w:tr>
      <w:tr w:rsidR="00366FD7" w:rsidRPr="00277C69" w14:paraId="008EA08C"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FF6168A" w14:textId="2F3F478B"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CB6228" w14:textId="5ECAAFB7" w:rsidR="00366FD7" w:rsidRPr="00277C69" w:rsidRDefault="00DF6361" w:rsidP="00366FD7">
            <w:pPr>
              <w:jc w:val="center"/>
              <w:rPr>
                <w:rFonts w:cs="Calibri"/>
                <w:szCs w:val="22"/>
              </w:rPr>
            </w:pPr>
            <w:r>
              <w:rPr>
                <w:rFonts w:cs="Calibri"/>
                <w:szCs w:val="22"/>
              </w:rPr>
              <w:t>OBLIGATORIO</w:t>
            </w:r>
            <w:r w:rsidR="00366FD7">
              <w:rPr>
                <w:rFonts w:cs="Calibri"/>
                <w:szCs w:val="22"/>
              </w:rPr>
              <w:t xml:space="preserve"> </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29A86841" w:rsidR="00366FD7" w:rsidRPr="00277C69" w:rsidRDefault="00366FD7" w:rsidP="00366FD7">
            <w:pPr>
              <w:jc w:val="center"/>
              <w:rPr>
                <w:rFonts w:cs="Calibri"/>
                <w:szCs w:val="22"/>
              </w:rPr>
            </w:pPr>
            <w:r>
              <w:rPr>
                <w:rFonts w:cs="Calibri"/>
                <w:szCs w:val="22"/>
              </w:rPr>
              <w:t>RE21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DAA4" w14:textId="6FA9CE5B" w:rsidR="00366FD7" w:rsidRDefault="00366FD7" w:rsidP="00366FD7">
            <w:pPr>
              <w:rPr>
                <w:rFonts w:cs="Calibri"/>
                <w:szCs w:val="22"/>
              </w:rPr>
            </w:pPr>
            <w:r>
              <w:rPr>
                <w:rFonts w:cs="Calibri"/>
                <w:szCs w:val="22"/>
              </w:rPr>
              <w:t>Buscar contenido</w:t>
            </w:r>
            <w:r>
              <w:rPr>
                <w:rFonts w:cs="Calibri"/>
                <w:szCs w:val="22"/>
              </w:rPr>
              <w:t xml:space="preserve"> </w:t>
            </w:r>
            <w:r>
              <w:rPr>
                <w:rFonts w:cs="Calibri"/>
                <w:szCs w:val="22"/>
              </w:rPr>
              <w:t>agregado recientemente</w:t>
            </w:r>
            <w:r>
              <w:rPr>
                <w:rFonts w:cs="Calibri"/>
                <w:szCs w:val="22"/>
              </w:rPr>
              <w:t>.</w:t>
            </w:r>
          </w:p>
        </w:tc>
      </w:tr>
      <w:tr w:rsidR="00366FD7" w:rsidRPr="00277C69" w14:paraId="3259C13D"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5266764" w14:textId="501E322B"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D59619C" w14:textId="20C3DD71"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902884B" w14:textId="071A59F6" w:rsidR="00366FD7" w:rsidRDefault="00366FD7" w:rsidP="00366FD7">
            <w:pPr>
              <w:jc w:val="center"/>
              <w:rPr>
                <w:rFonts w:cs="Calibri"/>
                <w:szCs w:val="22"/>
              </w:rPr>
            </w:pPr>
            <w:r>
              <w:rPr>
                <w:rFonts w:cs="Calibri"/>
                <w:szCs w:val="22"/>
              </w:rPr>
              <w:t>RE2</w:t>
            </w:r>
            <w:r>
              <w:rPr>
                <w:rFonts w:cs="Calibri"/>
                <w:szCs w:val="22"/>
              </w:rPr>
              <w:t>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133914C" w14:textId="7E69D33A" w:rsidR="00366FD7" w:rsidRDefault="00366FD7" w:rsidP="00366FD7">
            <w:pPr>
              <w:rPr>
                <w:rFonts w:cs="Calibri"/>
                <w:szCs w:val="22"/>
              </w:rPr>
            </w:pPr>
            <w:r>
              <w:rPr>
                <w:rFonts w:cs="Calibri"/>
                <w:szCs w:val="22"/>
              </w:rPr>
              <w:t>Buscar contenido destacado.</w:t>
            </w:r>
          </w:p>
        </w:tc>
      </w:tr>
      <w:tr w:rsidR="00366FD7" w:rsidRPr="00277C69" w14:paraId="388BBDD3"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AB1BB9A" w14:textId="59033F7A"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F76EB40" w14:textId="1513095A"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02BAF45" w14:textId="470754BA" w:rsidR="00366FD7" w:rsidRPr="00277C69" w:rsidRDefault="00366FD7" w:rsidP="00366FD7">
            <w:pPr>
              <w:jc w:val="center"/>
              <w:rPr>
                <w:rFonts w:cs="Calibri"/>
                <w:szCs w:val="22"/>
              </w:rPr>
            </w:pPr>
            <w:r>
              <w:rPr>
                <w:rFonts w:cs="Calibri"/>
                <w:szCs w:val="22"/>
              </w:rPr>
              <w:t>RE2</w:t>
            </w:r>
            <w:r>
              <w:rPr>
                <w:rFonts w:cs="Calibri"/>
                <w:szCs w:val="22"/>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6EFCCAD" w14:textId="61D10885" w:rsidR="00366FD7" w:rsidRDefault="00366FD7" w:rsidP="00366FD7">
            <w:pPr>
              <w:rPr>
                <w:rFonts w:cs="Calibri"/>
                <w:szCs w:val="22"/>
              </w:rPr>
            </w:pPr>
            <w:r>
              <w:rPr>
                <w:rFonts w:cs="Calibri"/>
                <w:szCs w:val="22"/>
              </w:rPr>
              <w:t>Buscar contenido más visto por usuarios de SS.</w:t>
            </w:r>
          </w:p>
        </w:tc>
      </w:tr>
      <w:tr w:rsidR="00366FD7" w:rsidRPr="00277C69" w14:paraId="4C110CF9"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5D09B0F" w14:textId="2F3E3DFB"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ED97121" w14:textId="165A783F"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D5E14C" w14:textId="5C458C48" w:rsidR="00366FD7" w:rsidRDefault="00366FD7" w:rsidP="00366FD7">
            <w:pPr>
              <w:jc w:val="center"/>
              <w:rPr>
                <w:rFonts w:cs="Calibri"/>
                <w:szCs w:val="22"/>
              </w:rPr>
            </w:pPr>
            <w:r>
              <w:rPr>
                <w:rFonts w:cs="Calibri"/>
                <w:szCs w:val="22"/>
              </w:rPr>
              <w:t>RE2</w:t>
            </w:r>
            <w:r>
              <w:rPr>
                <w:rFonts w:cs="Calibri"/>
                <w:szCs w:val="22"/>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630E012" w14:textId="06B1E657" w:rsidR="00366FD7" w:rsidRDefault="00366FD7" w:rsidP="00366FD7">
            <w:pPr>
              <w:rPr>
                <w:rFonts w:cs="Calibri"/>
                <w:szCs w:val="22"/>
              </w:rPr>
            </w:pPr>
            <w:r>
              <w:rPr>
                <w:rFonts w:cs="Calibri"/>
                <w:szCs w:val="22"/>
              </w:rPr>
              <w:t>Mostrar contenido agregado recientemente por plataforma.</w:t>
            </w:r>
          </w:p>
        </w:tc>
      </w:tr>
      <w:tr w:rsidR="00366FD7" w:rsidRPr="00277C69" w14:paraId="149165D9"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52B7ECE" w14:textId="71DE4BD5"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0AC7037" w14:textId="27C3C55B"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59BD7A" w14:textId="38A974FE" w:rsidR="00366FD7" w:rsidRDefault="00366FD7" w:rsidP="00366FD7">
            <w:pPr>
              <w:jc w:val="center"/>
              <w:rPr>
                <w:rFonts w:cs="Calibri"/>
                <w:szCs w:val="22"/>
              </w:rPr>
            </w:pPr>
            <w:r>
              <w:rPr>
                <w:rFonts w:cs="Calibri"/>
                <w:szCs w:val="22"/>
              </w:rPr>
              <w:t>RE2</w:t>
            </w:r>
            <w:r>
              <w:rPr>
                <w:rFonts w:cs="Calibri"/>
                <w:szCs w:val="22"/>
              </w:rPr>
              <w:t>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7C6E6CF" w14:textId="1AA940A2" w:rsidR="00366FD7" w:rsidRDefault="00366FD7" w:rsidP="00366FD7">
            <w:pPr>
              <w:rPr>
                <w:rFonts w:cs="Calibri"/>
                <w:szCs w:val="22"/>
              </w:rPr>
            </w:pPr>
            <w:r>
              <w:rPr>
                <w:rFonts w:cs="Calibri"/>
                <w:szCs w:val="22"/>
              </w:rPr>
              <w:t>Mostrar contenido destacado por plataforma.</w:t>
            </w:r>
          </w:p>
        </w:tc>
      </w:tr>
      <w:tr w:rsidR="00366FD7" w:rsidRPr="00277C69" w14:paraId="34842852"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28FCF6B9" w14:textId="6A21383A"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B91D63A" w14:textId="1C76FDF1"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D41954" w14:textId="2E44487C" w:rsidR="00366FD7" w:rsidRDefault="00366FD7" w:rsidP="00366FD7">
            <w:pPr>
              <w:jc w:val="center"/>
              <w:rPr>
                <w:rFonts w:cs="Calibri"/>
                <w:szCs w:val="22"/>
              </w:rPr>
            </w:pPr>
            <w:r>
              <w:rPr>
                <w:rFonts w:cs="Calibri"/>
                <w:szCs w:val="22"/>
              </w:rPr>
              <w:t>RE2</w:t>
            </w:r>
            <w:r>
              <w:rPr>
                <w:rFonts w:cs="Calibri"/>
                <w:szCs w:val="22"/>
              </w:rPr>
              <w:t>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7DC9671" w14:textId="4AF3C7E3" w:rsidR="00366FD7" w:rsidRDefault="00366FD7" w:rsidP="00366FD7">
            <w:pPr>
              <w:rPr>
                <w:rFonts w:cs="Calibri"/>
                <w:szCs w:val="22"/>
              </w:rPr>
            </w:pPr>
            <w:r>
              <w:rPr>
                <w:rFonts w:cs="Calibri"/>
                <w:szCs w:val="22"/>
              </w:rPr>
              <w:t>Mostrar contenido más visto por usuarios de SS.</w:t>
            </w:r>
          </w:p>
        </w:tc>
      </w:tr>
      <w:tr w:rsidR="00366FD7" w:rsidRPr="00277C69" w14:paraId="306788E9"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33CBF4F" w14:textId="42B1D7E9" w:rsidR="00366FD7" w:rsidRPr="00D83AE2" w:rsidRDefault="00366FD7" w:rsidP="00366FD7">
            <w:pPr>
              <w:jc w:val="center"/>
              <w:rPr>
                <w:rFonts w:cs="Calibri"/>
                <w:szCs w:val="22"/>
                <w:highlight w:val="green"/>
              </w:rPr>
            </w:pPr>
            <w:r w:rsidRPr="00D83AE2">
              <w:rPr>
                <w:rFonts w:cs="Calibri"/>
                <w:szCs w:val="22"/>
                <w:highlight w:val="green"/>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C842991" w14:textId="1BF8BDC7" w:rsidR="00366FD7" w:rsidRPr="00D83AE2" w:rsidRDefault="00DF6361" w:rsidP="00366FD7">
            <w:pPr>
              <w:jc w:val="center"/>
              <w:rPr>
                <w:rFonts w:cs="Calibri"/>
                <w:szCs w:val="22"/>
                <w:highlight w:val="green"/>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53B80C8" w14:textId="52E43600" w:rsidR="00366FD7" w:rsidRPr="00D83AE2" w:rsidRDefault="00366FD7" w:rsidP="00366FD7">
            <w:pPr>
              <w:jc w:val="center"/>
              <w:rPr>
                <w:rFonts w:cs="Calibri"/>
                <w:szCs w:val="22"/>
                <w:highlight w:val="green"/>
              </w:rPr>
            </w:pPr>
            <w:r w:rsidRPr="00D83AE2">
              <w:rPr>
                <w:rFonts w:cs="Calibri"/>
                <w:szCs w:val="22"/>
                <w:highlight w:val="green"/>
              </w:rPr>
              <w:t>RE2</w:t>
            </w:r>
            <w:r w:rsidRPr="00D83AE2">
              <w:rPr>
                <w:rFonts w:cs="Calibri"/>
                <w:szCs w:val="22"/>
                <w:highlight w:val="green"/>
              </w:rPr>
              <w:t>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6C86214" w14:textId="291DB1A6" w:rsidR="00366FD7" w:rsidRPr="00D83AE2" w:rsidRDefault="00366FD7" w:rsidP="00366FD7">
            <w:pPr>
              <w:rPr>
                <w:rFonts w:cs="Calibri"/>
                <w:szCs w:val="22"/>
                <w:highlight w:val="green"/>
              </w:rPr>
            </w:pPr>
            <w:r w:rsidRPr="00D83AE2">
              <w:rPr>
                <w:rFonts w:cs="Calibri"/>
                <w:szCs w:val="22"/>
                <w:highlight w:val="green"/>
              </w:rPr>
              <w:t>Buscar contenido (personalizado – filtrado por usuario).</w:t>
            </w:r>
          </w:p>
        </w:tc>
      </w:tr>
      <w:tr w:rsidR="00366FD7" w:rsidRPr="00277C69" w14:paraId="2FDE075C"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11EF893" w14:textId="2A348EB5" w:rsidR="00366FD7" w:rsidRPr="00D83AE2" w:rsidRDefault="00366FD7" w:rsidP="00366FD7">
            <w:pPr>
              <w:jc w:val="center"/>
              <w:rPr>
                <w:rFonts w:cs="Calibri"/>
                <w:szCs w:val="22"/>
                <w:highlight w:val="green"/>
              </w:rPr>
            </w:pPr>
            <w:r w:rsidRPr="00D83AE2">
              <w:rPr>
                <w:rFonts w:cs="Calibri"/>
                <w:szCs w:val="22"/>
                <w:highlight w:val="green"/>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C32F26D" w14:textId="309529C0" w:rsidR="00366FD7" w:rsidRPr="00D83AE2" w:rsidRDefault="00DF6361" w:rsidP="00366FD7">
            <w:pPr>
              <w:jc w:val="center"/>
              <w:rPr>
                <w:rFonts w:cs="Calibri"/>
                <w:szCs w:val="22"/>
                <w:highlight w:val="green"/>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8AFCF7" w14:textId="62C8FD49" w:rsidR="00366FD7" w:rsidRPr="00D83AE2" w:rsidRDefault="00366FD7" w:rsidP="00366FD7">
            <w:pPr>
              <w:jc w:val="center"/>
              <w:rPr>
                <w:rFonts w:cs="Calibri"/>
                <w:szCs w:val="22"/>
                <w:highlight w:val="green"/>
              </w:rPr>
            </w:pPr>
            <w:r w:rsidRPr="00D83AE2">
              <w:rPr>
                <w:rFonts w:cs="Calibri"/>
                <w:szCs w:val="22"/>
                <w:highlight w:val="green"/>
              </w:rPr>
              <w:t>RE2</w:t>
            </w:r>
            <w:r w:rsidRPr="00D83AE2">
              <w:rPr>
                <w:rFonts w:cs="Calibri"/>
                <w:szCs w:val="22"/>
                <w:highlight w:val="green"/>
              </w:rPr>
              <w:t>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4176081" w14:textId="40C4F332" w:rsidR="00366FD7" w:rsidRPr="00D83AE2" w:rsidRDefault="00366FD7" w:rsidP="00366FD7">
            <w:pPr>
              <w:rPr>
                <w:rFonts w:cs="Calibri"/>
                <w:szCs w:val="22"/>
                <w:highlight w:val="green"/>
              </w:rPr>
            </w:pPr>
            <w:r w:rsidRPr="00D83AE2">
              <w:rPr>
                <w:rFonts w:cs="Calibri"/>
                <w:szCs w:val="22"/>
                <w:highlight w:val="green"/>
              </w:rPr>
              <w:t>Mostrar</w:t>
            </w:r>
            <w:r w:rsidRPr="00D83AE2">
              <w:rPr>
                <w:rFonts w:cs="Calibri"/>
                <w:szCs w:val="22"/>
                <w:highlight w:val="green"/>
              </w:rPr>
              <w:t xml:space="preserve"> contenido.</w:t>
            </w:r>
          </w:p>
        </w:tc>
      </w:tr>
      <w:tr w:rsidR="00366FD7" w:rsidRPr="00277C69" w14:paraId="094446B9"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EFC1EDA" w14:textId="0814AB2A"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9383A41" w14:textId="656F75E7"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1FBE21" w14:textId="5DF4DDA3" w:rsidR="00366FD7" w:rsidRPr="00277C69" w:rsidRDefault="00366FD7" w:rsidP="00366FD7">
            <w:pPr>
              <w:jc w:val="center"/>
              <w:rPr>
                <w:rFonts w:cs="Calibri"/>
                <w:szCs w:val="22"/>
              </w:rPr>
            </w:pPr>
            <w:r>
              <w:rPr>
                <w:rFonts w:cs="Calibri"/>
                <w:szCs w:val="22"/>
              </w:rPr>
              <w:t>RE29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5CDF532" w14:textId="58DD3AA1" w:rsidR="00366FD7" w:rsidRDefault="00366FD7" w:rsidP="00366FD7">
            <w:pPr>
              <w:rPr>
                <w:rFonts w:cs="Calibri"/>
                <w:szCs w:val="22"/>
              </w:rPr>
            </w:pPr>
            <w:r>
              <w:rPr>
                <w:rFonts w:cs="Calibri"/>
                <w:szCs w:val="22"/>
              </w:rPr>
              <w:t>Diferenciar contenido duplicado.</w:t>
            </w:r>
          </w:p>
        </w:tc>
      </w:tr>
      <w:tr w:rsidR="00366FD7" w:rsidRPr="00277C69" w14:paraId="613551C2"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B59EC98" w14:textId="12570D9A"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3D63E56" w14:textId="000AFFE1"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180D19E" w14:textId="466DA6FE" w:rsidR="00366FD7" w:rsidRDefault="00366FD7" w:rsidP="00366FD7">
            <w:pPr>
              <w:jc w:val="center"/>
              <w:rPr>
                <w:rFonts w:cs="Calibri"/>
                <w:szCs w:val="22"/>
              </w:rPr>
            </w:pPr>
            <w:r>
              <w:rPr>
                <w:rFonts w:cs="Calibri"/>
                <w:szCs w:val="22"/>
              </w:rPr>
              <w:t>RE30</w:t>
            </w:r>
          </w:p>
          <w:p w14:paraId="2D224F25" w14:textId="1CECBFA5" w:rsidR="00366FD7" w:rsidRPr="00277C69" w:rsidRDefault="00366FD7" w:rsidP="00366FD7">
            <w:pPr>
              <w:jc w:val="center"/>
              <w:rPr>
                <w:rFonts w:cs="Calibri"/>
                <w:szCs w:val="22"/>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843197B" w14:textId="615040CA" w:rsidR="00366FD7" w:rsidRDefault="00366FD7" w:rsidP="00366FD7">
            <w:pPr>
              <w:rPr>
                <w:rFonts w:cs="Calibri"/>
                <w:szCs w:val="22"/>
              </w:rPr>
            </w:pPr>
            <w:r>
              <w:rPr>
                <w:rFonts w:cs="Calibri"/>
                <w:szCs w:val="22"/>
              </w:rPr>
              <w:t xml:space="preserve">Registrar clics de usuarios en publicidades y contenido. </w:t>
            </w:r>
          </w:p>
        </w:tc>
      </w:tr>
      <w:tr w:rsidR="00366FD7" w:rsidRPr="00277C69" w14:paraId="3CCEE9C0"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58E63A8" w14:textId="30B17F86"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291F840" w14:textId="41070FDD"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4ED8F62" w14:textId="6CCCB5EF" w:rsidR="00366FD7" w:rsidRPr="00277C69" w:rsidRDefault="00366FD7" w:rsidP="00366FD7">
            <w:pPr>
              <w:jc w:val="center"/>
              <w:rPr>
                <w:rFonts w:cs="Calibri"/>
                <w:szCs w:val="22"/>
              </w:rPr>
            </w:pPr>
            <w:r>
              <w:rPr>
                <w:rFonts w:cs="Calibri"/>
                <w:szCs w:val="22"/>
              </w:rPr>
              <w:t>RE31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8A27E29" w14:textId="69BF687C" w:rsidR="00366FD7" w:rsidRDefault="00366FD7" w:rsidP="00366FD7">
            <w:pPr>
              <w:rPr>
                <w:rFonts w:cs="Calibri"/>
                <w:szCs w:val="22"/>
              </w:rPr>
            </w:pPr>
            <w:r>
              <w:rPr>
                <w:rFonts w:cs="Calibri"/>
                <w:szCs w:val="22"/>
              </w:rPr>
              <w:t>Generar reporte de estadísticas de clics de usuarios en publicidades y contenido. (</w:t>
            </w:r>
            <w:proofErr w:type="spellStart"/>
            <w:r>
              <w:rPr>
                <w:rFonts w:cs="Calibri"/>
                <w:szCs w:val="22"/>
              </w:rPr>
              <w:t>Batch</w:t>
            </w:r>
            <w:proofErr w:type="spellEnd"/>
            <w:r>
              <w:rPr>
                <w:rFonts w:cs="Calibri"/>
                <w:szCs w:val="22"/>
              </w:rPr>
              <w:t>)</w:t>
            </w:r>
          </w:p>
        </w:tc>
      </w:tr>
      <w:tr w:rsidR="00366FD7" w:rsidRPr="00277C69" w14:paraId="62EFC045"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249ABF0F" w14:textId="2BB3E263" w:rsidR="00366FD7" w:rsidRDefault="00366FD7" w:rsidP="00366FD7">
            <w:pPr>
              <w:jc w:val="center"/>
              <w:rPr>
                <w:rFonts w:cs="Calibri"/>
                <w:szCs w:val="22"/>
              </w:rPr>
            </w:pPr>
            <w:r>
              <w:rPr>
                <w:rFonts w:cs="Calibri"/>
                <w:szCs w:val="22"/>
              </w:rPr>
              <w:lastRenderedPageBreak/>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FA0674F" w14:textId="46F862CF"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7A818C5" w14:textId="1BED9087" w:rsidR="00366FD7" w:rsidRDefault="00366FD7" w:rsidP="00366FD7">
            <w:pPr>
              <w:jc w:val="center"/>
              <w:rPr>
                <w:rFonts w:cs="Calibri"/>
                <w:szCs w:val="22"/>
              </w:rPr>
            </w:pPr>
            <w:r>
              <w:rPr>
                <w:rFonts w:cs="Calibri"/>
                <w:szCs w:val="22"/>
              </w:rPr>
              <w:t>RE3</w:t>
            </w:r>
            <w:r>
              <w:rPr>
                <w:rFonts w:cs="Calibri"/>
                <w:szCs w:val="22"/>
              </w:rPr>
              <w:t>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6CAF396" w14:textId="4BC16A18" w:rsidR="00366FD7" w:rsidRDefault="00366FD7" w:rsidP="00366FD7">
            <w:pPr>
              <w:rPr>
                <w:rFonts w:cs="Calibri"/>
                <w:szCs w:val="22"/>
              </w:rPr>
            </w:pPr>
            <w:r>
              <w:rPr>
                <w:rFonts w:cs="Calibri"/>
                <w:szCs w:val="22"/>
              </w:rPr>
              <w:t>Enviar</w:t>
            </w:r>
            <w:r>
              <w:rPr>
                <w:rFonts w:cs="Calibri"/>
                <w:szCs w:val="22"/>
              </w:rPr>
              <w:t xml:space="preserve"> reporte de estadísticas de clics de usuarios en publicidades y contenido. (</w:t>
            </w:r>
            <w:proofErr w:type="spellStart"/>
            <w:r>
              <w:rPr>
                <w:rFonts w:cs="Calibri"/>
                <w:szCs w:val="22"/>
              </w:rPr>
              <w:t>Batch</w:t>
            </w:r>
            <w:proofErr w:type="spellEnd"/>
            <w:r>
              <w:rPr>
                <w:rFonts w:cs="Calibri"/>
                <w:szCs w:val="22"/>
              </w:rPr>
              <w:t>)</w:t>
            </w:r>
          </w:p>
        </w:tc>
      </w:tr>
      <w:tr w:rsidR="00366FD7" w:rsidRPr="00277C69" w14:paraId="2A650294"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8EA3214" w14:textId="1D72B693"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902678" w14:textId="41F3784A"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420B770" w14:textId="44B4B2AC" w:rsidR="00366FD7" w:rsidRPr="00277C69" w:rsidRDefault="00366FD7" w:rsidP="00366FD7">
            <w:pPr>
              <w:jc w:val="center"/>
              <w:rPr>
                <w:rFonts w:cs="Calibri"/>
                <w:szCs w:val="22"/>
              </w:rPr>
            </w:pPr>
            <w:r>
              <w:rPr>
                <w:rFonts w:cs="Calibri"/>
                <w:szCs w:val="22"/>
              </w:rPr>
              <w:t>RE33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2A289D" w14:textId="4A9B99CC" w:rsidR="00366FD7" w:rsidRDefault="00366FD7" w:rsidP="00366FD7">
            <w:pPr>
              <w:rPr>
                <w:rFonts w:cs="Calibri"/>
                <w:szCs w:val="22"/>
              </w:rPr>
            </w:pPr>
            <w:r>
              <w:rPr>
                <w:rFonts w:cs="Calibri"/>
                <w:szCs w:val="22"/>
              </w:rPr>
              <w:t>Registrar plataforma de streaming.</w:t>
            </w:r>
          </w:p>
        </w:tc>
      </w:tr>
      <w:tr w:rsidR="00366FD7" w:rsidRPr="00277C69" w14:paraId="633A7854"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0209EB1" w14:textId="792E0545"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E74A53E" w14:textId="345A8799"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BF43D86" w14:textId="60B1CB46" w:rsidR="00366FD7" w:rsidRPr="00277C69" w:rsidRDefault="00366FD7" w:rsidP="00366FD7">
            <w:pPr>
              <w:jc w:val="center"/>
              <w:rPr>
                <w:rFonts w:cs="Calibri"/>
                <w:szCs w:val="22"/>
              </w:rPr>
            </w:pPr>
            <w:r>
              <w:rPr>
                <w:rFonts w:cs="Calibri"/>
                <w:szCs w:val="22"/>
              </w:rPr>
              <w:t>RE34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3E92B99" w14:textId="33BDFC37" w:rsidR="00366FD7" w:rsidRDefault="00366FD7" w:rsidP="00366FD7">
            <w:pPr>
              <w:rPr>
                <w:rFonts w:cs="Calibri"/>
                <w:szCs w:val="22"/>
              </w:rPr>
            </w:pPr>
            <w:r>
              <w:rPr>
                <w:rFonts w:cs="Calibri"/>
                <w:szCs w:val="22"/>
              </w:rPr>
              <w:t>Eliminar plataforma de streaming.</w:t>
            </w:r>
          </w:p>
        </w:tc>
      </w:tr>
      <w:tr w:rsidR="00366FD7" w:rsidRPr="00277C69" w14:paraId="3E848DC7"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5270FFF" w14:textId="3360A1F2"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69D8F8A" w14:textId="1010D4D2"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5987C2B" w14:textId="5F2265AD" w:rsidR="00366FD7" w:rsidRPr="00277C69" w:rsidRDefault="00366FD7" w:rsidP="00366FD7">
            <w:pPr>
              <w:jc w:val="center"/>
              <w:rPr>
                <w:rFonts w:cs="Calibri"/>
                <w:szCs w:val="22"/>
              </w:rPr>
            </w:pPr>
            <w:r>
              <w:rPr>
                <w:rFonts w:cs="Calibri"/>
                <w:szCs w:val="22"/>
              </w:rPr>
              <w:t>RE35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5E0720F" w14:textId="032114F7" w:rsidR="00366FD7" w:rsidRDefault="00366FD7" w:rsidP="00366FD7">
            <w:pPr>
              <w:rPr>
                <w:rFonts w:cs="Calibri"/>
                <w:szCs w:val="22"/>
              </w:rPr>
            </w:pPr>
            <w:r>
              <w:rPr>
                <w:rFonts w:cs="Calibri"/>
                <w:szCs w:val="22"/>
              </w:rPr>
              <w:t>Modificar datos plataforma de streaming.</w:t>
            </w:r>
          </w:p>
        </w:tc>
      </w:tr>
      <w:tr w:rsidR="00366FD7" w:rsidRPr="00277C69" w14:paraId="35FE2EBA"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878A8C5" w14:textId="1D3195E3"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7EF9842" w14:textId="2F659762" w:rsidR="00366FD7" w:rsidRPr="00277C69" w:rsidRDefault="00B802DE"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B0FE35" w14:textId="45FDB98D" w:rsidR="00366FD7" w:rsidRPr="00277C69" w:rsidRDefault="00366FD7" w:rsidP="00366FD7">
            <w:pPr>
              <w:jc w:val="center"/>
              <w:rPr>
                <w:rFonts w:cs="Calibri"/>
                <w:szCs w:val="22"/>
              </w:rPr>
            </w:pPr>
            <w:r>
              <w:rPr>
                <w:rFonts w:cs="Calibri"/>
                <w:szCs w:val="22"/>
              </w:rPr>
              <w:t>RE36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A15161E" w14:textId="11673E03" w:rsidR="00366FD7" w:rsidRDefault="00366FD7" w:rsidP="00366FD7">
            <w:pPr>
              <w:rPr>
                <w:rFonts w:cs="Calibri"/>
                <w:szCs w:val="22"/>
              </w:rPr>
            </w:pPr>
            <w:r>
              <w:rPr>
                <w:rFonts w:cs="Calibri"/>
                <w:szCs w:val="22"/>
              </w:rPr>
              <w:t xml:space="preserve">Iniciar sesión a </w:t>
            </w:r>
            <w:proofErr w:type="spellStart"/>
            <w:r>
              <w:rPr>
                <w:rFonts w:cs="Calibri"/>
                <w:szCs w:val="22"/>
              </w:rPr>
              <w:t>backoffice</w:t>
            </w:r>
            <w:proofErr w:type="spellEnd"/>
            <w:r>
              <w:rPr>
                <w:rFonts w:cs="Calibri"/>
                <w:szCs w:val="22"/>
              </w:rPr>
              <w:t xml:space="preserve"> de administración de plataformas y empresas publicitarias.</w:t>
            </w:r>
          </w:p>
        </w:tc>
      </w:tr>
      <w:tr w:rsidR="00366FD7" w:rsidRPr="00277C69" w14:paraId="7BF1E7D3"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3536764" w14:textId="124FD832"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B24EA7" w14:textId="676D6A0F" w:rsidR="00366FD7" w:rsidRPr="00277C69" w:rsidRDefault="00B802DE"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0804918" w14:textId="5E25E8E0" w:rsidR="00366FD7" w:rsidRPr="00277C69" w:rsidRDefault="00366FD7" w:rsidP="00366FD7">
            <w:pPr>
              <w:jc w:val="center"/>
              <w:rPr>
                <w:rFonts w:cs="Calibri"/>
                <w:szCs w:val="22"/>
              </w:rPr>
            </w:pPr>
            <w:r>
              <w:rPr>
                <w:rFonts w:cs="Calibri"/>
                <w:szCs w:val="22"/>
              </w:rPr>
              <w:t>RE37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480CAD4" w14:textId="4CE7FBE3" w:rsidR="00366FD7" w:rsidRDefault="00366FD7" w:rsidP="00366FD7">
            <w:pPr>
              <w:rPr>
                <w:rFonts w:cs="Calibri"/>
                <w:szCs w:val="22"/>
              </w:rPr>
            </w:pPr>
            <w:r>
              <w:rPr>
                <w:rFonts w:cs="Calibri"/>
                <w:szCs w:val="22"/>
              </w:rPr>
              <w:t>Registrar empresa publicitaria.</w:t>
            </w:r>
          </w:p>
        </w:tc>
      </w:tr>
      <w:tr w:rsidR="00366FD7" w:rsidRPr="00277C69" w14:paraId="0F764914"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A578E6E" w14:textId="1C25A885"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BFFC057" w14:textId="6B8AC206" w:rsidR="00366FD7" w:rsidRPr="00277C69" w:rsidRDefault="00B802DE"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82B426" w14:textId="5E665C15" w:rsidR="00366FD7" w:rsidRPr="00277C69" w:rsidRDefault="00366FD7" w:rsidP="00366FD7">
            <w:pPr>
              <w:jc w:val="center"/>
              <w:rPr>
                <w:rFonts w:cs="Calibri"/>
                <w:szCs w:val="22"/>
              </w:rPr>
            </w:pPr>
            <w:r>
              <w:rPr>
                <w:rFonts w:cs="Calibri"/>
                <w:szCs w:val="22"/>
              </w:rPr>
              <w:t>RE38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A462140" w14:textId="6F1E995E" w:rsidR="00366FD7" w:rsidRDefault="00366FD7" w:rsidP="00366FD7">
            <w:pPr>
              <w:rPr>
                <w:rFonts w:cs="Calibri"/>
                <w:szCs w:val="22"/>
              </w:rPr>
            </w:pPr>
            <w:r>
              <w:rPr>
                <w:rFonts w:cs="Calibri"/>
                <w:szCs w:val="22"/>
              </w:rPr>
              <w:t>Modificar datos de empresa publicitaria.</w:t>
            </w:r>
          </w:p>
        </w:tc>
      </w:tr>
      <w:tr w:rsidR="00366FD7" w:rsidRPr="00277C69" w14:paraId="29BE1235"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3239D2DA" w14:textId="54A76D69"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F5AB2C9" w14:textId="454254B1" w:rsidR="00366FD7" w:rsidRPr="00277C69" w:rsidRDefault="00B802DE"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89AEB3" w14:textId="26F28B29" w:rsidR="00366FD7" w:rsidRPr="00277C69" w:rsidRDefault="00366FD7" w:rsidP="00366FD7">
            <w:pPr>
              <w:jc w:val="center"/>
              <w:rPr>
                <w:rFonts w:cs="Calibri"/>
                <w:szCs w:val="22"/>
              </w:rPr>
            </w:pPr>
            <w:r>
              <w:rPr>
                <w:rFonts w:cs="Calibri"/>
                <w:szCs w:val="22"/>
              </w:rPr>
              <w:t>RE39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DFFCF3D" w14:textId="6231B5C0" w:rsidR="00366FD7" w:rsidRDefault="00366FD7" w:rsidP="00366FD7">
            <w:pPr>
              <w:rPr>
                <w:rFonts w:cs="Calibri"/>
                <w:szCs w:val="22"/>
              </w:rPr>
            </w:pPr>
            <w:r>
              <w:rPr>
                <w:rFonts w:cs="Calibri"/>
                <w:szCs w:val="22"/>
              </w:rPr>
              <w:t>Eliminar empresa publicitaria.</w:t>
            </w:r>
          </w:p>
        </w:tc>
      </w:tr>
      <w:tr w:rsidR="00366FD7" w:rsidRPr="00277C69" w14:paraId="202A48C8"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2D62E82" w14:textId="4C1401D3" w:rsidR="00366FD7" w:rsidRPr="00591C38" w:rsidRDefault="00366FD7" w:rsidP="00366FD7">
            <w:pPr>
              <w:jc w:val="center"/>
              <w:rPr>
                <w:rFonts w:cs="Calibri"/>
                <w:szCs w:val="22"/>
                <w:highlight w:val="green"/>
              </w:rPr>
            </w:pPr>
            <w:r w:rsidRPr="00591C38">
              <w:rPr>
                <w:rFonts w:cs="Calibri"/>
                <w:szCs w:val="22"/>
                <w:highlight w:val="green"/>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DC2F291" w14:textId="1CB7F587" w:rsidR="00366FD7" w:rsidRPr="00591C38" w:rsidRDefault="00B802DE" w:rsidP="00366FD7">
            <w:pPr>
              <w:jc w:val="center"/>
              <w:rPr>
                <w:rFonts w:cs="Calibri"/>
                <w:szCs w:val="22"/>
                <w:highlight w:val="green"/>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E06722" w14:textId="4CD44E86" w:rsidR="00366FD7" w:rsidRPr="00591C38" w:rsidRDefault="00366FD7" w:rsidP="00366FD7">
            <w:pPr>
              <w:jc w:val="center"/>
              <w:rPr>
                <w:rFonts w:cs="Calibri"/>
                <w:szCs w:val="22"/>
                <w:highlight w:val="green"/>
              </w:rPr>
            </w:pPr>
            <w:r w:rsidRPr="00591C38">
              <w:rPr>
                <w:rFonts w:cs="Calibri"/>
                <w:szCs w:val="22"/>
                <w:highlight w:val="green"/>
              </w:rPr>
              <w:t>RE</w:t>
            </w:r>
            <w:r w:rsidRPr="00591C38">
              <w:rPr>
                <w:rFonts w:cs="Calibri"/>
                <w:szCs w:val="22"/>
                <w:highlight w:val="green"/>
              </w:rPr>
              <w:t>40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DE187FA" w14:textId="71ADC300" w:rsidR="00366FD7" w:rsidRPr="00591C38" w:rsidRDefault="00366FD7" w:rsidP="00366FD7">
            <w:pPr>
              <w:rPr>
                <w:rFonts w:cs="Calibri"/>
                <w:szCs w:val="22"/>
                <w:highlight w:val="green"/>
              </w:rPr>
            </w:pPr>
            <w:r w:rsidRPr="00591C38">
              <w:rPr>
                <w:rFonts w:cs="Calibri"/>
                <w:szCs w:val="22"/>
                <w:highlight w:val="green"/>
              </w:rPr>
              <w:t>Validar servicio que utiliza la empresa publicitaria</w:t>
            </w:r>
            <w:r w:rsidRPr="00591C38">
              <w:rPr>
                <w:rFonts w:cs="Calibri"/>
                <w:szCs w:val="22"/>
                <w:highlight w:val="green"/>
              </w:rPr>
              <w:t>.</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028BBA57" w:rsidR="00791B06" w:rsidRPr="00277C69" w:rsidRDefault="00EB49EB" w:rsidP="00277C69">
            <w:pPr>
              <w:jc w:val="center"/>
              <w:rPr>
                <w:rFonts w:cs="Calibri"/>
                <w:b/>
                <w:szCs w:val="22"/>
              </w:rPr>
            </w:pPr>
            <w:r w:rsidRPr="00EB49EB">
              <w:rPr>
                <w:rFonts w:cs="Calibri"/>
                <w:szCs w:val="22"/>
              </w:rPr>
              <w:t>RE01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El Frontend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73555C17" w:rsidR="00661E43" w:rsidRPr="00EB49EB" w:rsidRDefault="00661E43" w:rsidP="00661E43">
            <w:pPr>
              <w:jc w:val="center"/>
              <w:rPr>
                <w:rFonts w:cs="Calibri"/>
                <w:szCs w:val="22"/>
              </w:rPr>
            </w:pPr>
            <w:r>
              <w:rPr>
                <w:rFonts w:cs="Calibri"/>
                <w:szCs w:val="22"/>
              </w:rPr>
              <w:t>RE02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3AEC45D5" w:rsidR="00661E43" w:rsidRDefault="00661E43" w:rsidP="00661E43">
            <w:pPr>
              <w:jc w:val="center"/>
              <w:rPr>
                <w:rFonts w:cs="Calibri"/>
                <w:szCs w:val="22"/>
              </w:rPr>
            </w:pPr>
            <w:r>
              <w:rPr>
                <w:rFonts w:cs="Calibri"/>
                <w:szCs w:val="22"/>
              </w:rPr>
              <w:t>RE03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57460C2A" w:rsidR="00661E43" w:rsidRDefault="00661E43" w:rsidP="00661E43">
            <w:pPr>
              <w:jc w:val="center"/>
              <w:rPr>
                <w:rFonts w:cs="Calibri"/>
                <w:szCs w:val="22"/>
              </w:rPr>
            </w:pPr>
            <w:r>
              <w:rPr>
                <w:rFonts w:cs="Calibri"/>
                <w:szCs w:val="22"/>
              </w:rPr>
              <w:t>RE04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Backend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1DAF55F2" w:rsidR="00661E43" w:rsidRDefault="00631898" w:rsidP="00661E43">
            <w:pPr>
              <w:jc w:val="center"/>
              <w:rPr>
                <w:rFonts w:cs="Calibri"/>
                <w:szCs w:val="22"/>
              </w:rPr>
            </w:pPr>
            <w:r>
              <w:rPr>
                <w:rFonts w:cs="Calibri"/>
                <w:szCs w:val="22"/>
              </w:rPr>
              <w:t>RE05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72E7237B" w:rsidR="00661E43" w:rsidRDefault="00631898" w:rsidP="00661E43">
            <w:pPr>
              <w:jc w:val="center"/>
              <w:rPr>
                <w:rFonts w:cs="Calibri"/>
                <w:szCs w:val="22"/>
              </w:rPr>
            </w:pPr>
            <w:r>
              <w:rPr>
                <w:rFonts w:cs="Calibri"/>
                <w:szCs w:val="22"/>
              </w:rPr>
              <w:t>RE06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1469AB7D" w:rsidR="00631898" w:rsidRDefault="00631898" w:rsidP="00661E43">
            <w:pPr>
              <w:jc w:val="center"/>
              <w:rPr>
                <w:rFonts w:cs="Calibri"/>
                <w:szCs w:val="22"/>
              </w:rPr>
            </w:pPr>
            <w:r>
              <w:rPr>
                <w:rFonts w:cs="Calibri"/>
                <w:szCs w:val="22"/>
              </w:rPr>
              <w:t>RE07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El consumo de los servicios REST y SOAP implementados deberá ser dinámico utilizando Reflection.</w:t>
            </w:r>
          </w:p>
        </w:tc>
      </w:tr>
    </w:tbl>
    <w:p w14:paraId="5A45A91C" w14:textId="77777777" w:rsidR="008459E2" w:rsidRDefault="008459E2" w:rsidP="008459E2">
      <w:pPr>
        <w:rPr>
          <w:rFonts w:cs="Calibri"/>
          <w:szCs w:val="22"/>
          <w:lang w:val="es-MX"/>
        </w:rPr>
      </w:pPr>
    </w:p>
    <w:p w14:paraId="3D758E3C" w14:textId="77777777" w:rsidR="00DC5095" w:rsidRDefault="00383AE0" w:rsidP="00383AE0">
      <w:pPr>
        <w:pStyle w:val="Ttulo2"/>
      </w:pPr>
      <w:bookmarkStart w:id="9" w:name="_Toc53333792"/>
      <w:r>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77777777" w:rsidR="000D6D03" w:rsidRPr="00277C69" w:rsidRDefault="000D6D03" w:rsidP="00A04B8C">
            <w:pPr>
              <w:pStyle w:val="Casodeuso"/>
              <w:rPr>
                <w:rFonts w:ascii="Calibri" w:hAnsi="Calibri" w:cs="Calibri"/>
                <w:i w:val="0"/>
                <w:iCs w:val="0"/>
                <w:color w:val="auto"/>
                <w:sz w:val="22"/>
                <w:szCs w:val="22"/>
              </w:rPr>
            </w:pPr>
            <w:r>
              <w:rPr>
                <w:rFonts w:cs="Calibri"/>
                <w:szCs w:val="22"/>
              </w:rPr>
              <w:t>RE01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570FE6B7"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Registrar usuario al portal.</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A0DC7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se registra en el portal Streaming Studio</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5B2CB5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 - Sistema</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0356B048"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no está registrado en Streaming Studio</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Streaming Studio cuenta con un usuario </w:t>
            </w:r>
            <w:r w:rsidR="005D05C6">
              <w:rPr>
                <w:rFonts w:cs="Calibri"/>
                <w:szCs w:val="22"/>
                <w:lang w:val="es-MX"/>
              </w:rPr>
              <w:t>más</w:t>
            </w:r>
            <w:r>
              <w:rPr>
                <w:rFonts w:cs="Calibri"/>
                <w:szCs w:val="22"/>
                <w:lang w:val="es-MX"/>
              </w:rPr>
              <w:t xml:space="preserve"> registrado en su portal.</w:t>
            </w:r>
          </w:p>
        </w:tc>
      </w:tr>
      <w:tr w:rsidR="000D6D03" w:rsidRPr="005D05C6"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69AAAF3B"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4DBCABF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hace clic en registrar nuevo usuario en la plataforma de Streaming Studio.</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790B7773"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lastRenderedPageBreak/>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352B35" w:rsidRPr="00277C69" w14:paraId="53B03522" w14:textId="77777777" w:rsidTr="00A04B8C">
        <w:trPr>
          <w:cantSplit/>
          <w:trHeight w:val="130"/>
        </w:trPr>
        <w:tc>
          <w:tcPr>
            <w:tcW w:w="610" w:type="dxa"/>
            <w:vAlign w:val="center"/>
          </w:tcPr>
          <w:p w14:paraId="6A05B1DD" w14:textId="29F346AC" w:rsidR="00352B35" w:rsidRDefault="00352B35"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785663D" w14:textId="28686FE5" w:rsidR="00352B35" w:rsidRDefault="00352B35" w:rsidP="00A04B8C">
            <w:pPr>
              <w:pStyle w:val="Encabezado"/>
              <w:tabs>
                <w:tab w:val="clear" w:pos="4419"/>
                <w:tab w:val="clear" w:pos="8838"/>
              </w:tabs>
              <w:rPr>
                <w:rFonts w:cs="Calibri"/>
                <w:szCs w:val="22"/>
                <w:lang w:val="es-MX"/>
              </w:rPr>
            </w:pPr>
            <w:r>
              <w:rPr>
                <w:rFonts w:cs="Calibri"/>
                <w:szCs w:val="22"/>
                <w:lang w:val="es-MX"/>
              </w:rPr>
              <w:t>Los datos son correctos y el sistema registra un nuevo usuario.</w:t>
            </w:r>
          </w:p>
        </w:tc>
      </w:tr>
      <w:tr w:rsidR="00352B35" w:rsidRPr="00277C69" w14:paraId="43F36FC4" w14:textId="77777777" w:rsidTr="00A04B8C">
        <w:trPr>
          <w:cantSplit/>
          <w:trHeight w:val="130"/>
        </w:trPr>
        <w:tc>
          <w:tcPr>
            <w:tcW w:w="610" w:type="dxa"/>
            <w:vAlign w:val="center"/>
          </w:tcPr>
          <w:p w14:paraId="23322FBA" w14:textId="0B776C97" w:rsidR="00352B35" w:rsidRDefault="00352B35"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75DC8F6" w14:textId="7EBFFBDF" w:rsidR="00352B35" w:rsidRDefault="00352B35" w:rsidP="00A04B8C">
            <w:pPr>
              <w:pStyle w:val="Encabezado"/>
              <w:tabs>
                <w:tab w:val="clear" w:pos="4419"/>
                <w:tab w:val="clear" w:pos="8838"/>
              </w:tabs>
              <w:rPr>
                <w:rFonts w:cs="Calibri"/>
                <w:szCs w:val="22"/>
                <w:lang w:val="es-MX"/>
              </w:rPr>
            </w:pPr>
            <w:r>
              <w:rPr>
                <w:rFonts w:cs="Calibri"/>
                <w:szCs w:val="22"/>
                <w:lang w:val="es-MX"/>
              </w:rPr>
              <w:t>Fin del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1EB0E7C2" w14:textId="77777777" w:rsidTr="00A04B8C">
        <w:trPr>
          <w:cantSplit/>
          <w:trHeight w:val="65"/>
        </w:trPr>
        <w:tc>
          <w:tcPr>
            <w:tcW w:w="610" w:type="dxa"/>
            <w:vAlign w:val="center"/>
          </w:tcPr>
          <w:p w14:paraId="37F23B70" w14:textId="1BC4E149"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3</w:t>
            </w:r>
            <w:r w:rsidR="000D6D03">
              <w:rPr>
                <w:rFonts w:cs="Calibri"/>
                <w:szCs w:val="22"/>
                <w:lang w:val="es-MX"/>
              </w:rPr>
              <w:t>.1</w:t>
            </w:r>
          </w:p>
        </w:tc>
        <w:tc>
          <w:tcPr>
            <w:tcW w:w="9180" w:type="dxa"/>
            <w:gridSpan w:val="2"/>
            <w:vAlign w:val="center"/>
          </w:tcPr>
          <w:p w14:paraId="62DEF6DA" w14:textId="3FA2574F"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El usuario no ingresa los datos solicitados y presiona cancelar. Fin CU.</w:t>
            </w:r>
          </w:p>
        </w:tc>
      </w:tr>
      <w:tr w:rsidR="000D6D03" w:rsidRPr="00277C69" w14:paraId="7D336F8C" w14:textId="77777777" w:rsidTr="00A04B8C">
        <w:trPr>
          <w:cantSplit/>
          <w:trHeight w:val="195"/>
        </w:trPr>
        <w:tc>
          <w:tcPr>
            <w:tcW w:w="610" w:type="dxa"/>
            <w:vAlign w:val="center"/>
          </w:tcPr>
          <w:p w14:paraId="03B7B9CC" w14:textId="5604C926"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5</w:t>
            </w:r>
            <w:r w:rsidR="000D6D03">
              <w:rPr>
                <w:rFonts w:cs="Calibri"/>
                <w:szCs w:val="22"/>
                <w:lang w:val="es-MX"/>
              </w:rPr>
              <w:t>.1</w:t>
            </w:r>
          </w:p>
        </w:tc>
        <w:tc>
          <w:tcPr>
            <w:tcW w:w="9180" w:type="dxa"/>
            <w:gridSpan w:val="2"/>
            <w:vAlign w:val="center"/>
          </w:tcPr>
          <w:p w14:paraId="3A5F830D" w14:textId="63EC1244"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Los datos ingresados son incorrectos o ya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46AFDE06" w:rsidR="00352B35" w:rsidRDefault="00352B35" w:rsidP="00A04B8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CAC5B67" w14:textId="2F7B81CA" w:rsidR="00352B35" w:rsidRDefault="00352B35" w:rsidP="00A04B8C">
            <w:pPr>
              <w:pStyle w:val="Encabezado"/>
              <w:tabs>
                <w:tab w:val="clear" w:pos="4419"/>
                <w:tab w:val="clear" w:pos="8838"/>
              </w:tabs>
              <w:rPr>
                <w:rFonts w:cs="Calibri"/>
                <w:szCs w:val="22"/>
                <w:lang w:val="es-MX"/>
              </w:rPr>
            </w:pPr>
            <w:r>
              <w:rPr>
                <w:rFonts w:cs="Calibri"/>
                <w:szCs w:val="22"/>
                <w:lang w:val="es-MX"/>
              </w:rPr>
              <w:t>El usuario vuelve a ingresar los datos y estos son correctos. Fin CU.</w:t>
            </w:r>
          </w:p>
        </w:tc>
      </w:tr>
      <w:tr w:rsidR="000D6D03" w:rsidRPr="00277C69" w14:paraId="4D5E8D99" w14:textId="77777777" w:rsidTr="00A04B8C">
        <w:trPr>
          <w:cantSplit/>
          <w:trHeight w:val="195"/>
        </w:trPr>
        <w:tc>
          <w:tcPr>
            <w:tcW w:w="610" w:type="dxa"/>
            <w:vAlign w:val="center"/>
          </w:tcPr>
          <w:p w14:paraId="394B484B" w14:textId="209B1B7D" w:rsidR="000D6D03" w:rsidRDefault="000D6D03" w:rsidP="00A04B8C">
            <w:pPr>
              <w:pStyle w:val="Encabezado"/>
              <w:tabs>
                <w:tab w:val="clear" w:pos="4419"/>
                <w:tab w:val="clear" w:pos="8838"/>
              </w:tabs>
              <w:rPr>
                <w:rFonts w:cs="Calibri"/>
                <w:szCs w:val="22"/>
                <w:lang w:val="es-MX"/>
              </w:rPr>
            </w:pPr>
            <w:r>
              <w:rPr>
                <w:rFonts w:cs="Calibri"/>
                <w:szCs w:val="22"/>
                <w:lang w:val="es-MX"/>
              </w:rPr>
              <w:t>2.</w:t>
            </w:r>
            <w:r w:rsidR="00352B35">
              <w:rPr>
                <w:rFonts w:cs="Calibri"/>
                <w:szCs w:val="22"/>
                <w:lang w:val="es-MX"/>
              </w:rPr>
              <w:t>1.2</w:t>
            </w:r>
          </w:p>
        </w:tc>
        <w:tc>
          <w:tcPr>
            <w:tcW w:w="9180" w:type="dxa"/>
            <w:gridSpan w:val="2"/>
            <w:vAlign w:val="center"/>
          </w:tcPr>
          <w:p w14:paraId="18213798" w14:textId="6C168299" w:rsidR="000D6D03" w:rsidRDefault="00352B35" w:rsidP="00A04B8C">
            <w:pPr>
              <w:pStyle w:val="Encabezado"/>
              <w:tabs>
                <w:tab w:val="clear" w:pos="4419"/>
                <w:tab w:val="clear" w:pos="8838"/>
              </w:tabs>
              <w:rPr>
                <w:rFonts w:cs="Calibri"/>
                <w:szCs w:val="22"/>
                <w:lang w:val="es-MX"/>
              </w:rPr>
            </w:pPr>
            <w:r>
              <w:rPr>
                <w:rFonts w:cs="Calibri"/>
                <w:szCs w:val="22"/>
                <w:lang w:val="es-MX"/>
              </w:rPr>
              <w:t>El usuario no vuelve a ingresar los datos y presiona cancelar Fin CU.</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77777777" w:rsidR="000D6D03" w:rsidRPr="00277C69" w:rsidRDefault="000D6D03" w:rsidP="00A04B8C">
            <w:pPr>
              <w:pStyle w:val="Encabezado"/>
              <w:tabs>
                <w:tab w:val="clear" w:pos="4419"/>
                <w:tab w:val="clear" w:pos="8838"/>
              </w:tabs>
              <w:rPr>
                <w:rFonts w:cs="Calibri"/>
                <w:szCs w:val="22"/>
                <w:lang w:val="en-US"/>
              </w:rPr>
            </w:pPr>
          </w:p>
        </w:tc>
      </w:tr>
    </w:tbl>
    <w:p w14:paraId="560297E6" w14:textId="77777777" w:rsidR="000D6D03" w:rsidRPr="00277C69"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8"/>
        <w:gridCol w:w="1492"/>
        <w:gridCol w:w="7310"/>
      </w:tblGrid>
      <w:tr w:rsidR="000D6D03" w:rsidRPr="00277C69" w14:paraId="1E6552E1" w14:textId="77777777" w:rsidTr="00A04B8C">
        <w:tc>
          <w:tcPr>
            <w:tcW w:w="9790" w:type="dxa"/>
            <w:gridSpan w:val="3"/>
            <w:shd w:val="clear" w:color="auto" w:fill="9CC2E5"/>
            <w:vAlign w:val="center"/>
          </w:tcPr>
          <w:p w14:paraId="3C8A3D7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35F0049" w14:textId="77777777" w:rsidTr="00A04B8C">
        <w:trPr>
          <w:cantSplit/>
          <w:trHeight w:val="341"/>
        </w:trPr>
        <w:tc>
          <w:tcPr>
            <w:tcW w:w="2480" w:type="dxa"/>
            <w:gridSpan w:val="2"/>
            <w:shd w:val="clear" w:color="auto" w:fill="BDD6EE"/>
            <w:vAlign w:val="center"/>
          </w:tcPr>
          <w:p w14:paraId="3029483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C56FCE" w14:textId="42912A5F" w:rsidR="000D6D03" w:rsidRPr="00383AE0" w:rsidRDefault="000D6D03" w:rsidP="00A04B8C">
            <w:pPr>
              <w:pStyle w:val="Casodeuso"/>
              <w:rPr>
                <w:rFonts w:ascii="Calibri" w:hAnsi="Calibri" w:cs="Calibri"/>
                <w:i w:val="0"/>
                <w:iCs w:val="0"/>
                <w:color w:val="auto"/>
                <w:sz w:val="22"/>
                <w:szCs w:val="22"/>
              </w:rPr>
            </w:pPr>
            <w:r w:rsidRPr="00277C69">
              <w:rPr>
                <w:rFonts w:cs="Calibri"/>
                <w:szCs w:val="22"/>
              </w:rPr>
              <w:t>RE0</w:t>
            </w:r>
            <w:r w:rsidR="00DC5121">
              <w:rPr>
                <w:rFonts w:cs="Calibri"/>
                <w:szCs w:val="22"/>
              </w:rPr>
              <w:t>3</w:t>
            </w:r>
          </w:p>
        </w:tc>
      </w:tr>
      <w:tr w:rsidR="000D6D03" w:rsidRPr="00277C69" w14:paraId="2E6EFF29" w14:textId="77777777" w:rsidTr="00A04B8C">
        <w:trPr>
          <w:cantSplit/>
          <w:trHeight w:val="341"/>
        </w:trPr>
        <w:tc>
          <w:tcPr>
            <w:tcW w:w="2480" w:type="dxa"/>
            <w:gridSpan w:val="2"/>
            <w:shd w:val="clear" w:color="auto" w:fill="BDD6EE"/>
            <w:vAlign w:val="center"/>
          </w:tcPr>
          <w:p w14:paraId="2E9AD12E" w14:textId="77777777" w:rsidR="000D6D03" w:rsidRPr="008A1AB0" w:rsidRDefault="000D6D03" w:rsidP="00A04B8C">
            <w:pPr>
              <w:pStyle w:val="Encabezado"/>
              <w:tabs>
                <w:tab w:val="clear" w:pos="4419"/>
                <w:tab w:val="clear" w:pos="8838"/>
              </w:tabs>
              <w:rPr>
                <w:rFonts w:cs="Calibri"/>
                <w:szCs w:val="22"/>
              </w:rPr>
            </w:pPr>
            <w:r w:rsidRPr="008A1AB0">
              <w:rPr>
                <w:rFonts w:cs="Calibri"/>
                <w:szCs w:val="22"/>
              </w:rPr>
              <w:t>Descripción breve</w:t>
            </w:r>
          </w:p>
        </w:tc>
        <w:tc>
          <w:tcPr>
            <w:tcW w:w="7310" w:type="dxa"/>
            <w:vAlign w:val="center"/>
          </w:tcPr>
          <w:p w14:paraId="04579154" w14:textId="4E819D3F" w:rsidR="000D6D03" w:rsidRPr="008A1AB0" w:rsidRDefault="00352B35" w:rsidP="00A04B8C">
            <w:pPr>
              <w:pStyle w:val="Casodeuso"/>
              <w:rPr>
                <w:rFonts w:ascii="Calibri" w:hAnsi="Calibri" w:cs="Calibri"/>
                <w:bCs w:val="0"/>
                <w:i w:val="0"/>
                <w:iCs w:val="0"/>
                <w:color w:val="auto"/>
                <w:sz w:val="22"/>
                <w:szCs w:val="22"/>
                <w:lang w:val="es-ES"/>
              </w:rPr>
            </w:pPr>
            <w:r w:rsidRPr="00352B35">
              <w:rPr>
                <w:rFonts w:ascii="Calibri" w:hAnsi="Calibri" w:cs="Calibri"/>
                <w:bCs w:val="0"/>
                <w:i w:val="0"/>
                <w:iCs w:val="0"/>
                <w:color w:val="auto"/>
                <w:sz w:val="22"/>
                <w:szCs w:val="22"/>
                <w:lang w:val="es-ES"/>
              </w:rPr>
              <w:t>Federar usuario a plataforma de streaming</w:t>
            </w:r>
            <w:r>
              <w:rPr>
                <w:rFonts w:cs="Calibri"/>
                <w:szCs w:val="22"/>
                <w:lang w:val="es-AR"/>
              </w:rPr>
              <w:t>.</w:t>
            </w:r>
          </w:p>
        </w:tc>
      </w:tr>
      <w:tr w:rsidR="000D6D03" w:rsidRPr="00277C69" w14:paraId="5226A4D0" w14:textId="77777777" w:rsidTr="00A04B8C">
        <w:trPr>
          <w:cantSplit/>
          <w:trHeight w:val="352"/>
        </w:trPr>
        <w:tc>
          <w:tcPr>
            <w:tcW w:w="2480" w:type="dxa"/>
            <w:gridSpan w:val="2"/>
            <w:shd w:val="clear" w:color="auto" w:fill="BDD6EE"/>
            <w:vAlign w:val="center"/>
          </w:tcPr>
          <w:p w14:paraId="733F91D9"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8CB1662" w14:textId="77777777" w:rsidR="000D6D03" w:rsidRPr="00277C69" w:rsidRDefault="000D6D03" w:rsidP="00A04B8C">
            <w:pPr>
              <w:pStyle w:val="Encabezado"/>
              <w:tabs>
                <w:tab w:val="clear" w:pos="4419"/>
                <w:tab w:val="clear" w:pos="8838"/>
              </w:tabs>
              <w:rPr>
                <w:rFonts w:cs="Calibri"/>
                <w:szCs w:val="22"/>
                <w:lang w:val="es-MX"/>
              </w:rPr>
            </w:pPr>
            <w:r>
              <w:rPr>
                <w:rFonts w:cs="Calibri"/>
                <w:szCs w:val="22"/>
              </w:rPr>
              <w:t xml:space="preserve">El sistema deberá permitir la federación de usuarios con las plataformas de streaming, utilizando los servicios de autenticación de dichas plataformas, integrado por medio de un servicio REST o SOAP </w:t>
            </w:r>
            <w:r w:rsidRPr="008A1AB0">
              <w:rPr>
                <w:rFonts w:cs="Calibri"/>
                <w:szCs w:val="22"/>
              </w:rPr>
              <w:t>y según ciertas especificaciones preestablecidas.</w:t>
            </w:r>
          </w:p>
        </w:tc>
      </w:tr>
      <w:tr w:rsidR="000D6D03" w:rsidRPr="00277C69" w14:paraId="05BBF84C" w14:textId="77777777" w:rsidTr="00A04B8C">
        <w:trPr>
          <w:cantSplit/>
          <w:trHeight w:val="352"/>
        </w:trPr>
        <w:tc>
          <w:tcPr>
            <w:tcW w:w="2480" w:type="dxa"/>
            <w:gridSpan w:val="2"/>
            <w:shd w:val="clear" w:color="auto" w:fill="BDD6EE"/>
            <w:vAlign w:val="center"/>
          </w:tcPr>
          <w:p w14:paraId="2F8D9907"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Actores</w:t>
            </w:r>
            <w:r w:rsidRPr="00277C69">
              <w:rPr>
                <w:rFonts w:cs="Calibri"/>
                <w:b/>
                <w:bCs/>
                <w:szCs w:val="22"/>
                <w:lang w:val="es-MX"/>
              </w:rPr>
              <w:t xml:space="preserve"> </w:t>
            </w:r>
          </w:p>
        </w:tc>
        <w:tc>
          <w:tcPr>
            <w:tcW w:w="7310" w:type="dxa"/>
            <w:vAlign w:val="center"/>
          </w:tcPr>
          <w:p w14:paraId="663476BC" w14:textId="7EDCDC96"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Cliente </w:t>
            </w:r>
            <w:r w:rsidR="000D6D03">
              <w:rPr>
                <w:rFonts w:cs="Calibri"/>
                <w:szCs w:val="22"/>
                <w:lang w:val="es-MX"/>
              </w:rPr>
              <w:t>Usuario, Sistema</w:t>
            </w:r>
            <w:r>
              <w:rPr>
                <w:rFonts w:cs="Calibri"/>
                <w:szCs w:val="22"/>
                <w:lang w:val="es-MX"/>
              </w:rPr>
              <w:t>.</w:t>
            </w:r>
          </w:p>
        </w:tc>
      </w:tr>
      <w:tr w:rsidR="000D6D03" w:rsidRPr="00277C69" w14:paraId="611D4ED4" w14:textId="77777777" w:rsidTr="00A04B8C">
        <w:trPr>
          <w:cantSplit/>
          <w:trHeight w:val="352"/>
        </w:trPr>
        <w:tc>
          <w:tcPr>
            <w:tcW w:w="2480" w:type="dxa"/>
            <w:gridSpan w:val="2"/>
            <w:shd w:val="clear" w:color="auto" w:fill="BDD6EE"/>
            <w:vAlign w:val="center"/>
          </w:tcPr>
          <w:p w14:paraId="1731219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2E2C7F1"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tiene una cuenta creada en la plataforma de streaming en la cual quiere federarse.</w:t>
            </w:r>
          </w:p>
        </w:tc>
      </w:tr>
      <w:tr w:rsidR="000D6D03" w:rsidRPr="00277C69" w14:paraId="2385A937" w14:textId="77777777" w:rsidTr="00A04B8C">
        <w:trPr>
          <w:cantSplit/>
          <w:trHeight w:val="352"/>
        </w:trPr>
        <w:tc>
          <w:tcPr>
            <w:tcW w:w="2480" w:type="dxa"/>
            <w:gridSpan w:val="2"/>
            <w:shd w:val="clear" w:color="auto" w:fill="BDD6EE"/>
            <w:vAlign w:val="center"/>
          </w:tcPr>
          <w:p w14:paraId="3C65F28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E162B3E" w14:textId="77777777" w:rsidR="000D6D03" w:rsidRPr="00547EF4" w:rsidRDefault="000D6D03" w:rsidP="00A04B8C">
            <w:pPr>
              <w:pStyle w:val="Encabezado"/>
              <w:tabs>
                <w:tab w:val="clear" w:pos="4419"/>
                <w:tab w:val="clear" w:pos="8838"/>
              </w:tabs>
              <w:rPr>
                <w:rFonts w:cs="Calibri"/>
                <w:szCs w:val="22"/>
                <w:lang w:val="es-AR"/>
              </w:rPr>
            </w:pPr>
            <w:r>
              <w:rPr>
                <w:rFonts w:cs="Calibri"/>
                <w:szCs w:val="22"/>
                <w:lang w:val="es-MX"/>
              </w:rPr>
              <w:t>-</w:t>
            </w:r>
          </w:p>
        </w:tc>
      </w:tr>
      <w:tr w:rsidR="000D6D03" w:rsidRPr="005D05C6" w14:paraId="6B085DA6" w14:textId="77777777" w:rsidTr="00A04B8C">
        <w:trPr>
          <w:cantSplit/>
          <w:trHeight w:val="352"/>
        </w:trPr>
        <w:tc>
          <w:tcPr>
            <w:tcW w:w="2480" w:type="dxa"/>
            <w:gridSpan w:val="2"/>
            <w:shd w:val="clear" w:color="auto" w:fill="BDD6EE"/>
            <w:vAlign w:val="center"/>
          </w:tcPr>
          <w:p w14:paraId="59B96597"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7B3E0D" w14:textId="2750D090" w:rsidR="000D6D03" w:rsidRPr="005D05C6" w:rsidRDefault="00660F20" w:rsidP="00A04B8C">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D6D03" w:rsidRPr="00277C69" w14:paraId="2E76E7E8" w14:textId="77777777" w:rsidTr="00A04B8C">
        <w:tc>
          <w:tcPr>
            <w:tcW w:w="9790" w:type="dxa"/>
            <w:gridSpan w:val="3"/>
            <w:shd w:val="clear" w:color="auto" w:fill="9CC2E5"/>
            <w:vAlign w:val="center"/>
          </w:tcPr>
          <w:p w14:paraId="3AFD9CD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26E0FCA8" w14:textId="77777777" w:rsidTr="00A04B8C">
        <w:tc>
          <w:tcPr>
            <w:tcW w:w="9790" w:type="dxa"/>
            <w:gridSpan w:val="3"/>
            <w:tcBorders>
              <w:bottom w:val="single" w:sz="4" w:space="0" w:color="auto"/>
            </w:tcBorders>
            <w:shd w:val="clear" w:color="auto" w:fill="BDD6EE"/>
            <w:vAlign w:val="center"/>
          </w:tcPr>
          <w:p w14:paraId="22AB762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00F5E1A8" w14:textId="77777777" w:rsidTr="00A04B8C">
        <w:trPr>
          <w:cantSplit/>
          <w:trHeight w:val="130"/>
        </w:trPr>
        <w:tc>
          <w:tcPr>
            <w:tcW w:w="988" w:type="dxa"/>
            <w:vAlign w:val="center"/>
          </w:tcPr>
          <w:p w14:paraId="204972E1"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8802" w:type="dxa"/>
            <w:gridSpan w:val="2"/>
            <w:vAlign w:val="center"/>
          </w:tcPr>
          <w:p w14:paraId="3CC8DDE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es dirigido a la página de autenticación de la plataforma de streaming.</w:t>
            </w:r>
          </w:p>
        </w:tc>
      </w:tr>
      <w:tr w:rsidR="000D6D03" w:rsidRPr="00277C69" w14:paraId="795523F0" w14:textId="77777777" w:rsidTr="00A04B8C">
        <w:trPr>
          <w:cantSplit/>
          <w:trHeight w:val="130"/>
        </w:trPr>
        <w:tc>
          <w:tcPr>
            <w:tcW w:w="988" w:type="dxa"/>
            <w:vAlign w:val="center"/>
          </w:tcPr>
          <w:p w14:paraId="73DE8B5F"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8802" w:type="dxa"/>
            <w:gridSpan w:val="2"/>
            <w:vAlign w:val="center"/>
          </w:tcPr>
          <w:p w14:paraId="3B95B532"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El usuario se autentica con la plataforma de streaming.</w:t>
            </w:r>
          </w:p>
        </w:tc>
      </w:tr>
      <w:tr w:rsidR="000D6D03" w:rsidRPr="00277C69" w14:paraId="39B83E39" w14:textId="77777777" w:rsidTr="00A04B8C">
        <w:trPr>
          <w:cantSplit/>
          <w:trHeight w:val="130"/>
        </w:trPr>
        <w:tc>
          <w:tcPr>
            <w:tcW w:w="988" w:type="dxa"/>
            <w:vAlign w:val="center"/>
          </w:tcPr>
          <w:p w14:paraId="5250BA27"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8802" w:type="dxa"/>
            <w:gridSpan w:val="2"/>
            <w:vAlign w:val="center"/>
          </w:tcPr>
          <w:p w14:paraId="7E024FB1" w14:textId="7A076AD0"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es redirigido al portal tras haberse autenticado en la plataforma de streaming que desea federarse, a su vez se informa un token alfanumérico que nunca caduca</w:t>
            </w:r>
            <w:r w:rsidR="00352B35">
              <w:rPr>
                <w:rFonts w:cs="Calibri"/>
                <w:szCs w:val="22"/>
                <w:lang w:val="es-MX"/>
              </w:rPr>
              <w:t>.</w:t>
            </w:r>
          </w:p>
        </w:tc>
      </w:tr>
      <w:tr w:rsidR="000D6D03" w:rsidRPr="00277C69" w14:paraId="015AB3D4" w14:textId="77777777" w:rsidTr="00A04B8C">
        <w:trPr>
          <w:cantSplit/>
          <w:trHeight w:val="130"/>
        </w:trPr>
        <w:tc>
          <w:tcPr>
            <w:tcW w:w="988" w:type="dxa"/>
            <w:vAlign w:val="center"/>
          </w:tcPr>
          <w:p w14:paraId="6C37F38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8802" w:type="dxa"/>
            <w:gridSpan w:val="2"/>
            <w:vAlign w:val="center"/>
          </w:tcPr>
          <w:p w14:paraId="3986BF03"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registra este token y da de alta una nueva federación a una plataforma de streaming.</w:t>
            </w:r>
          </w:p>
        </w:tc>
      </w:tr>
      <w:tr w:rsidR="000D6D03" w:rsidRPr="00277C69" w14:paraId="0B0EF14C" w14:textId="77777777" w:rsidTr="00A04B8C">
        <w:trPr>
          <w:cantSplit/>
          <w:trHeight w:val="130"/>
        </w:trPr>
        <w:tc>
          <w:tcPr>
            <w:tcW w:w="988" w:type="dxa"/>
            <w:vAlign w:val="center"/>
          </w:tcPr>
          <w:p w14:paraId="0FB18869"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5</w:t>
            </w:r>
          </w:p>
        </w:tc>
        <w:tc>
          <w:tcPr>
            <w:tcW w:w="8802" w:type="dxa"/>
            <w:gridSpan w:val="2"/>
            <w:vAlign w:val="center"/>
          </w:tcPr>
          <w:p w14:paraId="28CAE70F" w14:textId="162006C1" w:rsidR="000D6D03" w:rsidRDefault="00352B35" w:rsidP="00A04B8C">
            <w:pPr>
              <w:pStyle w:val="Encabezado"/>
              <w:tabs>
                <w:tab w:val="clear" w:pos="4419"/>
                <w:tab w:val="clear" w:pos="8838"/>
              </w:tabs>
              <w:rPr>
                <w:rFonts w:cs="Calibri"/>
                <w:szCs w:val="22"/>
                <w:lang w:val="es-MX"/>
              </w:rPr>
            </w:pPr>
            <w:r>
              <w:rPr>
                <w:rFonts w:cs="Calibri"/>
                <w:szCs w:val="22"/>
                <w:lang w:val="es-MX"/>
              </w:rPr>
              <w:t>Fin CU.</w:t>
            </w:r>
          </w:p>
        </w:tc>
      </w:tr>
      <w:tr w:rsidR="000D6D03" w:rsidRPr="00277C69" w14:paraId="0D45B1B2" w14:textId="77777777" w:rsidTr="00A04B8C">
        <w:tc>
          <w:tcPr>
            <w:tcW w:w="9790" w:type="dxa"/>
            <w:gridSpan w:val="3"/>
            <w:shd w:val="clear" w:color="auto" w:fill="9CC2E5"/>
            <w:vAlign w:val="center"/>
          </w:tcPr>
          <w:p w14:paraId="574BAD5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4049E123" w14:textId="77777777" w:rsidTr="00A04B8C">
        <w:tc>
          <w:tcPr>
            <w:tcW w:w="9790" w:type="dxa"/>
            <w:gridSpan w:val="3"/>
            <w:shd w:val="clear" w:color="auto" w:fill="BDD6EE"/>
            <w:vAlign w:val="center"/>
          </w:tcPr>
          <w:p w14:paraId="45BEB59B"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4C2835DC" w14:textId="77777777" w:rsidTr="00A04B8C">
        <w:trPr>
          <w:cantSplit/>
          <w:trHeight w:val="65"/>
        </w:trPr>
        <w:tc>
          <w:tcPr>
            <w:tcW w:w="988" w:type="dxa"/>
            <w:vAlign w:val="center"/>
          </w:tcPr>
          <w:p w14:paraId="6D4ECFC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2.1</w:t>
            </w:r>
          </w:p>
        </w:tc>
        <w:tc>
          <w:tcPr>
            <w:tcW w:w="8802" w:type="dxa"/>
            <w:gridSpan w:val="2"/>
            <w:vAlign w:val="center"/>
          </w:tcPr>
          <w:p w14:paraId="0386243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Falla la autenticación, se muestra un mensaje de error. Fin CU</w:t>
            </w:r>
          </w:p>
        </w:tc>
      </w:tr>
      <w:tr w:rsidR="000D6D03" w:rsidRPr="00277C69" w14:paraId="653A21DF" w14:textId="77777777" w:rsidTr="00A04B8C">
        <w:trPr>
          <w:cantSplit/>
          <w:trHeight w:val="195"/>
        </w:trPr>
        <w:tc>
          <w:tcPr>
            <w:tcW w:w="988" w:type="dxa"/>
            <w:vAlign w:val="center"/>
          </w:tcPr>
          <w:p w14:paraId="3DA717A2"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2.1.1</w:t>
            </w:r>
          </w:p>
        </w:tc>
        <w:tc>
          <w:tcPr>
            <w:tcW w:w="8802" w:type="dxa"/>
            <w:gridSpan w:val="2"/>
            <w:vAlign w:val="center"/>
          </w:tcPr>
          <w:p w14:paraId="4E426C1B" w14:textId="7D2AF808"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crea</w:t>
            </w:r>
            <w:r w:rsidR="00352B35">
              <w:rPr>
                <w:rFonts w:cs="Calibri"/>
                <w:szCs w:val="22"/>
                <w:lang w:val="es-MX"/>
              </w:rPr>
              <w:t xml:space="preserve"> </w:t>
            </w:r>
            <w:r>
              <w:rPr>
                <w:rFonts w:cs="Calibri"/>
                <w:szCs w:val="22"/>
                <w:lang w:val="es-MX"/>
              </w:rPr>
              <w:t>una cuenta en la plataforma de streaming. Se llama al caso de uso RE10.</w:t>
            </w:r>
          </w:p>
        </w:tc>
      </w:tr>
      <w:tr w:rsidR="000D6D03" w:rsidRPr="00277C69" w14:paraId="5EFDC3E1" w14:textId="77777777" w:rsidTr="00A04B8C">
        <w:trPr>
          <w:cantSplit/>
          <w:trHeight w:val="195"/>
        </w:trPr>
        <w:tc>
          <w:tcPr>
            <w:tcW w:w="9790" w:type="dxa"/>
            <w:gridSpan w:val="3"/>
            <w:shd w:val="clear" w:color="auto" w:fill="9CC2E5"/>
            <w:vAlign w:val="center"/>
          </w:tcPr>
          <w:p w14:paraId="02324E98"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265C44B4" w14:textId="77777777" w:rsidTr="00A04B8C">
        <w:trPr>
          <w:cantSplit/>
          <w:trHeight w:val="195"/>
        </w:trPr>
        <w:tc>
          <w:tcPr>
            <w:tcW w:w="2480" w:type="dxa"/>
            <w:gridSpan w:val="2"/>
            <w:shd w:val="clear" w:color="auto" w:fill="BDD6EE"/>
            <w:vAlign w:val="center"/>
          </w:tcPr>
          <w:p w14:paraId="48508474"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F62E55" w14:textId="77777777" w:rsidR="000D6D03" w:rsidRPr="00277C69" w:rsidRDefault="000D6D03" w:rsidP="00A04B8C">
            <w:pPr>
              <w:pStyle w:val="Encabezado"/>
              <w:tabs>
                <w:tab w:val="clear" w:pos="4419"/>
                <w:tab w:val="clear" w:pos="8838"/>
              </w:tabs>
              <w:rPr>
                <w:rFonts w:cs="Calibri"/>
                <w:szCs w:val="22"/>
                <w:lang w:val="en-US"/>
              </w:rPr>
            </w:pPr>
          </w:p>
        </w:tc>
      </w:tr>
    </w:tbl>
    <w:p w14:paraId="3CC46E5B" w14:textId="77777777" w:rsidR="000D6D03" w:rsidRPr="00277C69" w:rsidRDefault="000D6D03" w:rsidP="000D6D03">
      <w:pPr>
        <w:rPr>
          <w:rFonts w:cs="Calibri"/>
          <w:szCs w:val="22"/>
          <w:lang w:val="es-MX"/>
        </w:rPr>
      </w:pPr>
    </w:p>
    <w:p w14:paraId="61DE5F53" w14:textId="77777777" w:rsidR="00DC5095" w:rsidRPr="008459E2" w:rsidRDefault="00DC5095" w:rsidP="008459E2">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Código</w:t>
            </w:r>
          </w:p>
        </w:tc>
        <w:tc>
          <w:tcPr>
            <w:tcW w:w="7310" w:type="dxa"/>
            <w:vAlign w:val="center"/>
          </w:tcPr>
          <w:p w14:paraId="60E7B64B" w14:textId="312E7B0A" w:rsidR="00DC5095" w:rsidRPr="00277C69" w:rsidRDefault="00631898" w:rsidP="00803815">
            <w:pPr>
              <w:pStyle w:val="Casodeuso"/>
              <w:rPr>
                <w:rFonts w:ascii="Calibri" w:hAnsi="Calibri" w:cs="Calibri"/>
                <w:i w:val="0"/>
                <w:iCs w:val="0"/>
                <w:color w:val="auto"/>
                <w:sz w:val="22"/>
                <w:szCs w:val="22"/>
              </w:rPr>
            </w:pPr>
            <w:r>
              <w:rPr>
                <w:rFonts w:cs="Calibri"/>
                <w:szCs w:val="22"/>
              </w:rPr>
              <w:t>RE0</w:t>
            </w:r>
            <w:r w:rsidR="00DC5121">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0B5F5D55" w:rsidR="00660F20" w:rsidRPr="00660F20" w:rsidRDefault="00660F20" w:rsidP="00660F20">
            <w:pPr>
              <w:pStyle w:val="Casodeuso"/>
              <w:rPr>
                <w:rFonts w:ascii="Calibri" w:hAnsi="Calibri" w:cs="Calibri"/>
                <w:bCs w:val="0"/>
                <w:i w:val="0"/>
                <w:iCs w:val="0"/>
                <w:color w:val="auto"/>
                <w:sz w:val="22"/>
                <w:szCs w:val="22"/>
              </w:rPr>
            </w:pPr>
            <w:r w:rsidRPr="00660F20">
              <w:rPr>
                <w:rFonts w:ascii="Calibri" w:hAnsi="Calibri" w:cs="Calibri"/>
                <w:bCs w:val="0"/>
                <w:i w:val="0"/>
                <w:iCs w:val="0"/>
                <w:color w:val="auto"/>
                <w:sz w:val="22"/>
                <w:szCs w:val="22"/>
              </w:rPr>
              <w:t>Buscar contenido en el portal de forma avanzada.</w:t>
            </w:r>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22D65313" w:rsidR="00660F20" w:rsidRPr="00277C69" w:rsidRDefault="00660F20" w:rsidP="00660F20">
            <w:pPr>
              <w:pStyle w:val="Encabezado"/>
              <w:tabs>
                <w:tab w:val="clear" w:pos="4419"/>
                <w:tab w:val="clear" w:pos="8838"/>
              </w:tabs>
              <w:rPr>
                <w:rFonts w:cs="Calibri"/>
                <w:szCs w:val="22"/>
                <w:lang w:val="es-MX"/>
              </w:rPr>
            </w:pPr>
            <w:r w:rsidRPr="00660F20">
              <w:rPr>
                <w:rFonts w:cs="Calibri"/>
                <w:szCs w:val="22"/>
                <w:lang w:val="es-MX"/>
              </w:rPr>
              <w:t>Permitir al usuario hacer búsquedas de contenido por título, director, género y otros tópicos, esta búsqueda se realizará en simultáneo en todas las plataformas de streaming a las que esté federado el cliente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0B67F01B"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FF42F6">
              <w:rPr>
                <w:rFonts w:cs="Calibri"/>
                <w:szCs w:val="22"/>
                <w:lang w:val="es-MX"/>
              </w:rPr>
              <w:t xml:space="preserve"> y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304C52EC"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5B9013E3"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sistema muestra el resultado de la búsqueda realizada por el cliente usuario según especificaciones.</w:t>
            </w:r>
          </w:p>
        </w:tc>
      </w:tr>
      <w:tr w:rsidR="00277C69" w:rsidRPr="005D05C6"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0346E6E2"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cliente usuario ingresa al panel de búsqueda de contenido.</w:t>
            </w:r>
          </w:p>
        </w:tc>
      </w:tr>
      <w:tr w:rsidR="00DC5095" w:rsidRPr="00277C69" w14:paraId="4CDC2688" w14:textId="77777777" w:rsidTr="00803815">
        <w:trPr>
          <w:cantSplit/>
          <w:trHeight w:val="130"/>
        </w:trPr>
        <w:tc>
          <w:tcPr>
            <w:tcW w:w="610" w:type="dxa"/>
            <w:vAlign w:val="center"/>
          </w:tcPr>
          <w:p w14:paraId="2A3F766B" w14:textId="68D916D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D897368"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sistema muestra las distintas posibilidades de filtros para aplicar en la búsqueda: por actor, titulo, director, género, entre otros.</w:t>
            </w:r>
          </w:p>
        </w:tc>
      </w:tr>
      <w:tr w:rsidR="00DC5095" w:rsidRPr="00277C69" w14:paraId="1BA8F539" w14:textId="77777777" w:rsidTr="00803815">
        <w:trPr>
          <w:cantSplit/>
          <w:trHeight w:val="130"/>
        </w:trPr>
        <w:tc>
          <w:tcPr>
            <w:tcW w:w="610" w:type="dxa"/>
            <w:vAlign w:val="center"/>
          </w:tcPr>
          <w:p w14:paraId="34BF123D" w14:textId="72FBC4E7"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5832206B"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cliente usuario aplica los filtros deseados y presiona el botón buscar.</w:t>
            </w:r>
          </w:p>
        </w:tc>
      </w:tr>
      <w:tr w:rsidR="006A71EF" w:rsidRPr="00277C69" w14:paraId="36448733" w14:textId="77777777" w:rsidTr="00803815">
        <w:trPr>
          <w:cantSplit/>
          <w:trHeight w:val="130"/>
        </w:trPr>
        <w:tc>
          <w:tcPr>
            <w:tcW w:w="610" w:type="dxa"/>
            <w:vAlign w:val="center"/>
          </w:tcPr>
          <w:p w14:paraId="0C49BE02" w14:textId="7E0390DB" w:rsidR="006A71EF" w:rsidRDefault="006A71EF" w:rsidP="00803815">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688D993D" w:rsidR="006A71EF" w:rsidRDefault="00660F20" w:rsidP="00803815">
            <w:pPr>
              <w:pStyle w:val="Encabezado"/>
              <w:tabs>
                <w:tab w:val="clear" w:pos="4419"/>
                <w:tab w:val="clear" w:pos="8838"/>
              </w:tabs>
              <w:rPr>
                <w:rFonts w:cs="Calibri"/>
                <w:szCs w:val="22"/>
                <w:lang w:val="es-MX"/>
              </w:rPr>
            </w:pPr>
            <w:r>
              <w:rPr>
                <w:rFonts w:cs="Calibri"/>
                <w:szCs w:val="22"/>
                <w:lang w:val="es-MX"/>
              </w:rPr>
              <w:t>El sistema realiza la búsqueda en simultaneo en las distintas plataformas de streaming.</w:t>
            </w:r>
          </w:p>
        </w:tc>
      </w:tr>
      <w:tr w:rsidR="00660F20" w:rsidRPr="00277C69" w14:paraId="119D3DC1" w14:textId="77777777" w:rsidTr="00803815">
        <w:trPr>
          <w:cantSplit/>
          <w:trHeight w:val="130"/>
        </w:trPr>
        <w:tc>
          <w:tcPr>
            <w:tcW w:w="610" w:type="dxa"/>
            <w:vAlign w:val="center"/>
          </w:tcPr>
          <w:p w14:paraId="0A0C437E" w14:textId="5856E01E" w:rsidR="00660F20" w:rsidRDefault="00660F20" w:rsidP="00803815">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3EE1E43C" w:rsidR="00660F20" w:rsidRDefault="00660F20" w:rsidP="00803815">
            <w:pPr>
              <w:pStyle w:val="Encabezado"/>
              <w:tabs>
                <w:tab w:val="clear" w:pos="4419"/>
                <w:tab w:val="clear" w:pos="8838"/>
              </w:tabs>
              <w:rPr>
                <w:rFonts w:cs="Calibri"/>
                <w:szCs w:val="22"/>
                <w:lang w:val="es-MX"/>
              </w:rPr>
            </w:pPr>
            <w:r>
              <w:rPr>
                <w:rFonts w:cs="Calibri"/>
                <w:szCs w:val="22"/>
                <w:lang w:val="es-MX"/>
              </w:rPr>
              <w:t>El sistema encuentra resultados para la búsqueda y los muestra.</w:t>
            </w:r>
          </w:p>
        </w:tc>
      </w:tr>
      <w:tr w:rsidR="00660F20" w:rsidRPr="00277C69" w14:paraId="376E383B" w14:textId="77777777" w:rsidTr="00803815">
        <w:trPr>
          <w:cantSplit/>
          <w:trHeight w:val="130"/>
        </w:trPr>
        <w:tc>
          <w:tcPr>
            <w:tcW w:w="610" w:type="dxa"/>
            <w:vAlign w:val="center"/>
          </w:tcPr>
          <w:p w14:paraId="7691C9D0" w14:textId="1A6FF652" w:rsidR="00660F20" w:rsidRDefault="00660F20" w:rsidP="00803815">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1F82347" w14:textId="60BBD402" w:rsidR="00660F20" w:rsidRDefault="00660F20" w:rsidP="00803815">
            <w:pPr>
              <w:pStyle w:val="Encabezado"/>
              <w:tabs>
                <w:tab w:val="clear" w:pos="4419"/>
                <w:tab w:val="clear" w:pos="8838"/>
              </w:tabs>
              <w:rPr>
                <w:rFonts w:cs="Calibri"/>
                <w:szCs w:val="22"/>
                <w:lang w:val="es-MX"/>
              </w:rPr>
            </w:pPr>
            <w:r>
              <w:rPr>
                <w:rFonts w:cs="Calibri"/>
                <w:szCs w:val="22"/>
                <w:lang w:val="es-MX"/>
              </w:rPr>
              <w:t>El usuario selecciona alguno de esos resultados.</w:t>
            </w:r>
          </w:p>
        </w:tc>
      </w:tr>
      <w:tr w:rsidR="00660F20" w:rsidRPr="00277C69" w14:paraId="06A3F169" w14:textId="77777777" w:rsidTr="00803815">
        <w:trPr>
          <w:cantSplit/>
          <w:trHeight w:val="130"/>
        </w:trPr>
        <w:tc>
          <w:tcPr>
            <w:tcW w:w="610" w:type="dxa"/>
            <w:vAlign w:val="center"/>
          </w:tcPr>
          <w:p w14:paraId="0D58B308" w14:textId="5A70FE44" w:rsidR="00660F20" w:rsidRDefault="00660F20" w:rsidP="00803815">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605DB04F" w:rsidR="00660F20" w:rsidRDefault="00660F20" w:rsidP="00803815">
            <w:pPr>
              <w:pStyle w:val="Encabezado"/>
              <w:tabs>
                <w:tab w:val="clear" w:pos="4419"/>
                <w:tab w:val="clear" w:pos="8838"/>
              </w:tabs>
              <w:rPr>
                <w:rFonts w:cs="Calibri"/>
                <w:szCs w:val="22"/>
                <w:lang w:val="es-MX"/>
              </w:rPr>
            </w:pPr>
            <w:r>
              <w:rPr>
                <w:rFonts w:cs="Calibri"/>
                <w:szCs w:val="22"/>
                <w:lang w:val="es-MX"/>
              </w:rPr>
              <w:t>Fin CU.</w:t>
            </w:r>
          </w:p>
        </w:tc>
      </w:tr>
      <w:tr w:rsidR="00DC5095" w:rsidRPr="00277C69" w14:paraId="57C82869" w14:textId="77777777" w:rsidTr="00277C69">
        <w:tc>
          <w:tcPr>
            <w:tcW w:w="9790" w:type="dxa"/>
            <w:gridSpan w:val="3"/>
            <w:shd w:val="clear" w:color="auto" w:fill="9CC2E5"/>
            <w:vAlign w:val="center"/>
          </w:tcPr>
          <w:p w14:paraId="3BD43A2A"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C5095" w:rsidRPr="00277C69" w14:paraId="3D7331EF" w14:textId="77777777" w:rsidTr="00277C69">
        <w:tc>
          <w:tcPr>
            <w:tcW w:w="9790" w:type="dxa"/>
            <w:gridSpan w:val="3"/>
            <w:shd w:val="clear" w:color="auto" w:fill="BDD6EE"/>
            <w:vAlign w:val="center"/>
          </w:tcPr>
          <w:p w14:paraId="34C3251A"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C5095" w:rsidRPr="00277C69" w14:paraId="07E0197E" w14:textId="77777777" w:rsidTr="00803815">
        <w:trPr>
          <w:cantSplit/>
          <w:trHeight w:val="65"/>
        </w:trPr>
        <w:tc>
          <w:tcPr>
            <w:tcW w:w="610" w:type="dxa"/>
            <w:vAlign w:val="center"/>
          </w:tcPr>
          <w:p w14:paraId="074F6F5A" w14:textId="6002D1E1" w:rsidR="00660F20" w:rsidRPr="00277C69" w:rsidRDefault="00660F20" w:rsidP="00803815">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D6F74CA" w14:textId="75238B6D"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Ocurre un error durante la búsqueda, el sistema muestra el mensaje de error y Fin CU.</w:t>
            </w:r>
          </w:p>
        </w:tc>
      </w:tr>
      <w:tr w:rsidR="00DC5095" w:rsidRPr="00277C69" w14:paraId="190392C6" w14:textId="77777777" w:rsidTr="00803815">
        <w:trPr>
          <w:cantSplit/>
          <w:trHeight w:val="195"/>
        </w:trPr>
        <w:tc>
          <w:tcPr>
            <w:tcW w:w="610" w:type="dxa"/>
            <w:vAlign w:val="center"/>
          </w:tcPr>
          <w:p w14:paraId="3B3E9B6A" w14:textId="3940C215"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6</w:t>
            </w:r>
            <w:r w:rsidR="006A71EF">
              <w:rPr>
                <w:rFonts w:cs="Calibri"/>
                <w:szCs w:val="22"/>
                <w:lang w:val="es-MX"/>
              </w:rPr>
              <w:t>.1</w:t>
            </w:r>
          </w:p>
        </w:tc>
        <w:tc>
          <w:tcPr>
            <w:tcW w:w="9180" w:type="dxa"/>
            <w:gridSpan w:val="2"/>
            <w:vAlign w:val="center"/>
          </w:tcPr>
          <w:p w14:paraId="6BDD0487" w14:textId="7BD12313"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 xml:space="preserve">El </w:t>
            </w:r>
            <w:r w:rsidR="00660F20">
              <w:rPr>
                <w:rFonts w:cs="Calibri"/>
                <w:szCs w:val="22"/>
                <w:lang w:val="es-MX"/>
              </w:rPr>
              <w:t>cliente usuario no selecciona ningún contenido resultante de la búsqueda y Fin CU.</w:t>
            </w:r>
          </w:p>
        </w:tc>
      </w:tr>
      <w:tr w:rsidR="00383AE0" w:rsidRPr="00277C69" w14:paraId="6521DD1E" w14:textId="77777777" w:rsidTr="00277C69">
        <w:trPr>
          <w:cantSplit/>
          <w:trHeight w:val="195"/>
        </w:trPr>
        <w:tc>
          <w:tcPr>
            <w:tcW w:w="9790" w:type="dxa"/>
            <w:gridSpan w:val="3"/>
            <w:shd w:val="clear" w:color="auto" w:fill="9CC2E5"/>
            <w:vAlign w:val="center"/>
          </w:tcPr>
          <w:p w14:paraId="23C55A31" w14:textId="77777777" w:rsidR="00383AE0" w:rsidRPr="00277C69" w:rsidRDefault="00383AE0" w:rsidP="00803815">
            <w:pPr>
              <w:pStyle w:val="Encabezado"/>
              <w:tabs>
                <w:tab w:val="clear" w:pos="4419"/>
                <w:tab w:val="clear" w:pos="8838"/>
              </w:tabs>
              <w:rPr>
                <w:rFonts w:cs="Calibri"/>
                <w:szCs w:val="22"/>
                <w:lang w:val="en-US"/>
              </w:rPr>
            </w:pPr>
            <w:r w:rsidRPr="00277C69">
              <w:rPr>
                <w:rFonts w:cs="Calibri"/>
                <w:szCs w:val="22"/>
                <w:lang w:val="en-US"/>
              </w:rPr>
              <w:t>OTRA INFORMACIÓN</w:t>
            </w:r>
          </w:p>
        </w:tc>
      </w:tr>
      <w:tr w:rsidR="00383AE0" w:rsidRPr="00277C69" w14:paraId="7AEB8C29" w14:textId="77777777" w:rsidTr="00277C69">
        <w:trPr>
          <w:cantSplit/>
          <w:trHeight w:val="195"/>
        </w:trPr>
        <w:tc>
          <w:tcPr>
            <w:tcW w:w="2480" w:type="dxa"/>
            <w:gridSpan w:val="2"/>
            <w:shd w:val="clear" w:color="auto" w:fill="BDD6EE"/>
            <w:vAlign w:val="center"/>
          </w:tcPr>
          <w:p w14:paraId="5F2CC780" w14:textId="77777777" w:rsidR="00383AE0" w:rsidRPr="00277C69" w:rsidRDefault="00383AE0" w:rsidP="0080381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33648D95" w:rsidR="00383AE0" w:rsidRPr="00277C69" w:rsidRDefault="00383AE0" w:rsidP="00803815">
            <w:pPr>
              <w:pStyle w:val="Encabezado"/>
              <w:tabs>
                <w:tab w:val="clear" w:pos="4419"/>
                <w:tab w:val="clear" w:pos="8838"/>
              </w:tabs>
              <w:rPr>
                <w:rFonts w:cs="Calibri"/>
                <w:szCs w:val="22"/>
                <w:lang w:val="en-US"/>
              </w:rPr>
            </w:pPr>
          </w:p>
        </w:tc>
      </w:tr>
    </w:tbl>
    <w:p w14:paraId="15C90D3D" w14:textId="77777777" w:rsidR="002B0EEE" w:rsidRPr="00C97998" w:rsidRDefault="002B0EEE" w:rsidP="002B0EEE">
      <w:pPr>
        <w:rPr>
          <w:rFonts w:cs="Calibri"/>
          <w:szCs w:val="22"/>
          <w:lang w:val="es-AR"/>
        </w:rPr>
      </w:pPr>
    </w:p>
    <w:sectPr w:rsidR="002B0EEE" w:rsidRPr="00C9799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52D7B" w14:textId="77777777" w:rsidR="004D1D57" w:rsidRDefault="004D1D57">
      <w:r>
        <w:separator/>
      </w:r>
    </w:p>
  </w:endnote>
  <w:endnote w:type="continuationSeparator" w:id="0">
    <w:p w14:paraId="620CFDBB" w14:textId="77777777" w:rsidR="004D1D57" w:rsidRDefault="004D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4973" w14:textId="77777777" w:rsidR="004D1D57" w:rsidRDefault="004D1D57">
      <w:r>
        <w:separator/>
      </w:r>
    </w:p>
  </w:footnote>
  <w:footnote w:type="continuationSeparator" w:id="0">
    <w:p w14:paraId="20D39EB5" w14:textId="77777777" w:rsidR="004D1D57" w:rsidRDefault="004D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85C0E"/>
    <w:rsid w:val="000D6D03"/>
    <w:rsid w:val="000E0B5B"/>
    <w:rsid w:val="00177A50"/>
    <w:rsid w:val="0018114E"/>
    <w:rsid w:val="001C42F3"/>
    <w:rsid w:val="001E3C11"/>
    <w:rsid w:val="001F2CCE"/>
    <w:rsid w:val="001F627C"/>
    <w:rsid w:val="001F7EEB"/>
    <w:rsid w:val="0020503A"/>
    <w:rsid w:val="00221593"/>
    <w:rsid w:val="002439E3"/>
    <w:rsid w:val="00262EA0"/>
    <w:rsid w:val="00277C69"/>
    <w:rsid w:val="00285341"/>
    <w:rsid w:val="00291DD1"/>
    <w:rsid w:val="002B0EEE"/>
    <w:rsid w:val="002C12E4"/>
    <w:rsid w:val="002C2DA6"/>
    <w:rsid w:val="00311CCA"/>
    <w:rsid w:val="00347A00"/>
    <w:rsid w:val="00352B35"/>
    <w:rsid w:val="00352ED8"/>
    <w:rsid w:val="00361D23"/>
    <w:rsid w:val="00366FD7"/>
    <w:rsid w:val="00381AE0"/>
    <w:rsid w:val="00383AE0"/>
    <w:rsid w:val="003A467E"/>
    <w:rsid w:val="003C4E09"/>
    <w:rsid w:val="003F36DF"/>
    <w:rsid w:val="00414EE0"/>
    <w:rsid w:val="004325EB"/>
    <w:rsid w:val="00457C34"/>
    <w:rsid w:val="004720F9"/>
    <w:rsid w:val="004C73C9"/>
    <w:rsid w:val="004D1D57"/>
    <w:rsid w:val="004D5D29"/>
    <w:rsid w:val="004E1D76"/>
    <w:rsid w:val="00523AAE"/>
    <w:rsid w:val="0053538B"/>
    <w:rsid w:val="0054419D"/>
    <w:rsid w:val="00547EF4"/>
    <w:rsid w:val="00571ED6"/>
    <w:rsid w:val="00591C38"/>
    <w:rsid w:val="005D05C6"/>
    <w:rsid w:val="005E46A8"/>
    <w:rsid w:val="00631898"/>
    <w:rsid w:val="006322BC"/>
    <w:rsid w:val="006411EF"/>
    <w:rsid w:val="00660F20"/>
    <w:rsid w:val="00661E43"/>
    <w:rsid w:val="0068443A"/>
    <w:rsid w:val="006A0556"/>
    <w:rsid w:val="006A71EF"/>
    <w:rsid w:val="006C3CC4"/>
    <w:rsid w:val="006D2D4A"/>
    <w:rsid w:val="0071255E"/>
    <w:rsid w:val="007603E0"/>
    <w:rsid w:val="00771853"/>
    <w:rsid w:val="00791B06"/>
    <w:rsid w:val="00797425"/>
    <w:rsid w:val="007C0BB5"/>
    <w:rsid w:val="007C1420"/>
    <w:rsid w:val="007D5D92"/>
    <w:rsid w:val="007F53F0"/>
    <w:rsid w:val="008255B0"/>
    <w:rsid w:val="008459E2"/>
    <w:rsid w:val="00861958"/>
    <w:rsid w:val="00865BAC"/>
    <w:rsid w:val="00870690"/>
    <w:rsid w:val="00873740"/>
    <w:rsid w:val="008A1AB0"/>
    <w:rsid w:val="008A3229"/>
    <w:rsid w:val="008A34FC"/>
    <w:rsid w:val="008A7843"/>
    <w:rsid w:val="008B09CD"/>
    <w:rsid w:val="00947C6B"/>
    <w:rsid w:val="00A15B27"/>
    <w:rsid w:val="00A4366B"/>
    <w:rsid w:val="00A61FBC"/>
    <w:rsid w:val="00A74702"/>
    <w:rsid w:val="00A975AB"/>
    <w:rsid w:val="00AC50A3"/>
    <w:rsid w:val="00AD236D"/>
    <w:rsid w:val="00AD6194"/>
    <w:rsid w:val="00AF15F6"/>
    <w:rsid w:val="00B23279"/>
    <w:rsid w:val="00B26DF5"/>
    <w:rsid w:val="00B3475A"/>
    <w:rsid w:val="00B42BA4"/>
    <w:rsid w:val="00B54BA4"/>
    <w:rsid w:val="00B67DBB"/>
    <w:rsid w:val="00B802DE"/>
    <w:rsid w:val="00B81A3A"/>
    <w:rsid w:val="00B840CE"/>
    <w:rsid w:val="00BC40C0"/>
    <w:rsid w:val="00BC5D7A"/>
    <w:rsid w:val="00BD6EC9"/>
    <w:rsid w:val="00BF08B1"/>
    <w:rsid w:val="00C1162B"/>
    <w:rsid w:val="00C11861"/>
    <w:rsid w:val="00C3500B"/>
    <w:rsid w:val="00C97998"/>
    <w:rsid w:val="00CB3555"/>
    <w:rsid w:val="00CB5A86"/>
    <w:rsid w:val="00CD1724"/>
    <w:rsid w:val="00CF6589"/>
    <w:rsid w:val="00D20801"/>
    <w:rsid w:val="00D44B9C"/>
    <w:rsid w:val="00D45AA6"/>
    <w:rsid w:val="00D813F4"/>
    <w:rsid w:val="00D83AE2"/>
    <w:rsid w:val="00D9315E"/>
    <w:rsid w:val="00D93344"/>
    <w:rsid w:val="00DA04D6"/>
    <w:rsid w:val="00DC5095"/>
    <w:rsid w:val="00DC5121"/>
    <w:rsid w:val="00DF4B2F"/>
    <w:rsid w:val="00DF5031"/>
    <w:rsid w:val="00DF6361"/>
    <w:rsid w:val="00E11A3B"/>
    <w:rsid w:val="00EB42F3"/>
    <w:rsid w:val="00EB49EB"/>
    <w:rsid w:val="00EB6DA1"/>
    <w:rsid w:val="00EF4064"/>
    <w:rsid w:val="00EF7E64"/>
    <w:rsid w:val="00F12597"/>
    <w:rsid w:val="00F505F5"/>
    <w:rsid w:val="00F71D55"/>
    <w:rsid w:val="00F85519"/>
    <w:rsid w:val="00F9356A"/>
    <w:rsid w:val="00F94171"/>
    <w:rsid w:val="00FC3699"/>
    <w:rsid w:val="00FC5C5F"/>
    <w:rsid w:val="00FF2F30"/>
    <w:rsid w:val="00FF4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Template>
  <TotalTime>711</TotalTime>
  <Pages>7</Pages>
  <Words>1460</Words>
  <Characters>9369</Characters>
  <Application>Microsoft Office Word</Application>
  <DocSecurity>0</DocSecurity>
  <Lines>78</Lines>
  <Paragraphs>21</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10808</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85</cp:revision>
  <cp:lastPrinted>2007-09-24T02:51:00Z</cp:lastPrinted>
  <dcterms:created xsi:type="dcterms:W3CDTF">2023-01-17T22:20:00Z</dcterms:created>
  <dcterms:modified xsi:type="dcterms:W3CDTF">2023-04-03T22:37:00Z</dcterms:modified>
</cp:coreProperties>
</file>
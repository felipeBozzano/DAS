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26F05" w14:textId="77777777" w:rsidR="006D2619" w:rsidRDefault="006D2619" w:rsidP="006D2619">
      <w:pPr>
        <w:pStyle w:val="Sangradetextonormal"/>
        <w:ind w:left="0"/>
        <w:rPr>
          <w:rFonts w:ascii="Calibri" w:hAnsi="Calibri" w:cs="Calibri"/>
          <w:bCs w:val="0"/>
          <w:smallCaps/>
          <w:spacing w:val="20"/>
          <w:sz w:val="144"/>
          <w:szCs w:val="144"/>
        </w:rPr>
      </w:pPr>
    </w:p>
    <w:p w14:paraId="679AEC12" w14:textId="5B947073" w:rsidR="006D2619" w:rsidRDefault="006D2619" w:rsidP="006D2619">
      <w:pPr>
        <w:pStyle w:val="Sangradetextonormal"/>
        <w:ind w:left="0"/>
        <w:jc w:val="center"/>
        <w:rPr>
          <w:rFonts w:ascii="Calibri" w:hAnsi="Calibri" w:cs="Calibri"/>
          <w:bCs w:val="0"/>
          <w:smallCaps/>
          <w:spacing w:val="20"/>
          <w:sz w:val="144"/>
          <w:szCs w:val="144"/>
        </w:rPr>
      </w:pPr>
      <w:r w:rsidRPr="006D2619">
        <w:rPr>
          <w:rFonts w:ascii="Calibri" w:hAnsi="Calibri" w:cs="Calibri"/>
          <w:bCs w:val="0"/>
          <w:smallCaps/>
          <w:spacing w:val="20"/>
          <w:sz w:val="144"/>
          <w:szCs w:val="144"/>
        </w:rPr>
        <w:t xml:space="preserve">Planilla de </w:t>
      </w:r>
    </w:p>
    <w:p w14:paraId="79E7D604" w14:textId="77777777" w:rsidR="006D2619" w:rsidRDefault="006D2619" w:rsidP="006D2619">
      <w:pPr>
        <w:pStyle w:val="Sangradetextonormal"/>
        <w:ind w:left="0"/>
        <w:jc w:val="center"/>
        <w:rPr>
          <w:rFonts w:ascii="Calibri" w:hAnsi="Calibri" w:cs="Calibri"/>
          <w:bCs w:val="0"/>
          <w:smallCaps/>
          <w:spacing w:val="20"/>
          <w:sz w:val="144"/>
          <w:szCs w:val="144"/>
        </w:rPr>
      </w:pPr>
    </w:p>
    <w:p w14:paraId="62C8A335" w14:textId="2B6D20A5" w:rsidR="00150FAD" w:rsidRPr="00D36C91" w:rsidRDefault="006D2619" w:rsidP="006D2619">
      <w:pPr>
        <w:pStyle w:val="Sangradetextonormal"/>
        <w:ind w:left="0"/>
        <w:jc w:val="center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proofErr w:type="spellStart"/>
      <w:r w:rsidRPr="006D2619">
        <w:rPr>
          <w:rFonts w:ascii="Calibri" w:hAnsi="Calibri" w:cs="Calibri"/>
          <w:bCs w:val="0"/>
          <w:smallCaps/>
          <w:spacing w:val="20"/>
          <w:sz w:val="144"/>
          <w:szCs w:val="144"/>
        </w:rPr>
        <w:t>Analisis</w:t>
      </w:r>
      <w:proofErr w:type="spellEnd"/>
      <w:r w:rsidRPr="006D2619">
        <w:rPr>
          <w:rFonts w:ascii="Calibri" w:hAnsi="Calibri" w:cs="Calibri"/>
          <w:bCs w:val="0"/>
          <w:smallCaps/>
          <w:spacing w:val="20"/>
          <w:sz w:val="144"/>
          <w:szCs w:val="144"/>
        </w:rPr>
        <w:t xml:space="preserve"> SOA</w:t>
      </w:r>
      <w:r>
        <w:rPr>
          <w:rFonts w:ascii="Calibri" w:hAnsi="Calibri" w:cs="Calibri"/>
          <w:bCs w:val="0"/>
          <w:smallCaps/>
          <w:spacing w:val="20"/>
          <w:sz w:val="22"/>
          <w:szCs w:val="22"/>
        </w:rPr>
        <w:br w:type="page"/>
      </w:r>
      <w:r w:rsidR="00150FAD"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lastRenderedPageBreak/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7"/>
        <w:gridCol w:w="1956"/>
        <w:gridCol w:w="1952"/>
      </w:tblGrid>
      <w:tr w:rsidR="00150FAD" w:rsidRPr="00D36C91" w14:paraId="4FF6B845" w14:textId="77777777" w:rsidTr="00AD1153">
        <w:trPr>
          <w:trHeight w:val="372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AD1153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3D55BD19" w:rsidR="00150FAD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Creación del documento. Se agregan 5 proceso de negocio.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18CD3055" w14:textId="77777777" w:rsidTr="00AD1153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027" w14:textId="708654EB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08/12/2023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7203" w14:textId="6C74B175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867" w14:textId="3B198EC9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un proceso de negocio y se modifican otros 2.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2E55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0F6C8A73" w14:textId="40093C29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5A3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3A83860E" w14:textId="77777777" w:rsidTr="00AD1153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A86B" w14:textId="72182D06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18/01/2024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F547" w14:textId="56828320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678D" w14:textId="4C88B505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1 proceso de negocio y se agregan otros 4.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56179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2BEB865B" w14:textId="07196B3A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2DE6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AD1153" w:rsidRPr="00D36C91" w14:paraId="4FD619DA" w14:textId="77777777" w:rsidTr="00AD1153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5E704" w14:textId="264754AA" w:rsidR="00AD1153" w:rsidRDefault="00AD1153" w:rsidP="00AD1153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05/06/2024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5C7E" w14:textId="1987B655" w:rsidR="00AD1153" w:rsidRDefault="00AD1153" w:rsidP="00AD115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53805" w14:textId="12335D5A" w:rsidR="00AD1153" w:rsidRDefault="00AD1153" w:rsidP="00AD115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cambian los mensajes de respuesta de todos los procesos.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F972" w14:textId="77777777" w:rsidR="00AD1153" w:rsidRDefault="00AD1153" w:rsidP="00AD115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49A30789" w14:textId="1CA47A6F" w:rsidR="00AD1153" w:rsidRDefault="00AD1153" w:rsidP="00AD115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E5F1" w14:textId="77777777" w:rsidR="00AD1153" w:rsidRPr="00D36C91" w:rsidRDefault="00AD1153" w:rsidP="00AD1153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3B4C757E" w14:textId="3D2DDDB9" w:rsidR="001179EA" w:rsidRDefault="00913D89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158033406" w:history="1">
        <w:r w:rsidR="001179EA" w:rsidRPr="00F72981">
          <w:rPr>
            <w:rStyle w:val="Hipervnculo"/>
            <w:noProof/>
          </w:rPr>
          <w:t>Introducción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7F443112" w14:textId="73850C8E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7" w:history="1">
        <w:r w:rsidR="001179EA" w:rsidRPr="00F72981">
          <w:rPr>
            <w:rStyle w:val="Hipervnculo"/>
            <w:noProof/>
          </w:rPr>
          <w:t>Objetivos del Documento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761B789F" w14:textId="6A6228CC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8" w:history="1">
        <w:r w:rsidR="001179EA" w:rsidRPr="00F72981">
          <w:rPr>
            <w:rStyle w:val="Hipervnculo"/>
            <w:noProof/>
          </w:rPr>
          <w:t>Definiciones y Abreviaturas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_Toc158033408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16EF59FC" w14:textId="436C97B3" w:rsidR="001179EA" w:rsidRDefault="00000000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9" w:history="1">
        <w:r w:rsidR="001179EA" w:rsidRPr="00F72981">
          <w:rPr>
            <w:rStyle w:val="Hipervnculo"/>
            <w:noProof/>
          </w:rPr>
          <w:t>Procesos de Negocio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_Toc158033409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5</w:t>
        </w:r>
        <w:r w:rsidR="001179EA">
          <w:rPr>
            <w:noProof/>
            <w:webHidden/>
          </w:rPr>
          <w:fldChar w:fldCharType="end"/>
        </w:r>
      </w:hyperlink>
    </w:p>
    <w:p w14:paraId="775BD383" w14:textId="1ECF18FD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0" w:history="1">
        <w:r w:rsidR="001179EA" w:rsidRPr="00F72981">
          <w:rPr>
            <w:rStyle w:val="Hipervnculo"/>
            <w:noProof/>
          </w:rPr>
          <w:t>Federación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_Toc158033410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5</w:t>
        </w:r>
        <w:r w:rsidR="001179EA">
          <w:rPr>
            <w:noProof/>
            <w:webHidden/>
          </w:rPr>
          <w:fldChar w:fldCharType="end"/>
        </w:r>
      </w:hyperlink>
    </w:p>
    <w:p w14:paraId="18CE46EC" w14:textId="00D5FDD6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1" w:history="1">
        <w:r w:rsidR="001179EA" w:rsidRPr="00F72981">
          <w:rPr>
            <w:rStyle w:val="Hipervnculo"/>
            <w:noProof/>
          </w:rPr>
          <w:t>Catálogo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_Toc158033411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7</w:t>
        </w:r>
        <w:r w:rsidR="001179EA">
          <w:rPr>
            <w:noProof/>
            <w:webHidden/>
          </w:rPr>
          <w:fldChar w:fldCharType="end"/>
        </w:r>
      </w:hyperlink>
    </w:p>
    <w:p w14:paraId="3C8388CD" w14:textId="031EF1A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2" w:history="1">
        <w:r w:rsidR="001179EA" w:rsidRPr="00F72981">
          <w:rPr>
            <w:rStyle w:val="Hipervnculo"/>
            <w:noProof/>
          </w:rPr>
          <w:t>Sesión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_Toc158033412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9</w:t>
        </w:r>
        <w:r w:rsidR="001179EA">
          <w:rPr>
            <w:noProof/>
            <w:webHidden/>
          </w:rPr>
          <w:fldChar w:fldCharType="end"/>
        </w:r>
      </w:hyperlink>
    </w:p>
    <w:p w14:paraId="1D23FBBD" w14:textId="2EC173D7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3" w:history="1">
        <w:r w:rsidR="001179EA" w:rsidRPr="00F72981">
          <w:rPr>
            <w:rStyle w:val="Hipervnculo"/>
            <w:noProof/>
          </w:rPr>
          <w:t>Publicidades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_Toc158033413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10</w:t>
        </w:r>
        <w:r w:rsidR="001179EA">
          <w:rPr>
            <w:noProof/>
            <w:webHidden/>
          </w:rPr>
          <w:fldChar w:fldCharType="end"/>
        </w:r>
      </w:hyperlink>
    </w:p>
    <w:p w14:paraId="087D3E48" w14:textId="7F9E708F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4" w:history="1">
        <w:r w:rsidR="001179EA" w:rsidRPr="00F72981">
          <w:rPr>
            <w:rStyle w:val="Hipervnculo"/>
            <w:noProof/>
          </w:rPr>
          <w:t>Federaciones Pendientes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_Toc158033414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11</w:t>
        </w:r>
        <w:r w:rsidR="001179EA">
          <w:rPr>
            <w:noProof/>
            <w:webHidden/>
          </w:rPr>
          <w:fldChar w:fldCharType="end"/>
        </w:r>
      </w:hyperlink>
    </w:p>
    <w:p w14:paraId="47CB019C" w14:textId="4BE253D0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5" w:history="1">
        <w:r w:rsidR="001179EA" w:rsidRPr="00F72981">
          <w:rPr>
            <w:rStyle w:val="Hipervnculo"/>
            <w:rFonts w:cs="Calibri"/>
            <w:noProof/>
          </w:rPr>
          <w:t>Reproducir Contenido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_Toc158033415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12</w:t>
        </w:r>
        <w:r w:rsidR="001179EA">
          <w:rPr>
            <w:noProof/>
            <w:webHidden/>
          </w:rPr>
          <w:fldChar w:fldCharType="end"/>
        </w:r>
      </w:hyperlink>
    </w:p>
    <w:p w14:paraId="52099304" w14:textId="1C7335DA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6" w:history="1">
        <w:r w:rsidR="001179EA" w:rsidRPr="00F72981">
          <w:rPr>
            <w:rStyle w:val="Hipervnculo"/>
            <w:noProof/>
          </w:rPr>
          <w:t>Estadísticas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13</w:t>
        </w:r>
        <w:r w:rsidR="001179EA">
          <w:rPr>
            <w:noProof/>
            <w:webHidden/>
          </w:rPr>
          <w:fldChar w:fldCharType="end"/>
        </w:r>
      </w:hyperlink>
    </w:p>
    <w:p w14:paraId="5459D605" w14:textId="26031CF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7" w:history="1">
        <w:r w:rsidR="001179EA" w:rsidRPr="00F72981">
          <w:rPr>
            <w:rStyle w:val="Hipervnculo"/>
            <w:noProof/>
          </w:rPr>
          <w:t>Facturas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C132E6">
          <w:rPr>
            <w:noProof/>
            <w:webHidden/>
          </w:rPr>
          <w:t>14</w:t>
        </w:r>
        <w:r w:rsidR="001179EA">
          <w:rPr>
            <w:noProof/>
            <w:webHidden/>
          </w:rPr>
          <w:fldChar w:fldCharType="end"/>
        </w:r>
      </w:hyperlink>
    </w:p>
    <w:p w14:paraId="222E45D3" w14:textId="1574684B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158033406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158033407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158033408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0359557E" w:rsidR="00913D89" w:rsidRDefault="00053071" w:rsidP="00865D7D">
      <w:pPr>
        <w:pStyle w:val="Ttulo1"/>
      </w:pPr>
      <w:r>
        <w:br w:type="page"/>
      </w:r>
      <w:bookmarkStart w:id="3" w:name="_Toc158033409"/>
      <w:r w:rsidR="00913D89" w:rsidRPr="00865D7D">
        <w:lastRenderedPageBreak/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4337202" w14:textId="0B7DC0BF" w:rsidR="0031251D" w:rsidRPr="00DC76C8" w:rsidRDefault="00BD51EB" w:rsidP="0031251D">
      <w:pPr>
        <w:numPr>
          <w:ilvl w:val="0"/>
          <w:numId w:val="32"/>
        </w:numPr>
      </w:pPr>
      <w:r>
        <w:rPr>
          <w:rFonts w:cs="Calibri"/>
          <w:szCs w:val="22"/>
        </w:rPr>
        <w:t>Federar</w:t>
      </w:r>
      <w:r w:rsidR="00F85FB0">
        <w:rPr>
          <w:rFonts w:cs="Calibri"/>
          <w:szCs w:val="22"/>
        </w:rPr>
        <w:t xml:space="preserve"> </w:t>
      </w:r>
      <w:r w:rsidR="003B4B14">
        <w:rPr>
          <w:rFonts w:cs="Calibri"/>
          <w:szCs w:val="22"/>
        </w:rPr>
        <w:t xml:space="preserve">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DC76C8">
        <w:rPr>
          <w:rFonts w:cs="Calibri"/>
          <w:szCs w:val="22"/>
        </w:rPr>
        <w:t>.</w:t>
      </w:r>
    </w:p>
    <w:p w14:paraId="5EACCA8D" w14:textId="2DB3C045" w:rsidR="008A0E82" w:rsidRPr="008A0E82" w:rsidRDefault="0056355E" w:rsidP="008A0E82">
      <w:pPr>
        <w:numPr>
          <w:ilvl w:val="0"/>
          <w:numId w:val="32"/>
        </w:numPr>
      </w:pPr>
      <w:r>
        <w:rPr>
          <w:rFonts w:cs="Calibri"/>
          <w:szCs w:val="22"/>
        </w:rPr>
        <w:t>Finalizar federaciones pendientes (</w:t>
      </w:r>
      <w:proofErr w:type="spellStart"/>
      <w:r>
        <w:rPr>
          <w:rFonts w:cs="Calibri"/>
          <w:szCs w:val="22"/>
        </w:rPr>
        <w:t>Batch</w:t>
      </w:r>
      <w:proofErr w:type="spellEnd"/>
      <w:r>
        <w:rPr>
          <w:rFonts w:cs="Calibri"/>
          <w:szCs w:val="22"/>
        </w:rPr>
        <w:t>).</w:t>
      </w:r>
    </w:p>
    <w:p w14:paraId="6DCE1FF8" w14:textId="4DEBC52E" w:rsidR="00D2481C" w:rsidRPr="00FB0407" w:rsidRDefault="00174ECD" w:rsidP="0031251D">
      <w:pPr>
        <w:numPr>
          <w:ilvl w:val="0"/>
          <w:numId w:val="32"/>
        </w:numPr>
      </w:pPr>
      <w:r w:rsidRPr="008F14C8">
        <w:rPr>
          <w:rFonts w:cs="Calibri"/>
          <w:szCs w:val="22"/>
          <w:lang w:val="es-AR"/>
        </w:rPr>
        <w:t>Contabilizar fees y enviar informe</w:t>
      </w:r>
      <w:r w:rsidR="00922549" w:rsidRPr="008F14C8">
        <w:rPr>
          <w:rFonts w:cs="Calibri"/>
          <w:szCs w:val="22"/>
          <w:lang w:val="es-AR"/>
        </w:rPr>
        <w:t xml:space="preserve"> (</w:t>
      </w:r>
      <w:proofErr w:type="spellStart"/>
      <w:r w:rsidR="00922549" w:rsidRPr="008F14C8">
        <w:rPr>
          <w:rFonts w:cs="Calibri"/>
          <w:szCs w:val="22"/>
          <w:lang w:val="es-AR"/>
        </w:rPr>
        <w:t>Batch</w:t>
      </w:r>
      <w:proofErr w:type="spellEnd"/>
      <w:r w:rsidR="00FB0407">
        <w:rPr>
          <w:rFonts w:cs="Calibri"/>
          <w:szCs w:val="22"/>
          <w:lang w:val="es-AR"/>
        </w:rPr>
        <w:t>, sin pegarle a un servicio externo</w:t>
      </w:r>
      <w:r w:rsidR="00922549" w:rsidRPr="008F14C8">
        <w:rPr>
          <w:rFonts w:cs="Calibri"/>
          <w:szCs w:val="22"/>
          <w:lang w:val="es-AR"/>
        </w:rPr>
        <w:t>)</w:t>
      </w:r>
      <w:r w:rsidR="00535FAF" w:rsidRPr="008F14C8">
        <w:rPr>
          <w:rFonts w:cs="Calibri"/>
          <w:szCs w:val="22"/>
          <w:lang w:val="es-AR"/>
        </w:rPr>
        <w:t>.</w:t>
      </w:r>
    </w:p>
    <w:p w14:paraId="1AA313CB" w14:textId="02B52242" w:rsidR="00FB0407" w:rsidRPr="0056355E" w:rsidRDefault="00FB0407" w:rsidP="00FB0407">
      <w:pPr>
        <w:numPr>
          <w:ilvl w:val="0"/>
          <w:numId w:val="32"/>
        </w:numPr>
      </w:pPr>
      <w:r>
        <w:rPr>
          <w:rFonts w:cs="Calibri"/>
          <w:szCs w:val="22"/>
        </w:rPr>
        <w:t xml:space="preserve">Obtener estadísticas y enviar informes </w:t>
      </w:r>
      <w:r w:rsidRPr="008F14C8">
        <w:rPr>
          <w:rFonts w:cs="Calibri"/>
          <w:szCs w:val="22"/>
          <w:lang w:val="es-AR"/>
        </w:rPr>
        <w:t>(</w:t>
      </w:r>
      <w:proofErr w:type="spellStart"/>
      <w:r w:rsidRPr="008F14C8">
        <w:rPr>
          <w:rFonts w:cs="Calibri"/>
          <w:szCs w:val="22"/>
          <w:lang w:val="es-AR"/>
        </w:rPr>
        <w:t>Batch</w:t>
      </w:r>
      <w:proofErr w:type="spellEnd"/>
      <w:r>
        <w:rPr>
          <w:rFonts w:cs="Calibri"/>
          <w:szCs w:val="22"/>
          <w:lang w:val="es-AR"/>
        </w:rPr>
        <w:t>, sin pegarle a un servicio externo</w:t>
      </w:r>
      <w:r w:rsidRPr="008F14C8">
        <w:rPr>
          <w:rFonts w:cs="Calibri"/>
          <w:szCs w:val="22"/>
          <w:lang w:val="es-AR"/>
        </w:rPr>
        <w:t>).</w:t>
      </w:r>
    </w:p>
    <w:p w14:paraId="17A8F4FB" w14:textId="2526B51E" w:rsidR="0056355E" w:rsidRPr="008F14C8" w:rsidRDefault="0056355E" w:rsidP="0056355E">
      <w:pPr>
        <w:numPr>
          <w:ilvl w:val="0"/>
          <w:numId w:val="32"/>
        </w:numPr>
      </w:pPr>
      <w:r>
        <w:t xml:space="preserve">Obtener catálogo de plataformas de </w:t>
      </w:r>
      <w:proofErr w:type="spellStart"/>
      <w:r>
        <w:t>streaming</w:t>
      </w:r>
      <w:proofErr w:type="spellEnd"/>
      <w:r>
        <w:t xml:space="preserve"> (x cantidad de veces por día)</w:t>
      </w:r>
      <w:r w:rsidR="004D5F8E">
        <w:t xml:space="preserve"> (en la </w:t>
      </w:r>
      <w:proofErr w:type="spellStart"/>
      <w:r w:rsidR="004D5F8E">
        <w:t>info</w:t>
      </w:r>
      <w:proofErr w:type="spellEnd"/>
      <w:r w:rsidR="004D5F8E">
        <w:t xml:space="preserve"> del </w:t>
      </w:r>
      <w:r w:rsidR="00B16EFD">
        <w:t>catálogo</w:t>
      </w:r>
      <w:r w:rsidR="004D5F8E">
        <w:t>, las películas vienen marcadas como “</w:t>
      </w:r>
      <w:proofErr w:type="spellStart"/>
      <w:r w:rsidR="004D5F8E">
        <w:t>newContent</w:t>
      </w:r>
      <w:proofErr w:type="spellEnd"/>
      <w:r w:rsidR="004D5F8E">
        <w:t>” y “</w:t>
      </w:r>
      <w:proofErr w:type="spellStart"/>
      <w:r w:rsidR="004D5F8E">
        <w:t>promotionalContent</w:t>
      </w:r>
      <w:proofErr w:type="spellEnd"/>
      <w:r w:rsidR="004D5F8E">
        <w:t xml:space="preserve">”, para saber </w:t>
      </w:r>
      <w:r w:rsidR="00B16EFD">
        <w:t>cuáles</w:t>
      </w:r>
      <w:r w:rsidR="004D5F8E">
        <w:t xml:space="preserve"> son las pelis que tenemos que mostrar en la </w:t>
      </w:r>
      <w:r w:rsidR="004D5F8E" w:rsidRPr="00802721">
        <w:t>página</w:t>
      </w:r>
      <w:r w:rsidR="004D5F8E">
        <w:t xml:space="preserve"> de inicio)</w:t>
      </w:r>
      <w:r>
        <w:t>.</w:t>
      </w:r>
    </w:p>
    <w:p w14:paraId="73D3F13F" w14:textId="6761C265" w:rsidR="00F85FB0" w:rsidRPr="00802721" w:rsidRDefault="00802721" w:rsidP="00802721">
      <w:pPr>
        <w:numPr>
          <w:ilvl w:val="0"/>
          <w:numId w:val="32"/>
        </w:numPr>
      </w:pPr>
      <w:r w:rsidRPr="00802721">
        <w:t>Obtener publicidades de cliente empresa</w:t>
      </w:r>
      <w:r w:rsidR="00535FAF" w:rsidRPr="00802721">
        <w:t>.</w:t>
      </w:r>
    </w:p>
    <w:p w14:paraId="69A5B9C9" w14:textId="7D188E55" w:rsidR="00913D89" w:rsidRPr="00802721" w:rsidRDefault="008C531F" w:rsidP="0056355E">
      <w:pPr>
        <w:numPr>
          <w:ilvl w:val="0"/>
          <w:numId w:val="32"/>
        </w:numPr>
      </w:pPr>
      <w:r w:rsidRPr="00802721">
        <w:rPr>
          <w:rFonts w:cs="Calibri"/>
          <w:szCs w:val="22"/>
        </w:rPr>
        <w:t xml:space="preserve">Obtener sesión en plataforma de </w:t>
      </w:r>
      <w:proofErr w:type="spellStart"/>
      <w:r w:rsidRPr="00802721">
        <w:rPr>
          <w:rFonts w:cs="Calibri"/>
          <w:szCs w:val="22"/>
        </w:rPr>
        <w:t>streaming</w:t>
      </w:r>
      <w:proofErr w:type="spellEnd"/>
      <w:r w:rsidRPr="00802721">
        <w:rPr>
          <w:rFonts w:cs="Calibri"/>
          <w:szCs w:val="22"/>
        </w:rPr>
        <w:t xml:space="preserve"> (</w:t>
      </w:r>
      <w:proofErr w:type="spellStart"/>
      <w:r w:rsidRPr="00802721">
        <w:rPr>
          <w:rFonts w:cs="Calibri"/>
          <w:szCs w:val="22"/>
        </w:rPr>
        <w:t>sub-proceso</w:t>
      </w:r>
      <w:proofErr w:type="spellEnd"/>
      <w:r w:rsidRPr="00802721">
        <w:rPr>
          <w:rFonts w:cs="Calibri"/>
          <w:szCs w:val="22"/>
        </w:rPr>
        <w:t xml:space="preserve">). </w:t>
      </w:r>
    </w:p>
    <w:p w14:paraId="52E709B7" w14:textId="6ACE86EB" w:rsidR="00945A36" w:rsidRPr="00B16EFD" w:rsidRDefault="00945A36" w:rsidP="00116E8B">
      <w:pPr>
        <w:numPr>
          <w:ilvl w:val="0"/>
          <w:numId w:val="32"/>
        </w:numPr>
      </w:pPr>
      <w:r w:rsidRPr="00B16EFD">
        <w:t xml:space="preserve">Obtener </w:t>
      </w:r>
      <w:r w:rsidR="00B16EFD" w:rsidRPr="00B16EFD">
        <w:t xml:space="preserve">URL de </w:t>
      </w:r>
      <w:r w:rsidR="00B111C2" w:rsidRPr="00B16EFD">
        <w:t xml:space="preserve">video </w:t>
      </w:r>
      <w:r w:rsidR="00B16EFD" w:rsidRPr="00B16EFD">
        <w:t>visualizarlo</w:t>
      </w:r>
      <w:r w:rsidR="00B111C2" w:rsidRPr="00B16EFD">
        <w:t xml:space="preserve"> en el portal.</w:t>
      </w:r>
    </w:p>
    <w:p w14:paraId="347F51B9" w14:textId="77777777" w:rsidR="009B65F4" w:rsidRPr="009B65F4" w:rsidRDefault="009B65F4" w:rsidP="009B65F4">
      <w:pPr>
        <w:ind w:left="720"/>
      </w:pPr>
    </w:p>
    <w:p w14:paraId="15D53CC6" w14:textId="442FCDAD" w:rsidR="00116E8B" w:rsidRPr="00053071" w:rsidRDefault="002017EC" w:rsidP="00053071">
      <w:pPr>
        <w:pStyle w:val="Ttulo2"/>
      </w:pPr>
      <w:bookmarkStart w:id="4" w:name="_Toc158033410"/>
      <w:r>
        <w:t>Federación</w:t>
      </w:r>
      <w:bookmarkEnd w:id="4"/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6DFD1F9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Federar 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.</w:t>
      </w: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535A6135" w14:textId="2C9B7854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3B4B14">
        <w:rPr>
          <w:rFonts w:cs="Calibri"/>
          <w:szCs w:val="22"/>
        </w:rPr>
        <w:t xml:space="preserve"> Permitir la federación de usuarios con las plataformas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, utilizando los servicios de autenticación de dichas plataformas.</w:t>
      </w:r>
    </w:p>
    <w:p w14:paraId="7B50E70F" w14:textId="77777777" w:rsidR="003B4B14" w:rsidRPr="00D36C91" w:rsidRDefault="003B4B14" w:rsidP="00116E8B">
      <w:pPr>
        <w:rPr>
          <w:rFonts w:cs="Calibri"/>
          <w:szCs w:val="22"/>
          <w:lang w:val="es-AR"/>
        </w:rPr>
      </w:pPr>
    </w:p>
    <w:p w14:paraId="0D8ECE3A" w14:textId="3601EB97" w:rsidR="00116E8B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Comienza desde que el cliente selecciona la opción </w:t>
      </w:r>
      <w:r w:rsidR="003B4B14">
        <w:rPr>
          <w:rFonts w:cs="Calibri"/>
          <w:szCs w:val="22"/>
          <w:lang w:val="es-MX"/>
        </w:rPr>
        <w:t xml:space="preserve">“Agregar plataforma de </w:t>
      </w:r>
      <w:proofErr w:type="spellStart"/>
      <w:r w:rsidR="003B4B14">
        <w:rPr>
          <w:rFonts w:cs="Calibri"/>
          <w:szCs w:val="22"/>
          <w:lang w:val="es-MX"/>
        </w:rPr>
        <w:t>streaming</w:t>
      </w:r>
      <w:proofErr w:type="spellEnd"/>
      <w:r w:rsidR="003B4B14">
        <w:rPr>
          <w:rFonts w:cs="Calibri"/>
          <w:szCs w:val="22"/>
          <w:lang w:val="es-MX"/>
        </w:rPr>
        <w:t>” y termina cuando la plataforma está vinculada a dicho cliente.</w:t>
      </w: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2045ABC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Ver diagrama “Federar 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>”.</w:t>
      </w: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52DB382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S1.</w:t>
      </w: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3F06A436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25CE6">
        <w:rPr>
          <w:rFonts w:cs="Calibri"/>
          <w:szCs w:val="22"/>
        </w:rPr>
        <w:t xml:space="preserve"> Permite gestionar la autenticación y autorización.</w:t>
      </w: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28D847A8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 xml:space="preserve"> a federar.</w:t>
      </w: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1324"/>
        <w:gridCol w:w="1425"/>
        <w:gridCol w:w="1125"/>
        <w:gridCol w:w="3933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3EA623CA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25CE6">
              <w:rPr>
                <w:rFonts w:cs="Calibri"/>
                <w:szCs w:val="22"/>
              </w:rPr>
              <w:t xml:space="preserve"> Consultar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>.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4FDBB8AE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25CE6">
              <w:rPr>
                <w:rFonts w:cs="Calibri"/>
                <w:szCs w:val="22"/>
              </w:rPr>
              <w:t xml:space="preserve"> Permite obtener la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 xml:space="preserve"> donde será direccionado el usuario.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B6F2C" w:rsidRPr="00D36C91" w14:paraId="4986D12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5B6F2C" w:rsidRPr="00D36C91" w14:paraId="1675A098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4121E48" w14:textId="5B14D6CF" w:rsidR="00AD16C8" w:rsidRPr="00D36C91" w:rsidRDefault="005B6F2C" w:rsidP="00116E8B">
            <w:pPr>
              <w:rPr>
                <w:rFonts w:cs="Calibri"/>
                <w:szCs w:val="22"/>
              </w:rPr>
            </w:pPr>
            <w:proofErr w:type="spellStart"/>
            <w:r w:rsidRPr="005B6F2C">
              <w:rPr>
                <w:rFonts w:cs="Calibri"/>
                <w:szCs w:val="22"/>
              </w:rPr>
              <w:t>url_de_redireccion</w:t>
            </w:r>
            <w:proofErr w:type="spellEnd"/>
          </w:p>
        </w:tc>
        <w:tc>
          <w:tcPr>
            <w:tcW w:w="1526" w:type="dxa"/>
            <w:shd w:val="clear" w:color="auto" w:fill="auto"/>
          </w:tcPr>
          <w:p w14:paraId="56207F94" w14:textId="3407756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37CB3F49" w14:textId="63B02929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0B47AA4A" w14:textId="0B6BCFAC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933" w:type="dxa"/>
            <w:shd w:val="clear" w:color="auto" w:fill="auto"/>
          </w:tcPr>
          <w:p w14:paraId="575C9965" w14:textId="73698507" w:rsidR="00AD16C8" w:rsidRPr="00D36C91" w:rsidRDefault="00000000" w:rsidP="00116E8B">
            <w:pPr>
              <w:rPr>
                <w:rFonts w:cs="Calibri"/>
                <w:szCs w:val="22"/>
              </w:rPr>
            </w:pPr>
            <w:hyperlink r:id="rId11" w:history="1">
              <w:r w:rsidR="005B6F2C" w:rsidRPr="000C70B6">
                <w:rPr>
                  <w:rStyle w:val="Hipervnculo"/>
                  <w:rFonts w:cs="Calibri"/>
                  <w:szCs w:val="22"/>
                </w:rPr>
                <w:t>https://www.streamingstudio.com/home</w:t>
              </w:r>
            </w:hyperlink>
          </w:p>
        </w:tc>
      </w:tr>
      <w:tr w:rsidR="005B6F2C" w:rsidRPr="00D36C91" w14:paraId="6CD6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7EC0BBE2" w14:textId="36AB7776" w:rsidR="001C1A9B" w:rsidRDefault="005B6F2C" w:rsidP="00116E8B">
            <w:pPr>
              <w:rPr>
                <w:rFonts w:cs="Calibri"/>
                <w:szCs w:val="22"/>
              </w:rPr>
            </w:pPr>
            <w:proofErr w:type="spellStart"/>
            <w:r w:rsidRPr="005B6F2C">
              <w:rPr>
                <w:rFonts w:cs="Calibri"/>
                <w:szCs w:val="22"/>
              </w:rPr>
              <w:t>tipo_de_transaccion</w:t>
            </w:r>
            <w:proofErr w:type="spellEnd"/>
          </w:p>
        </w:tc>
        <w:tc>
          <w:tcPr>
            <w:tcW w:w="1526" w:type="dxa"/>
            <w:shd w:val="clear" w:color="auto" w:fill="auto"/>
          </w:tcPr>
          <w:p w14:paraId="42F4CD4E" w14:textId="2610C81C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4474FB15" w14:textId="08BE6CF7" w:rsidR="001C1A9B" w:rsidRDefault="001C1A9B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56D134FC" w14:textId="77D1EA96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[1]</w:t>
            </w:r>
          </w:p>
        </w:tc>
        <w:tc>
          <w:tcPr>
            <w:tcW w:w="3933" w:type="dxa"/>
            <w:shd w:val="clear" w:color="auto" w:fill="auto"/>
          </w:tcPr>
          <w:p w14:paraId="32EA9804" w14:textId="4B21688A" w:rsidR="001C1A9B" w:rsidRDefault="001C1A9B" w:rsidP="00116E8B">
            <w:r>
              <w:t>L</w:t>
            </w:r>
          </w:p>
        </w:tc>
      </w:tr>
      <w:tr w:rsidR="005B6F2C" w:rsidRPr="00D36C91" w14:paraId="027F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399EA616" w14:textId="541DC001" w:rsidR="00AD16C8" w:rsidRPr="00D36C91" w:rsidRDefault="005B6F2C" w:rsidP="00116E8B">
            <w:pPr>
              <w:rPr>
                <w:rFonts w:cs="Calibri"/>
                <w:szCs w:val="22"/>
              </w:rPr>
            </w:pPr>
            <w:proofErr w:type="spellStart"/>
            <w:r w:rsidRPr="005B6F2C"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526" w:type="dxa"/>
            <w:shd w:val="clear" w:color="auto" w:fill="auto"/>
          </w:tcPr>
          <w:p w14:paraId="16565CAE" w14:textId="3E37C1F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0A2E4C04" w14:textId="171C9B43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2D26EFE6" w14:textId="5FE159A1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 w:rsidR="005718D1">
              <w:rPr>
                <w:rFonts w:cs="Calibri"/>
                <w:szCs w:val="22"/>
              </w:rPr>
              <w:t>1</w:t>
            </w:r>
            <w:r>
              <w:rPr>
                <w:rFonts w:cs="Calibri"/>
                <w:szCs w:val="22"/>
              </w:rPr>
              <w:t xml:space="preserve">, </w:t>
            </w:r>
            <w:r w:rsidR="008D44AE">
              <w:rPr>
                <w:rFonts w:cs="Calibri"/>
                <w:szCs w:val="22"/>
              </w:rPr>
              <w:t>255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933" w:type="dxa"/>
            <w:shd w:val="clear" w:color="auto" w:fill="auto"/>
          </w:tcPr>
          <w:p w14:paraId="49CE181B" w14:textId="381CAF8C" w:rsidR="00AD16C8" w:rsidRPr="00D36C91" w:rsidRDefault="005718D1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C7001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C70018" w:rsidRPr="00D36C91" w:rsidRDefault="00C70018" w:rsidP="00C70018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5B6F2C" w:rsidRPr="00D36C91" w14:paraId="1F536A9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4A5AC6B8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lastRenderedPageBreak/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7864E19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66ED2FA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A075A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ACE16F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5B6F2C" w:rsidRPr="00D36C91" w14:paraId="42083095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E2C84BC" w14:textId="00C88927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26" w:type="dxa"/>
            <w:shd w:val="clear" w:color="auto" w:fill="auto"/>
          </w:tcPr>
          <w:p w14:paraId="6CECF962" w14:textId="26F08367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5A2823AE" w14:textId="459C25DC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46" w:type="dxa"/>
            <w:shd w:val="clear" w:color="auto" w:fill="auto"/>
          </w:tcPr>
          <w:p w14:paraId="50EDA672" w14:textId="634B7119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3" w:type="dxa"/>
            <w:shd w:val="clear" w:color="auto" w:fill="auto"/>
          </w:tcPr>
          <w:p w14:paraId="48175442" w14:textId="1F8B0BA1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5B6F2C" w:rsidRPr="00614826" w14:paraId="7D0BA22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F3C9E58" w14:textId="60CB94FF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26" w:type="dxa"/>
            <w:shd w:val="clear" w:color="auto" w:fill="auto"/>
          </w:tcPr>
          <w:p w14:paraId="6393641E" w14:textId="0FF1E8B8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2874BE0C" w14:textId="118ABB4F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46" w:type="dxa"/>
            <w:shd w:val="clear" w:color="auto" w:fill="auto"/>
          </w:tcPr>
          <w:p w14:paraId="21ABA276" w14:textId="3A8D0174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3" w:type="dxa"/>
            <w:shd w:val="clear" w:color="auto" w:fill="auto"/>
          </w:tcPr>
          <w:p w14:paraId="71AE17EA" w14:textId="77777777" w:rsidR="00C70018" w:rsidRPr="006D2619" w:rsidRDefault="00C70018" w:rsidP="00C70018">
            <w:pPr>
              <w:rPr>
                <w:rFonts w:cs="Calibri"/>
                <w:szCs w:val="22"/>
                <w:lang w:val="es-AR"/>
              </w:rPr>
            </w:pPr>
            <w:r w:rsidRPr="006D2619">
              <w:rPr>
                <w:rFonts w:cs="Calibri"/>
                <w:szCs w:val="22"/>
                <w:lang w:val="es-AR"/>
              </w:rPr>
              <w:t>{</w:t>
            </w:r>
          </w:p>
          <w:p w14:paraId="2D119622" w14:textId="527F111A" w:rsidR="005B6F2C" w:rsidRDefault="00C70018" w:rsidP="00C70018">
            <w:pPr>
              <w:rPr>
                <w:rFonts w:cs="Calibri"/>
                <w:szCs w:val="22"/>
                <w:lang w:val="es-AR"/>
              </w:rPr>
            </w:pPr>
            <w:r w:rsidRPr="005B6F2C">
              <w:rPr>
                <w:rFonts w:cs="Calibri"/>
                <w:szCs w:val="22"/>
                <w:lang w:val="es-AR"/>
              </w:rPr>
              <w:t xml:space="preserve"> </w:t>
            </w:r>
            <w:r w:rsidR="005B6F2C">
              <w:rPr>
                <w:rFonts w:cs="Calibri"/>
                <w:szCs w:val="22"/>
                <w:lang w:val="es-AR"/>
              </w:rPr>
              <w:t xml:space="preserve"> valido: true,</w:t>
            </w:r>
          </w:p>
          <w:p w14:paraId="60A5EBEE" w14:textId="601AFB9D" w:rsidR="00C70018" w:rsidRPr="005B6F2C" w:rsidRDefault="005B6F2C" w:rsidP="00C70018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="00C70018" w:rsidRPr="005B6F2C">
              <w:rPr>
                <w:rFonts w:cs="Calibri"/>
                <w:szCs w:val="22"/>
                <w:lang w:val="es-AR"/>
              </w:rPr>
              <w:t>url</w:t>
            </w:r>
            <w:r w:rsidRPr="005B6F2C">
              <w:rPr>
                <w:rFonts w:cs="Calibri"/>
                <w:szCs w:val="22"/>
                <w:lang w:val="es-AR"/>
              </w:rPr>
              <w:t>_de_</w:t>
            </w:r>
            <w:r>
              <w:rPr>
                <w:rFonts w:cs="Calibri"/>
                <w:szCs w:val="22"/>
                <w:lang w:val="es-AR"/>
              </w:rPr>
              <w:t>redireccion</w:t>
            </w:r>
            <w:proofErr w:type="spellEnd"/>
            <w:r w:rsidR="00C70018" w:rsidRPr="005B6F2C">
              <w:rPr>
                <w:rFonts w:cs="Calibri"/>
                <w:szCs w:val="22"/>
                <w:lang w:val="es-AR"/>
              </w:rPr>
              <w:t xml:space="preserve">: </w:t>
            </w:r>
            <w:hyperlink r:id="rId12" w:history="1">
              <w:r w:rsidRPr="005B6F2C">
                <w:rPr>
                  <w:rStyle w:val="Hipervnculo"/>
                  <w:rFonts w:cs="Calibri"/>
                  <w:szCs w:val="22"/>
                  <w:lang w:val="es-AR"/>
                </w:rPr>
                <w:t>https://www.s</w:t>
              </w:r>
              <w:r w:rsidRPr="005B6F2C">
                <w:rPr>
                  <w:rStyle w:val="Hipervnculo"/>
                  <w:lang w:val="es-AR"/>
                </w:rPr>
                <w:t>tar_plus</w:t>
              </w:r>
              <w:r w:rsidRPr="005B6F2C">
                <w:rPr>
                  <w:rStyle w:val="Hipervnculo"/>
                  <w:rFonts w:cs="Calibri"/>
                  <w:szCs w:val="22"/>
                  <w:lang w:val="es-AR"/>
                </w:rPr>
                <w:t>.com/login</w:t>
              </w:r>
            </w:hyperlink>
            <w:r w:rsidR="00C70018" w:rsidRPr="005B6F2C">
              <w:rPr>
                <w:rFonts w:cs="Calibri"/>
                <w:szCs w:val="22"/>
                <w:lang w:val="es-AR"/>
              </w:rPr>
              <w:t>,</w:t>
            </w:r>
          </w:p>
          <w:p w14:paraId="0D7E0D09" w14:textId="13DE95F3" w:rsidR="00C70018" w:rsidRPr="00A42160" w:rsidRDefault="005B6F2C" w:rsidP="00C70018">
            <w:pPr>
              <w:rPr>
                <w:rFonts w:cs="Calibri"/>
                <w:szCs w:val="22"/>
                <w:lang w:val="es-AR"/>
              </w:rPr>
            </w:pPr>
            <w:r w:rsidRPr="005B6F2C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="00C70018" w:rsidRPr="00211637">
              <w:rPr>
                <w:rFonts w:cs="Calibri"/>
                <w:szCs w:val="22"/>
                <w:lang w:val="es-AR"/>
              </w:rPr>
              <w:t>codigo_de_transacci</w:t>
            </w:r>
            <w:r w:rsidR="00C70018">
              <w:rPr>
                <w:rFonts w:cs="Calibri"/>
                <w:szCs w:val="22"/>
                <w:lang w:val="es-AR"/>
              </w:rPr>
              <w:t>o</w:t>
            </w:r>
            <w:r w:rsidR="00C70018" w:rsidRPr="00211637">
              <w:rPr>
                <w:rFonts w:cs="Calibri"/>
                <w:szCs w:val="22"/>
                <w:lang w:val="es-AR"/>
              </w:rPr>
              <w:t>n</w:t>
            </w:r>
            <w:proofErr w:type="spellEnd"/>
            <w:r w:rsidR="00C70018" w:rsidRPr="00211637">
              <w:rPr>
                <w:rFonts w:cs="Calibri"/>
                <w:szCs w:val="22"/>
                <w:lang w:val="es-AR"/>
              </w:rPr>
              <w:t xml:space="preserve">: </w:t>
            </w:r>
            <w:r w:rsidR="001E7972" w:rsidRPr="001E7972">
              <w:rPr>
                <w:rFonts w:cs="Calibri"/>
                <w:szCs w:val="22"/>
                <w:lang w:val="es-AR"/>
              </w:rPr>
              <w:t>05558fe1-9933-4276-839e-45432ed6a43c</w:t>
            </w:r>
            <w:r w:rsidR="00C70018">
              <w:rPr>
                <w:rFonts w:cs="Calibri"/>
                <w:szCs w:val="22"/>
                <w:lang w:val="es-AR"/>
              </w:rPr>
              <w:t>,</w:t>
            </w:r>
          </w:p>
          <w:p w14:paraId="50844303" w14:textId="3F53D0CD" w:rsidR="00C70018" w:rsidRPr="00614826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4257B63D" w14:textId="77777777" w:rsidR="00116E8B" w:rsidRDefault="00116E8B" w:rsidP="00604FE1">
      <w:pPr>
        <w:rPr>
          <w:rFonts w:cs="Calibri"/>
          <w:szCs w:val="22"/>
          <w:lang w:val="en-US"/>
        </w:rPr>
      </w:pPr>
    </w:p>
    <w:p w14:paraId="24EB1D52" w14:textId="77777777" w:rsidR="00D31654" w:rsidRDefault="00D31654" w:rsidP="00604FE1">
      <w:pPr>
        <w:rPr>
          <w:rFonts w:cs="Calibri"/>
          <w:szCs w:val="22"/>
          <w:lang w:val="en-US"/>
        </w:rPr>
      </w:pPr>
    </w:p>
    <w:p w14:paraId="5FE36C08" w14:textId="77777777" w:rsidR="00D31654" w:rsidRDefault="00D31654" w:rsidP="00604FE1">
      <w:pPr>
        <w:rPr>
          <w:rFonts w:cs="Calibri"/>
          <w:szCs w:val="22"/>
          <w:lang w:val="en-US"/>
        </w:rPr>
      </w:pPr>
    </w:p>
    <w:p w14:paraId="64C5F2DE" w14:textId="77777777" w:rsidR="00D31654" w:rsidRDefault="00D31654" w:rsidP="00604FE1">
      <w:pPr>
        <w:rPr>
          <w:rFonts w:cs="Calibri"/>
          <w:szCs w:val="22"/>
          <w:lang w:val="en-US"/>
        </w:rPr>
      </w:pPr>
    </w:p>
    <w:p w14:paraId="29153F49" w14:textId="77777777" w:rsidR="00D31654" w:rsidRDefault="00D31654" w:rsidP="00604FE1">
      <w:pPr>
        <w:rPr>
          <w:rFonts w:cs="Calibri"/>
          <w:szCs w:val="22"/>
          <w:lang w:val="en-US"/>
        </w:rPr>
      </w:pPr>
    </w:p>
    <w:p w14:paraId="4DF7E3C7" w14:textId="77777777" w:rsidR="00D31654" w:rsidRPr="00614826" w:rsidRDefault="00D31654" w:rsidP="00604FE1">
      <w:pPr>
        <w:rPr>
          <w:rFonts w:cs="Calibri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6"/>
        <w:gridCol w:w="1462"/>
        <w:gridCol w:w="1542"/>
        <w:gridCol w:w="1287"/>
        <w:gridCol w:w="3277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15035368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F802A6">
              <w:rPr>
                <w:rFonts w:cs="Calibri"/>
                <w:szCs w:val="22"/>
              </w:rPr>
              <w:t xml:space="preserve"> Consultar token</w:t>
            </w:r>
            <w:r w:rsidR="00F13D13">
              <w:rPr>
                <w:rFonts w:cs="Calibri"/>
                <w:szCs w:val="22"/>
              </w:rPr>
              <w:t xml:space="preserve"> </w:t>
            </w:r>
            <w:r w:rsidR="00F802A6">
              <w:rPr>
                <w:rFonts w:cs="Calibri"/>
                <w:szCs w:val="22"/>
              </w:rPr>
              <w:t>de usuario.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37536885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F802A6">
              <w:rPr>
                <w:rFonts w:cs="Calibri"/>
                <w:szCs w:val="22"/>
              </w:rPr>
              <w:t xml:space="preserve"> </w:t>
            </w:r>
            <w:r w:rsidR="00211637">
              <w:rPr>
                <w:rFonts w:cs="Calibri"/>
                <w:szCs w:val="22"/>
              </w:rPr>
              <w:t xml:space="preserve">Permite obtener de la plataforma de </w:t>
            </w:r>
            <w:proofErr w:type="spellStart"/>
            <w:r w:rsidR="00211637">
              <w:rPr>
                <w:rFonts w:cs="Calibri"/>
                <w:szCs w:val="22"/>
              </w:rPr>
              <w:t>streaming</w:t>
            </w:r>
            <w:proofErr w:type="spellEnd"/>
            <w:r w:rsidR="00211637">
              <w:rPr>
                <w:rFonts w:cs="Calibri"/>
                <w:szCs w:val="22"/>
              </w:rPr>
              <w:t xml:space="preserve"> el token único que identifica al usuario</w:t>
            </w:r>
            <w:r w:rsidR="00CA469F">
              <w:rPr>
                <w:rFonts w:cs="Calibri"/>
                <w:szCs w:val="22"/>
              </w:rPr>
              <w:t xml:space="preserve"> y el email del usuario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718D1" w:rsidRPr="00D36C91" w14:paraId="6F1CFD8D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5718D1" w:rsidRPr="00D36C91" w14:paraId="30D6D4A8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4637EC74" w14:textId="3AD95EC8" w:rsidR="008258A5" w:rsidRPr="00D36C91" w:rsidRDefault="00D31654" w:rsidP="0072610C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codigo_de_transaccion</w:t>
            </w:r>
            <w:proofErr w:type="spellEnd"/>
          </w:p>
        </w:tc>
        <w:tc>
          <w:tcPr>
            <w:tcW w:w="1580" w:type="dxa"/>
            <w:shd w:val="clear" w:color="auto" w:fill="auto"/>
          </w:tcPr>
          <w:p w14:paraId="6A76FD13" w14:textId="0F8121AC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1D7A10F" w14:textId="6B0422F8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784AB083" w14:textId="48E83A01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 w:rsidR="008D44AE">
              <w:rPr>
                <w:rFonts w:cs="Calibri"/>
                <w:szCs w:val="22"/>
              </w:rPr>
              <w:t>20,255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648" w:type="dxa"/>
            <w:shd w:val="clear" w:color="auto" w:fill="auto"/>
          </w:tcPr>
          <w:p w14:paraId="6462795D" w14:textId="51AD04B6" w:rsidR="008258A5" w:rsidRPr="00D36C91" w:rsidRDefault="00F73EBC" w:rsidP="0072610C">
            <w:pPr>
              <w:rPr>
                <w:rFonts w:cs="Calibri"/>
                <w:szCs w:val="22"/>
              </w:rPr>
            </w:pPr>
            <w:r w:rsidRPr="00F73EBC">
              <w:rPr>
                <w:rFonts w:cs="Calibri"/>
                <w:szCs w:val="22"/>
                <w:lang w:val="en-US"/>
              </w:rPr>
              <w:t>05558fe1-9933-4276-839e-45432ed6a43c</w:t>
            </w:r>
          </w:p>
        </w:tc>
      </w:tr>
      <w:tr w:rsidR="005718D1" w:rsidRPr="00D36C91" w14:paraId="4EA53327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3CA8EBC7" w14:textId="6AF7C1B1" w:rsidR="00211637" w:rsidRPr="00D36C91" w:rsidRDefault="00D31654" w:rsidP="00211637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580" w:type="dxa"/>
            <w:shd w:val="clear" w:color="auto" w:fill="auto"/>
          </w:tcPr>
          <w:p w14:paraId="3769F45B" w14:textId="2D7311B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6D01056" w14:textId="327BF120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270FA5CF" w14:textId="534A0AC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 w:rsidR="008D44AE">
              <w:rPr>
                <w:rFonts w:cs="Calibri"/>
                <w:szCs w:val="22"/>
              </w:rPr>
              <w:t>20,</w:t>
            </w:r>
            <w:r>
              <w:rPr>
                <w:rFonts w:cs="Calibri"/>
                <w:szCs w:val="22"/>
              </w:rPr>
              <w:t xml:space="preserve"> </w:t>
            </w:r>
            <w:r w:rsidR="008D44AE">
              <w:rPr>
                <w:rFonts w:cs="Calibri"/>
                <w:szCs w:val="22"/>
              </w:rPr>
              <w:t>255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648" w:type="dxa"/>
            <w:shd w:val="clear" w:color="auto" w:fill="auto"/>
          </w:tcPr>
          <w:p w14:paraId="1E58C5B3" w14:textId="1A5212AE" w:rsidR="00211637" w:rsidRPr="00D36C91" w:rsidRDefault="005718D1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211637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211637" w:rsidRPr="00D36C91" w:rsidRDefault="00211637" w:rsidP="00211637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5718D1" w:rsidRPr="00D36C91" w14:paraId="1F175732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061613F2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807D540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F8CC3C6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63F86BA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5E207AE4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5718D1" w:rsidRPr="00D36C91" w14:paraId="423419EB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5D78CEE3" w14:textId="621AED6C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80" w:type="dxa"/>
            <w:shd w:val="clear" w:color="auto" w:fill="auto"/>
          </w:tcPr>
          <w:p w14:paraId="7EA5BD5E" w14:textId="6F046545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375EB65C" w14:textId="16ADE86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2" w:type="dxa"/>
            <w:shd w:val="clear" w:color="auto" w:fill="auto"/>
          </w:tcPr>
          <w:p w14:paraId="4786C0F6" w14:textId="28BA67D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648" w:type="dxa"/>
            <w:shd w:val="clear" w:color="auto" w:fill="auto"/>
          </w:tcPr>
          <w:p w14:paraId="17A57988" w14:textId="122EF043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5718D1" w:rsidRPr="00D36C91" w14:paraId="08B24060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63D31919" w14:textId="526FE69D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80" w:type="dxa"/>
            <w:shd w:val="clear" w:color="auto" w:fill="auto"/>
          </w:tcPr>
          <w:p w14:paraId="3476ADEC" w14:textId="7367920E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47FB0868" w14:textId="17A7C116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422" w:type="dxa"/>
            <w:shd w:val="clear" w:color="auto" w:fill="auto"/>
          </w:tcPr>
          <w:p w14:paraId="047E572D" w14:textId="19A7173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648" w:type="dxa"/>
            <w:shd w:val="clear" w:color="auto" w:fill="auto"/>
          </w:tcPr>
          <w:p w14:paraId="14B89BC1" w14:textId="77777777" w:rsidR="00211637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332003F0" w14:textId="13837CE9" w:rsidR="005B6F2C" w:rsidRDefault="005B6F2C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verificado: true,</w:t>
            </w:r>
          </w:p>
          <w:p w14:paraId="1FAFCCCC" w14:textId="5DD5AE18" w:rsidR="00CA469F" w:rsidRDefault="00211637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token: </w:t>
            </w:r>
            <w:r w:rsidR="005718D1" w:rsidRPr="00F73EBC">
              <w:rPr>
                <w:rFonts w:cs="Calibri"/>
                <w:szCs w:val="22"/>
                <w:lang w:val="en-US"/>
              </w:rPr>
              <w:t>05558fe1-9933-4276-839e-45432ed6a43c</w:t>
            </w:r>
          </w:p>
          <w:p w14:paraId="7DE30135" w14:textId="227C9012" w:rsidR="00BB50C4" w:rsidRPr="00D36C91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45160BF0" w:rsidR="00913D89" w:rsidRPr="00053071" w:rsidRDefault="00B4003C" w:rsidP="00053071">
      <w:pPr>
        <w:pStyle w:val="Ttulo2"/>
      </w:pPr>
      <w:r>
        <w:br w:type="page"/>
      </w:r>
      <w:bookmarkStart w:id="5" w:name="_Toc158033411"/>
      <w:r w:rsidR="002017EC">
        <w:lastRenderedPageBreak/>
        <w:t>Catálogo</w:t>
      </w:r>
      <w:bookmarkEnd w:id="5"/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8EDE78A" w14:textId="7E5DBE15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.</w:t>
      </w: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527DD839" w14:textId="64BDB675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574A7C">
        <w:rPr>
          <w:rFonts w:cs="Calibri"/>
          <w:szCs w:val="22"/>
        </w:rPr>
        <w:t xml:space="preserve"> </w:t>
      </w:r>
      <w:r w:rsidR="00574A7C">
        <w:rPr>
          <w:rFonts w:cs="Calibri"/>
          <w:szCs w:val="22"/>
          <w:lang w:val="es-MX"/>
        </w:rPr>
        <w:t xml:space="preserve">Obtener diariamente las series y películas que ofrecen las plataformas de </w:t>
      </w:r>
      <w:proofErr w:type="spellStart"/>
      <w:r w:rsidR="00574A7C">
        <w:rPr>
          <w:rFonts w:cs="Calibri"/>
          <w:szCs w:val="22"/>
          <w:lang w:val="es-MX"/>
        </w:rPr>
        <w:t>streaming</w:t>
      </w:r>
      <w:proofErr w:type="spellEnd"/>
      <w:r w:rsidR="00574A7C">
        <w:rPr>
          <w:rFonts w:cs="Calibri"/>
          <w:szCs w:val="22"/>
          <w:lang w:val="es-MX"/>
        </w:rPr>
        <w:t xml:space="preserve"> registradas.</w:t>
      </w: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0D6F83A6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Desde que se dispara el evento de obtención de catálogos hasta que el catálogo unificado se encuentra registrado en la base de datos.</w:t>
      </w: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3D11386A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Ver diagrama “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404A26EE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S1.</w:t>
      </w: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15BE73B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06F2E">
        <w:rPr>
          <w:rFonts w:cs="Calibri"/>
          <w:szCs w:val="22"/>
        </w:rPr>
        <w:t xml:space="preserve"> Obtener el catálogo de la 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>.</w:t>
      </w: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D26136F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 xml:space="preserve">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 xml:space="preserve"> elegida.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7"/>
        <w:gridCol w:w="1636"/>
        <w:gridCol w:w="1697"/>
        <w:gridCol w:w="1532"/>
        <w:gridCol w:w="3132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07DD0D33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06F2E">
              <w:rPr>
                <w:rFonts w:cs="Calibri"/>
                <w:szCs w:val="22"/>
              </w:rPr>
              <w:t xml:space="preserve"> Consultar catálogo.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8B9CBC0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06F2E">
              <w:rPr>
                <w:rFonts w:cs="Calibri"/>
                <w:szCs w:val="22"/>
              </w:rPr>
              <w:t xml:space="preserve"> Retorna el catálogo de la plataforma de </w:t>
            </w:r>
            <w:proofErr w:type="spellStart"/>
            <w:r w:rsidR="00606F2E">
              <w:rPr>
                <w:rFonts w:cs="Calibri"/>
                <w:szCs w:val="22"/>
              </w:rPr>
              <w:t>streaming</w:t>
            </w:r>
            <w:proofErr w:type="spellEnd"/>
            <w:r w:rsidR="00606F2E">
              <w:rPr>
                <w:rFonts w:cs="Calibri"/>
                <w:szCs w:val="22"/>
              </w:rPr>
              <w:t>.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D624FD" w:rsidRPr="00D36C91" w14:paraId="30A5004D" w14:textId="77777777" w:rsidTr="000738E0">
        <w:trPr>
          <w:trHeight w:val="203"/>
        </w:trPr>
        <w:tc>
          <w:tcPr>
            <w:tcW w:w="1614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200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77FCA020" w14:textId="77777777" w:rsidTr="000738E0">
        <w:trPr>
          <w:trHeight w:val="202"/>
        </w:trPr>
        <w:tc>
          <w:tcPr>
            <w:tcW w:w="1614" w:type="dxa"/>
            <w:shd w:val="clear" w:color="auto" w:fill="auto"/>
          </w:tcPr>
          <w:p w14:paraId="701D9561" w14:textId="53F732C1" w:rsidR="00606F2E" w:rsidRPr="00D36C91" w:rsidRDefault="00D31654" w:rsidP="00606F2E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692" w:type="dxa"/>
            <w:shd w:val="clear" w:color="auto" w:fill="auto"/>
          </w:tcPr>
          <w:p w14:paraId="39F88B92" w14:textId="285F8079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745" w:type="dxa"/>
            <w:shd w:val="clear" w:color="auto" w:fill="auto"/>
          </w:tcPr>
          <w:p w14:paraId="0F0F3815" w14:textId="72D06B3C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603" w:type="dxa"/>
            <w:shd w:val="clear" w:color="auto" w:fill="auto"/>
          </w:tcPr>
          <w:p w14:paraId="55E74183" w14:textId="0C8E7A17" w:rsidR="00606F2E" w:rsidRPr="00D36C91" w:rsidRDefault="002508C7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3200" w:type="dxa"/>
            <w:shd w:val="clear" w:color="auto" w:fill="auto"/>
          </w:tcPr>
          <w:p w14:paraId="23C92E29" w14:textId="295E4685" w:rsidR="00606F2E" w:rsidRPr="00D36C91" w:rsidRDefault="005718D1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D624FD" w:rsidRPr="00D36C91" w14:paraId="051CF46A" w14:textId="77777777" w:rsidTr="000738E0">
        <w:trPr>
          <w:trHeight w:val="203"/>
        </w:trPr>
        <w:tc>
          <w:tcPr>
            <w:tcW w:w="1614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200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37EC0D76" w14:textId="77777777" w:rsidTr="000738E0">
        <w:trPr>
          <w:trHeight w:val="202"/>
        </w:trPr>
        <w:tc>
          <w:tcPr>
            <w:tcW w:w="1614" w:type="dxa"/>
            <w:shd w:val="clear" w:color="auto" w:fill="auto"/>
          </w:tcPr>
          <w:p w14:paraId="42D93AA8" w14:textId="27EC0A6F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692" w:type="dxa"/>
            <w:shd w:val="clear" w:color="auto" w:fill="auto"/>
          </w:tcPr>
          <w:p w14:paraId="22AC290F" w14:textId="2559195F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745" w:type="dxa"/>
            <w:shd w:val="clear" w:color="auto" w:fill="auto"/>
          </w:tcPr>
          <w:p w14:paraId="41AFD8C0" w14:textId="662F0B34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603" w:type="dxa"/>
            <w:shd w:val="clear" w:color="auto" w:fill="auto"/>
          </w:tcPr>
          <w:p w14:paraId="121B0F5A" w14:textId="35CDC4D9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200" w:type="dxa"/>
            <w:shd w:val="clear" w:color="auto" w:fill="auto"/>
          </w:tcPr>
          <w:p w14:paraId="33289BC1" w14:textId="3205957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D624FD" w:rsidRPr="00D36C91" w14:paraId="34DC94D5" w14:textId="77777777" w:rsidTr="000738E0">
        <w:trPr>
          <w:trHeight w:val="202"/>
        </w:trPr>
        <w:tc>
          <w:tcPr>
            <w:tcW w:w="1614" w:type="dxa"/>
            <w:shd w:val="clear" w:color="auto" w:fill="auto"/>
          </w:tcPr>
          <w:p w14:paraId="75CD333E" w14:textId="6CFF6FE5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692" w:type="dxa"/>
            <w:shd w:val="clear" w:color="auto" w:fill="auto"/>
          </w:tcPr>
          <w:p w14:paraId="5C33C762" w14:textId="1E748ED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745" w:type="dxa"/>
            <w:shd w:val="clear" w:color="auto" w:fill="auto"/>
          </w:tcPr>
          <w:p w14:paraId="4974F02A" w14:textId="7897C49C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603" w:type="dxa"/>
            <w:shd w:val="clear" w:color="auto" w:fill="auto"/>
          </w:tcPr>
          <w:p w14:paraId="262E54E0" w14:textId="715E88F5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200" w:type="dxa"/>
            <w:shd w:val="clear" w:color="auto" w:fill="auto"/>
          </w:tcPr>
          <w:p w14:paraId="3CB7AFCE" w14:textId="77777777" w:rsidR="00D624FD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1B0F2906" w14:textId="2C51B3AA" w:rsidR="000738E0" w:rsidRDefault="000738E0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</w:t>
            </w:r>
            <w:proofErr w:type="spellStart"/>
            <w:r w:rsidRPr="000738E0">
              <w:rPr>
                <w:rFonts w:cs="Calibri"/>
                <w:szCs w:val="22"/>
              </w:rPr>
              <w:t>mensajeRespuesta</w:t>
            </w:r>
            <w:proofErr w:type="spellEnd"/>
            <w:r>
              <w:rPr>
                <w:rFonts w:cs="Calibri"/>
                <w:szCs w:val="22"/>
              </w:rPr>
              <w:t>: Catalogo recibido,</w:t>
            </w:r>
          </w:p>
          <w:p w14:paraId="5A03F27C" w14:textId="3D52CB65" w:rsidR="000738E0" w:rsidRDefault="000738E0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</w:t>
            </w:r>
            <w:proofErr w:type="spellStart"/>
            <w:r w:rsidRPr="000738E0">
              <w:rPr>
                <w:rFonts w:cs="Calibri"/>
                <w:szCs w:val="22"/>
              </w:rPr>
              <w:t>codigoRespuesta</w:t>
            </w:r>
            <w:proofErr w:type="spellEnd"/>
            <w:r>
              <w:rPr>
                <w:rFonts w:cs="Calibri"/>
                <w:szCs w:val="22"/>
              </w:rPr>
              <w:t>: 200,</w:t>
            </w:r>
          </w:p>
          <w:p w14:paraId="1A6AA9EC" w14:textId="094F76C9" w:rsidR="00D624FD" w:rsidRDefault="000738E0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</w:t>
            </w:r>
            <w:proofErr w:type="spellStart"/>
            <w:r>
              <w:rPr>
                <w:rFonts w:cs="Calibri"/>
                <w:szCs w:val="22"/>
              </w:rPr>
              <w:t>listaContenido</w:t>
            </w:r>
            <w:proofErr w:type="spellEnd"/>
            <w:r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br/>
              <w:t xml:space="preserve">    </w:t>
            </w:r>
            <w:proofErr w:type="spellStart"/>
            <w:r w:rsidRPr="000738E0">
              <w:rPr>
                <w:rFonts w:cs="Calibri"/>
                <w:szCs w:val="22"/>
              </w:rPr>
              <w:t>id_contenido</w:t>
            </w:r>
            <w:proofErr w:type="spellEnd"/>
            <w:r>
              <w:rPr>
                <w:rFonts w:cs="Calibri"/>
                <w:szCs w:val="22"/>
              </w:rPr>
              <w:t>: CP1,</w:t>
            </w:r>
            <w:r>
              <w:rPr>
                <w:rFonts w:cs="Calibri"/>
                <w:szCs w:val="22"/>
              </w:rPr>
              <w:br/>
              <w:t xml:space="preserve">    </w:t>
            </w:r>
            <w:proofErr w:type="spellStart"/>
            <w:r>
              <w:rPr>
                <w:rFonts w:cs="Calibri"/>
                <w:szCs w:val="22"/>
              </w:rPr>
              <w:t>t</w:t>
            </w:r>
            <w:r w:rsidR="00D624FD">
              <w:rPr>
                <w:rFonts w:cs="Calibri"/>
                <w:szCs w:val="22"/>
              </w:rPr>
              <w:t>itulo</w:t>
            </w:r>
            <w:proofErr w:type="spellEnd"/>
            <w:r w:rsidR="00D624FD">
              <w:rPr>
                <w:rFonts w:cs="Calibri"/>
                <w:szCs w:val="22"/>
              </w:rPr>
              <w:t xml:space="preserve">: </w:t>
            </w:r>
            <w:proofErr w:type="spellStart"/>
            <w:r w:rsidR="00D624FD">
              <w:rPr>
                <w:rFonts w:cs="Calibri"/>
                <w:szCs w:val="22"/>
              </w:rPr>
              <w:t>Paw</w:t>
            </w:r>
            <w:proofErr w:type="spellEnd"/>
            <w:r w:rsidR="00D624FD">
              <w:rPr>
                <w:rFonts w:cs="Calibri"/>
                <w:szCs w:val="22"/>
              </w:rPr>
              <w:t xml:space="preserve"> </w:t>
            </w:r>
            <w:proofErr w:type="spellStart"/>
            <w:r w:rsidR="00D624FD">
              <w:rPr>
                <w:rFonts w:cs="Calibri"/>
                <w:szCs w:val="22"/>
              </w:rPr>
              <w:t>Patrol</w:t>
            </w:r>
            <w:proofErr w:type="spellEnd"/>
            <w:r w:rsidR="00D624FD">
              <w:rPr>
                <w:rFonts w:cs="Calibri"/>
                <w:szCs w:val="22"/>
              </w:rPr>
              <w:t>,</w:t>
            </w:r>
          </w:p>
          <w:p w14:paraId="3140159A" w14:textId="3873BE24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r w:rsidR="000738E0">
              <w:rPr>
                <w:rFonts w:cs="Calibri"/>
                <w:szCs w:val="22"/>
              </w:rPr>
              <w:t>d</w:t>
            </w:r>
            <w:r>
              <w:rPr>
                <w:rFonts w:cs="Calibri"/>
                <w:szCs w:val="22"/>
              </w:rPr>
              <w:t>escripción: …,</w:t>
            </w:r>
          </w:p>
          <w:p w14:paraId="272582C1" w14:textId="6A87F2C9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proofErr w:type="spellStart"/>
            <w:r w:rsidR="000738E0">
              <w:rPr>
                <w:rFonts w:cs="Calibri"/>
                <w:szCs w:val="22"/>
              </w:rPr>
              <w:t>url_imagen</w:t>
            </w:r>
            <w:proofErr w:type="spellEnd"/>
            <w:r>
              <w:rPr>
                <w:rFonts w:cs="Calibri"/>
                <w:szCs w:val="22"/>
              </w:rPr>
              <w:t xml:space="preserve">: </w:t>
            </w:r>
            <w:r w:rsidR="000738E0">
              <w:rPr>
                <w:rFonts w:cs="Calibri"/>
                <w:szCs w:val="22"/>
              </w:rPr>
              <w:t>https://...</w:t>
            </w:r>
            <w:r>
              <w:rPr>
                <w:rFonts w:cs="Calibri"/>
                <w:szCs w:val="22"/>
              </w:rPr>
              <w:t>,</w:t>
            </w:r>
          </w:p>
          <w:p w14:paraId="4D99D9DB" w14:textId="12E44B6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proofErr w:type="spellStart"/>
            <w:r w:rsidR="000738E0" w:rsidRPr="000738E0">
              <w:rPr>
                <w:rFonts w:cs="Calibri"/>
                <w:szCs w:val="22"/>
              </w:rPr>
              <w:t>clasificacion</w:t>
            </w:r>
            <w:proofErr w:type="spellEnd"/>
            <w:r>
              <w:rPr>
                <w:rFonts w:cs="Calibri"/>
                <w:szCs w:val="22"/>
              </w:rPr>
              <w:t xml:space="preserve">: </w:t>
            </w:r>
            <w:r w:rsidR="000738E0">
              <w:rPr>
                <w:rFonts w:cs="Calibri"/>
                <w:szCs w:val="22"/>
              </w:rPr>
              <w:t>P</w:t>
            </w:r>
            <w:r>
              <w:rPr>
                <w:rFonts w:cs="Calibri"/>
                <w:szCs w:val="22"/>
              </w:rPr>
              <w:t>,</w:t>
            </w:r>
          </w:p>
          <w:p w14:paraId="28F263EC" w14:textId="1957B8D9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r w:rsidR="00973208" w:rsidRPr="00973208">
              <w:rPr>
                <w:rFonts w:cs="Calibri"/>
                <w:szCs w:val="22"/>
              </w:rPr>
              <w:t>reciente</w:t>
            </w:r>
            <w:r>
              <w:rPr>
                <w:rFonts w:cs="Calibri"/>
                <w:szCs w:val="22"/>
              </w:rPr>
              <w:t>:</w:t>
            </w:r>
            <w:r w:rsidR="00973208">
              <w:t xml:space="preserve"> false</w:t>
            </w:r>
            <w:r>
              <w:rPr>
                <w:rFonts w:cs="Calibri"/>
                <w:szCs w:val="22"/>
              </w:rPr>
              <w:t>,</w:t>
            </w:r>
          </w:p>
          <w:p w14:paraId="770D126F" w14:textId="48F3B2E0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r w:rsidR="00973208">
              <w:rPr>
                <w:rFonts w:cs="Calibri"/>
                <w:szCs w:val="22"/>
              </w:rPr>
              <w:t>destacado</w:t>
            </w:r>
            <w:r>
              <w:rPr>
                <w:rFonts w:cs="Calibri"/>
                <w:szCs w:val="22"/>
              </w:rPr>
              <w:t>: true,</w:t>
            </w:r>
          </w:p>
          <w:p w14:paraId="233D8D43" w14:textId="1889941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r w:rsidR="00973208">
              <w:rPr>
                <w:rFonts w:cs="Calibri"/>
                <w:szCs w:val="22"/>
              </w:rPr>
              <w:t>valido</w:t>
            </w:r>
            <w:r>
              <w:rPr>
                <w:rFonts w:cs="Calibri"/>
                <w:szCs w:val="22"/>
              </w:rPr>
              <w:t>: false</w:t>
            </w:r>
            <w:r w:rsidR="00973208">
              <w:rPr>
                <w:rFonts w:cs="Calibri"/>
                <w:szCs w:val="22"/>
              </w:rPr>
              <w:t>,</w:t>
            </w:r>
            <w:r w:rsidR="00973208">
              <w:rPr>
                <w:rFonts w:cs="Calibri"/>
                <w:szCs w:val="22"/>
              </w:rPr>
              <w:br/>
              <w:t xml:space="preserve">    directores: [</w:t>
            </w:r>
          </w:p>
          <w:p w14:paraId="4065CEAB" w14:textId="7BACA4BB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{</w:t>
            </w:r>
          </w:p>
          <w:p w14:paraId="7B24E664" w14:textId="4A417620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id_director</w:t>
            </w:r>
            <w:proofErr w:type="spellEnd"/>
            <w:r>
              <w:rPr>
                <w:rFonts w:cs="Calibri"/>
                <w:szCs w:val="22"/>
              </w:rPr>
              <w:t>: 1,</w:t>
            </w:r>
          </w:p>
          <w:p w14:paraId="3DBF58EA" w14:textId="0D6AE24D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r w:rsidRPr="00973208">
              <w:rPr>
                <w:rFonts w:cs="Calibri"/>
                <w:szCs w:val="22"/>
              </w:rPr>
              <w:t>nombre</w:t>
            </w:r>
            <w:r>
              <w:rPr>
                <w:rFonts w:cs="Calibri"/>
                <w:szCs w:val="22"/>
              </w:rPr>
              <w:t>: Director1,</w:t>
            </w:r>
          </w:p>
          <w:p w14:paraId="1B2A2F2D" w14:textId="5B0B0561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lastRenderedPageBreak/>
              <w:t xml:space="preserve">        </w:t>
            </w:r>
            <w:r w:rsidRPr="00973208">
              <w:rPr>
                <w:rFonts w:cs="Calibri"/>
                <w:szCs w:val="22"/>
              </w:rPr>
              <w:t>apellido</w:t>
            </w:r>
            <w:r>
              <w:rPr>
                <w:rFonts w:cs="Calibri"/>
                <w:szCs w:val="22"/>
              </w:rPr>
              <w:t>: Apellido1</w:t>
            </w:r>
          </w:p>
          <w:p w14:paraId="60A1D731" w14:textId="4DA3BA73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}</w:t>
            </w:r>
          </w:p>
          <w:p w14:paraId="0729346C" w14:textId="063A80B0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],</w:t>
            </w:r>
          </w:p>
          <w:p w14:paraId="574D552C" w14:textId="3E1FC1D3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a</w:t>
            </w:r>
            <w:r w:rsidRPr="00973208">
              <w:rPr>
                <w:rFonts w:cs="Calibri"/>
                <w:szCs w:val="22"/>
              </w:rPr>
              <w:t>ctores</w:t>
            </w:r>
            <w:r>
              <w:rPr>
                <w:rFonts w:cs="Calibri"/>
                <w:szCs w:val="22"/>
              </w:rPr>
              <w:t>: [</w:t>
            </w:r>
          </w:p>
          <w:p w14:paraId="4915F061" w14:textId="5D323456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{</w:t>
            </w:r>
          </w:p>
          <w:p w14:paraId="5F22FB6E" w14:textId="08DF9081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id_</w:t>
            </w:r>
            <w:r>
              <w:rPr>
                <w:rFonts w:cs="Calibri"/>
                <w:szCs w:val="22"/>
              </w:rPr>
              <w:t>actor</w:t>
            </w:r>
            <w:proofErr w:type="spellEnd"/>
            <w:r>
              <w:rPr>
                <w:rFonts w:cs="Calibri"/>
                <w:szCs w:val="22"/>
              </w:rPr>
              <w:t>: 1,</w:t>
            </w:r>
          </w:p>
          <w:p w14:paraId="5C1483AD" w14:textId="77777777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r w:rsidRPr="00973208">
              <w:rPr>
                <w:rFonts w:cs="Calibri"/>
                <w:szCs w:val="22"/>
              </w:rPr>
              <w:t>nombre</w:t>
            </w:r>
            <w:r>
              <w:rPr>
                <w:rFonts w:cs="Calibri"/>
                <w:szCs w:val="22"/>
              </w:rPr>
              <w:t>: Director1,</w:t>
            </w:r>
          </w:p>
          <w:p w14:paraId="1A0C6016" w14:textId="77777777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r w:rsidRPr="00973208">
              <w:rPr>
                <w:rFonts w:cs="Calibri"/>
                <w:szCs w:val="22"/>
              </w:rPr>
              <w:t>apellido</w:t>
            </w:r>
            <w:r>
              <w:rPr>
                <w:rFonts w:cs="Calibri"/>
                <w:szCs w:val="22"/>
              </w:rPr>
              <w:t>: Apellido1</w:t>
            </w:r>
          </w:p>
          <w:p w14:paraId="5109947C" w14:textId="180CC7DE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}</w:t>
            </w:r>
          </w:p>
          <w:p w14:paraId="196ADE93" w14:textId="4D820A1D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],</w:t>
            </w:r>
          </w:p>
          <w:p w14:paraId="72E52BEF" w14:textId="29A9AA31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proofErr w:type="spellStart"/>
            <w:r>
              <w:rPr>
                <w:rFonts w:cs="Calibri"/>
                <w:szCs w:val="22"/>
              </w:rPr>
              <w:t>generos</w:t>
            </w:r>
            <w:proofErr w:type="spellEnd"/>
            <w:r>
              <w:rPr>
                <w:rFonts w:cs="Calibri"/>
                <w:szCs w:val="22"/>
              </w:rPr>
              <w:t>: [</w:t>
            </w:r>
          </w:p>
          <w:p w14:paraId="3A60A6F7" w14:textId="4EF9268E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{</w:t>
            </w:r>
          </w:p>
          <w:p w14:paraId="59416F1B" w14:textId="1F9F1A39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id_genero</w:t>
            </w:r>
            <w:proofErr w:type="spellEnd"/>
            <w:r>
              <w:rPr>
                <w:rFonts w:cs="Calibri"/>
                <w:szCs w:val="22"/>
              </w:rPr>
              <w:t>: 1,</w:t>
            </w:r>
          </w:p>
          <w:p w14:paraId="26CDC7A7" w14:textId="4A73904B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descripcion</w:t>
            </w:r>
            <w:proofErr w:type="spellEnd"/>
            <w:r>
              <w:rPr>
                <w:rFonts w:cs="Calibri"/>
                <w:szCs w:val="22"/>
              </w:rPr>
              <w:t>: Drama</w:t>
            </w:r>
          </w:p>
          <w:p w14:paraId="3F71073E" w14:textId="4E737313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},</w:t>
            </w:r>
          </w:p>
          <w:p w14:paraId="7B08BBE4" w14:textId="77777777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{</w:t>
            </w:r>
          </w:p>
          <w:p w14:paraId="191D1A42" w14:textId="45DE9A86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id_genero</w:t>
            </w:r>
            <w:proofErr w:type="spellEnd"/>
            <w:r>
              <w:rPr>
                <w:rFonts w:cs="Calibri"/>
                <w:szCs w:val="22"/>
              </w:rPr>
              <w:t>: 2,</w:t>
            </w:r>
          </w:p>
          <w:p w14:paraId="0C851658" w14:textId="45494651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descripcion</w:t>
            </w:r>
            <w:proofErr w:type="spellEnd"/>
            <w:r>
              <w:rPr>
                <w:rFonts w:cs="Calibri"/>
                <w:szCs w:val="22"/>
              </w:rPr>
              <w:t xml:space="preserve">: </w:t>
            </w:r>
            <w:proofErr w:type="spellStart"/>
            <w:r>
              <w:rPr>
                <w:rFonts w:cs="Calibri"/>
                <w:szCs w:val="22"/>
              </w:rPr>
              <w:t>Accion</w:t>
            </w:r>
            <w:proofErr w:type="spellEnd"/>
          </w:p>
          <w:p w14:paraId="52444F38" w14:textId="68B6E291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}</w:t>
            </w:r>
          </w:p>
          <w:p w14:paraId="5FE978A7" w14:textId="2464A616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]</w:t>
            </w:r>
          </w:p>
          <w:p w14:paraId="37B39FB6" w14:textId="231B5BD1" w:rsidR="00973208" w:rsidRDefault="00D624FD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</w:t>
            </w:r>
            <w:r w:rsidR="00973208">
              <w:rPr>
                <w:rFonts w:cs="Calibri"/>
                <w:szCs w:val="22"/>
              </w:rPr>
              <w:t>,</w:t>
            </w:r>
          </w:p>
          <w:p w14:paraId="2BE8D4ED" w14:textId="29C7FACE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{</w:t>
            </w:r>
          </w:p>
          <w:p w14:paraId="6C1C60FA" w14:textId="18395E5C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…</w:t>
            </w:r>
          </w:p>
          <w:p w14:paraId="66C07F88" w14:textId="7D0DDC18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</w:t>
            </w:r>
          </w:p>
          <w:p w14:paraId="5A7AD224" w14:textId="60D1CA96" w:rsidR="00DD6BC7" w:rsidRPr="00D36C91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0D467C7C" w14:textId="05A5627C" w:rsidR="00865D7D" w:rsidRDefault="00865D7D" w:rsidP="00865D7D">
      <w:pPr>
        <w:rPr>
          <w:rFonts w:cs="Calibri"/>
          <w:szCs w:val="22"/>
        </w:rPr>
      </w:pPr>
    </w:p>
    <w:p w14:paraId="34BFD14A" w14:textId="6EF1EDEA" w:rsidR="004C1ECE" w:rsidRPr="00053071" w:rsidRDefault="00B4003C" w:rsidP="00053071">
      <w:pPr>
        <w:pStyle w:val="Ttulo2"/>
      </w:pPr>
      <w:r>
        <w:br w:type="page"/>
      </w:r>
      <w:bookmarkStart w:id="6" w:name="_Toc158033412"/>
      <w:r w:rsidR="002017EC">
        <w:lastRenderedPageBreak/>
        <w:t>Sesión</w:t>
      </w:r>
      <w:bookmarkEnd w:id="6"/>
    </w:p>
    <w:p w14:paraId="3DCCDE19" w14:textId="77777777" w:rsidR="004C1ECE" w:rsidRPr="00D36C91" w:rsidRDefault="004C1ECE" w:rsidP="004C1ECE">
      <w:pPr>
        <w:rPr>
          <w:rFonts w:cs="Calibri"/>
          <w:b/>
          <w:szCs w:val="22"/>
        </w:rPr>
      </w:pPr>
    </w:p>
    <w:p w14:paraId="7771333B" w14:textId="44689748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Obtener sesión.</w:t>
      </w:r>
    </w:p>
    <w:p w14:paraId="4CC74995" w14:textId="77777777" w:rsidR="004C1ECE" w:rsidRPr="00D36C91" w:rsidRDefault="004C1ECE" w:rsidP="004C1ECE">
      <w:pPr>
        <w:rPr>
          <w:rFonts w:cs="Calibri"/>
          <w:szCs w:val="22"/>
        </w:rPr>
      </w:pPr>
    </w:p>
    <w:p w14:paraId="145EA961" w14:textId="66CDC6EC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A1670C">
        <w:rPr>
          <w:rFonts w:cs="Calibri"/>
          <w:szCs w:val="22"/>
        </w:rPr>
        <w:t xml:space="preserve">Pedir una sesión de un único uso a una plataforma de </w:t>
      </w:r>
      <w:proofErr w:type="spellStart"/>
      <w:r w:rsidR="00A1670C">
        <w:rPr>
          <w:rFonts w:cs="Calibri"/>
          <w:szCs w:val="22"/>
        </w:rPr>
        <w:t>streaming</w:t>
      </w:r>
      <w:proofErr w:type="spellEnd"/>
      <w:r w:rsidR="00A1670C">
        <w:rPr>
          <w:rFonts w:cs="Calibri"/>
          <w:szCs w:val="22"/>
        </w:rPr>
        <w:t xml:space="preserve"> para ser usada en una próxima consulta.</w:t>
      </w:r>
    </w:p>
    <w:p w14:paraId="0E94B65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7A233796" w14:textId="2F60C23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Des</w:t>
      </w:r>
      <w:r w:rsidR="008D44AE">
        <w:rPr>
          <w:rFonts w:cs="Calibri"/>
          <w:szCs w:val="22"/>
        </w:rPr>
        <w:t>d</w:t>
      </w:r>
      <w:r w:rsidR="00A1670C">
        <w:rPr>
          <w:rFonts w:cs="Calibri"/>
          <w:szCs w:val="22"/>
        </w:rPr>
        <w:t>e que el sistema busca los datos del usuario sobre el que tiene que pedir una sesión hasta que obtiene dicha sesión.</w:t>
      </w:r>
    </w:p>
    <w:p w14:paraId="3418607E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63A83F0" w14:textId="6279401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A1670C">
        <w:rPr>
          <w:rFonts w:cs="Calibri"/>
          <w:szCs w:val="22"/>
        </w:rPr>
        <w:t>Obtener sesión</w:t>
      </w:r>
      <w:r>
        <w:rPr>
          <w:rFonts w:cs="Calibri"/>
          <w:szCs w:val="22"/>
        </w:rPr>
        <w:t>”.</w:t>
      </w:r>
    </w:p>
    <w:p w14:paraId="2DE4509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AF3EEB2" w14:textId="77777777" w:rsidR="004C1ECE" w:rsidRPr="00D36C91" w:rsidRDefault="004C1ECE" w:rsidP="004C1ECE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6B18ED97" w14:textId="77777777" w:rsidR="004C1ECE" w:rsidRPr="00D36C91" w:rsidRDefault="004C1ECE" w:rsidP="004C1ECE">
      <w:pPr>
        <w:rPr>
          <w:rFonts w:cs="Calibri"/>
          <w:szCs w:val="22"/>
        </w:rPr>
      </w:pPr>
    </w:p>
    <w:p w14:paraId="365FAC46" w14:textId="77777777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0F60BAFF" w14:textId="77777777" w:rsidR="004C1ECE" w:rsidRPr="00D36C91" w:rsidRDefault="004C1ECE" w:rsidP="004C1ECE">
      <w:pPr>
        <w:rPr>
          <w:rFonts w:cs="Calibri"/>
          <w:szCs w:val="22"/>
        </w:rPr>
      </w:pPr>
    </w:p>
    <w:p w14:paraId="0CF279A5" w14:textId="4B7B33EA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993811">
        <w:rPr>
          <w:rFonts w:cs="Calibri"/>
          <w:szCs w:val="22"/>
        </w:rPr>
        <w:t>Obtener una sesión.</w:t>
      </w:r>
    </w:p>
    <w:p w14:paraId="4D315A79" w14:textId="77777777" w:rsidR="004C1ECE" w:rsidRPr="00D36C91" w:rsidRDefault="004C1ECE" w:rsidP="004C1ECE">
      <w:pPr>
        <w:rPr>
          <w:rFonts w:cs="Calibri"/>
          <w:szCs w:val="22"/>
        </w:rPr>
      </w:pPr>
    </w:p>
    <w:p w14:paraId="7968C240" w14:textId="165682B4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993811">
        <w:rPr>
          <w:rFonts w:cs="Calibri"/>
          <w:szCs w:val="22"/>
        </w:rPr>
        <w:t xml:space="preserve">Plataforma de </w:t>
      </w:r>
      <w:proofErr w:type="spellStart"/>
      <w:r w:rsidR="00993811">
        <w:rPr>
          <w:rFonts w:cs="Calibri"/>
          <w:szCs w:val="22"/>
        </w:rPr>
        <w:t>streaming</w:t>
      </w:r>
      <w:proofErr w:type="spellEnd"/>
      <w:r w:rsidR="00993811">
        <w:rPr>
          <w:rFonts w:cs="Calibri"/>
          <w:szCs w:val="22"/>
        </w:rPr>
        <w:t xml:space="preserve"> elegida.</w:t>
      </w:r>
    </w:p>
    <w:p w14:paraId="1674A794" w14:textId="77777777" w:rsidR="004C1ECE" w:rsidRPr="00865D7D" w:rsidRDefault="004C1ECE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9"/>
        <w:gridCol w:w="1781"/>
        <w:gridCol w:w="1811"/>
        <w:gridCol w:w="1716"/>
        <w:gridCol w:w="2697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4B9D7C92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993811">
              <w:rPr>
                <w:rFonts w:cs="Calibri"/>
                <w:szCs w:val="22"/>
              </w:rPr>
              <w:t xml:space="preserve"> Obtener sesión.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09B083B8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993811">
              <w:rPr>
                <w:rFonts w:cs="Calibri"/>
                <w:szCs w:val="22"/>
              </w:rPr>
              <w:t xml:space="preserve"> Retorna una sesión de uso único asociada a un usuario en particular.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5A96B8E4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6721383" w14:textId="7404DD1D" w:rsidR="00993811" w:rsidRPr="00D36C91" w:rsidRDefault="00D31654" w:rsidP="00993811">
            <w:pPr>
              <w:rPr>
                <w:rFonts w:cs="Calibri"/>
                <w:szCs w:val="22"/>
              </w:rPr>
            </w:pPr>
            <w:proofErr w:type="spellStart"/>
            <w:r w:rsidRPr="00D31654">
              <w:rPr>
                <w:rFonts w:cs="Calibri"/>
                <w:szCs w:val="22"/>
              </w:rPr>
              <w:t>token_de_usuario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416379A8" w14:textId="2DD8010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03EFF8B" w14:textId="52AC5B0F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DE4559" w14:textId="74397582" w:rsidR="00993811" w:rsidRPr="00D36C91" w:rsidRDefault="002508C7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2446" w:type="dxa"/>
            <w:shd w:val="clear" w:color="auto" w:fill="auto"/>
          </w:tcPr>
          <w:p w14:paraId="0917369C" w14:textId="0F81D8F4" w:rsidR="00993811" w:rsidRPr="00D36C91" w:rsidRDefault="005718D1" w:rsidP="00993811">
            <w:pPr>
              <w:rPr>
                <w:rFonts w:cs="Calibri"/>
                <w:szCs w:val="22"/>
              </w:rPr>
            </w:pPr>
            <w:r w:rsidRPr="00F73EBC">
              <w:rPr>
                <w:rFonts w:cs="Calibri"/>
                <w:szCs w:val="22"/>
                <w:lang w:val="en-US"/>
              </w:rPr>
              <w:t>05558fe1-9933-4276-839e-45432ed6a43c</w:t>
            </w:r>
          </w:p>
        </w:tc>
      </w:tr>
      <w:tr w:rsidR="00993811" w:rsidRPr="00D36C91" w14:paraId="1052DBDC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33FE1D6" w14:textId="42FAA867" w:rsidR="00993811" w:rsidRPr="00D36C91" w:rsidRDefault="00D31654" w:rsidP="00993811">
            <w:pPr>
              <w:rPr>
                <w:rFonts w:cs="Calibri"/>
                <w:szCs w:val="22"/>
              </w:rPr>
            </w:pPr>
            <w:proofErr w:type="spellStart"/>
            <w:r w:rsidRPr="00D31654">
              <w:rPr>
                <w:rFonts w:cs="Calibri"/>
                <w:szCs w:val="22"/>
              </w:rPr>
              <w:t>token_de_partner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24C7B4DF" w14:textId="01CE894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C729898" w14:textId="6B755510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7354C0EE" w14:textId="5D34ACDD" w:rsidR="00993811" w:rsidRPr="00D36C91" w:rsidRDefault="002508C7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2446" w:type="dxa"/>
            <w:shd w:val="clear" w:color="auto" w:fill="auto"/>
          </w:tcPr>
          <w:p w14:paraId="157A4FC4" w14:textId="75EFF0E3" w:rsidR="00993811" w:rsidRPr="00D36C91" w:rsidRDefault="005718D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993811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993811" w:rsidRPr="00D36C91" w:rsidRDefault="00993811" w:rsidP="0099381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993811" w:rsidRPr="00D36C91" w14:paraId="7FCB9B02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38E1C40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29B8FA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3AA1B67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FE9E3F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3ADB07EB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21A7B5A9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4106975C" w14:textId="0BAE8269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34E9732C" w14:textId="40CDAC3E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7AF43526" w14:textId="2D55A5E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05A7EEAA" w14:textId="49CA97E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167BACFA" w14:textId="7C31BACD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993811" w:rsidRPr="00D36C91" w14:paraId="3169E568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39F0C8C5" w14:textId="1AD8346D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65530621" w14:textId="735FE714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3D1F14A7" w14:textId="4130CDE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6C681D63" w14:textId="0858A0B1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4B19647E" w14:textId="77777777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4842E50D" w14:textId="6819FCE1" w:rsidR="00993811" w:rsidRPr="005718D1" w:rsidRDefault="00993811" w:rsidP="00993811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</w:rPr>
              <w:t xml:space="preserve">  </w:t>
            </w:r>
            <w:proofErr w:type="spellStart"/>
            <w:r>
              <w:rPr>
                <w:rFonts w:cs="Calibri"/>
                <w:szCs w:val="22"/>
              </w:rPr>
              <w:t>sesion</w:t>
            </w:r>
            <w:proofErr w:type="spellEnd"/>
            <w:r>
              <w:rPr>
                <w:rFonts w:cs="Calibri"/>
                <w:szCs w:val="22"/>
              </w:rPr>
              <w:t xml:space="preserve">: </w:t>
            </w:r>
            <w:r w:rsidR="005718D1" w:rsidRPr="005718D1">
              <w:rPr>
                <w:rFonts w:cs="Calibri"/>
                <w:szCs w:val="22"/>
                <w:lang w:val="es-AR"/>
              </w:rPr>
              <w:t>05558fe1-9933-4276-839e-45432ed6a43c,</w:t>
            </w:r>
          </w:p>
          <w:p w14:paraId="7E4C7330" w14:textId="537C02C9" w:rsidR="005718D1" w:rsidRPr="005718D1" w:rsidRDefault="005718D1" w:rsidP="00993811">
            <w:pPr>
              <w:rPr>
                <w:rFonts w:cs="Calibri"/>
                <w:szCs w:val="22"/>
                <w:lang w:val="es-AR"/>
              </w:rPr>
            </w:pPr>
            <w:r w:rsidRPr="005718D1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Pr="005718D1">
              <w:rPr>
                <w:rFonts w:cs="Calibri"/>
                <w:szCs w:val="22"/>
                <w:lang w:val="es-AR"/>
              </w:rPr>
              <w:t>codigoRespuesta</w:t>
            </w:r>
            <w:proofErr w:type="spellEnd"/>
            <w:r w:rsidRPr="005718D1">
              <w:rPr>
                <w:rFonts w:cs="Calibri"/>
                <w:szCs w:val="22"/>
                <w:lang w:val="es-AR"/>
              </w:rPr>
              <w:t>: 200,</w:t>
            </w:r>
            <w:r>
              <w:rPr>
                <w:rFonts w:cs="Calibri"/>
                <w:szCs w:val="22"/>
                <w:lang w:val="es-AR"/>
              </w:rPr>
              <w:br/>
              <w:t xml:space="preserve">  </w:t>
            </w:r>
            <w:proofErr w:type="spellStart"/>
            <w:r w:rsidRPr="005718D1">
              <w:rPr>
                <w:rFonts w:cs="Calibri"/>
                <w:szCs w:val="22"/>
                <w:lang w:val="es-AR"/>
              </w:rPr>
              <w:t>mensajeRespuesta</w:t>
            </w:r>
            <w:proofErr w:type="spellEnd"/>
            <w:r>
              <w:rPr>
                <w:rFonts w:cs="Calibri"/>
                <w:szCs w:val="22"/>
                <w:lang w:val="es-AR"/>
              </w:rPr>
              <w:t xml:space="preserve">: </w:t>
            </w:r>
            <w:r w:rsidRPr="005718D1">
              <w:rPr>
                <w:rFonts w:cs="Calibri"/>
                <w:szCs w:val="22"/>
                <w:lang w:val="es-AR"/>
              </w:rPr>
              <w:t xml:space="preserve">La </w:t>
            </w:r>
            <w:proofErr w:type="spellStart"/>
            <w:r w:rsidRPr="005718D1">
              <w:rPr>
                <w:rFonts w:cs="Calibri"/>
                <w:szCs w:val="22"/>
                <w:lang w:val="es-AR"/>
              </w:rPr>
              <w:t>sesion</w:t>
            </w:r>
            <w:proofErr w:type="spellEnd"/>
            <w:r w:rsidRPr="005718D1">
              <w:rPr>
                <w:rFonts w:cs="Calibri"/>
                <w:szCs w:val="22"/>
                <w:lang w:val="es-AR"/>
              </w:rPr>
              <w:t xml:space="preserve"> fue creada</w:t>
            </w:r>
          </w:p>
          <w:p w14:paraId="713C4D2F" w14:textId="2D41A0C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46929ED2" w14:textId="77777777" w:rsidR="00913D89" w:rsidRDefault="00913D89" w:rsidP="00604FE1">
      <w:pPr>
        <w:rPr>
          <w:rFonts w:cs="Calibri"/>
          <w:szCs w:val="22"/>
        </w:rPr>
      </w:pPr>
    </w:p>
    <w:p w14:paraId="2D9F9C51" w14:textId="77777777" w:rsidR="00757AD4" w:rsidRDefault="00757AD4" w:rsidP="00604FE1">
      <w:pPr>
        <w:rPr>
          <w:rFonts w:cs="Calibri"/>
          <w:szCs w:val="22"/>
        </w:rPr>
      </w:pPr>
    </w:p>
    <w:p w14:paraId="66093A84" w14:textId="5089851A" w:rsidR="008C54CB" w:rsidRPr="00865D7D" w:rsidRDefault="00B4003C" w:rsidP="008C54CB">
      <w:pPr>
        <w:pStyle w:val="Ttulo2"/>
      </w:pPr>
      <w:r>
        <w:br w:type="page"/>
      </w:r>
      <w:bookmarkStart w:id="7" w:name="_Toc158033413"/>
      <w:r w:rsidR="002017EC">
        <w:lastRenderedPageBreak/>
        <w:t>Publicidades</w:t>
      </w:r>
      <w:bookmarkEnd w:id="7"/>
    </w:p>
    <w:p w14:paraId="0B16C002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02D0CF58" w14:textId="2E84ABDE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1FAF0271" w14:textId="77777777" w:rsidR="008C54CB" w:rsidRPr="00D36C91" w:rsidRDefault="008C54CB" w:rsidP="008C54CB">
      <w:pPr>
        <w:rPr>
          <w:rFonts w:cs="Calibri"/>
          <w:szCs w:val="22"/>
        </w:rPr>
      </w:pPr>
    </w:p>
    <w:p w14:paraId="17FD679F" w14:textId="7042BBC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la imagen y </w:t>
      </w:r>
      <w:proofErr w:type="spellStart"/>
      <w:r>
        <w:rPr>
          <w:rFonts w:cs="Calibri"/>
          <w:szCs w:val="22"/>
        </w:rPr>
        <w:t>url</w:t>
      </w:r>
      <w:proofErr w:type="spellEnd"/>
      <w:r>
        <w:rPr>
          <w:rFonts w:cs="Calibri"/>
          <w:szCs w:val="22"/>
        </w:rPr>
        <w:t xml:space="preserve"> de redirección de las publicidades del publicista para mostrar por pantalla.</w:t>
      </w:r>
    </w:p>
    <w:p w14:paraId="6F7CFC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8F28DFD" w14:textId="0D479E24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 xml:space="preserve">e que el sistema busca los datos de la publicidad hasta </w:t>
      </w:r>
      <w:r w:rsidR="002E178E">
        <w:rPr>
          <w:rFonts w:cs="Calibri"/>
          <w:szCs w:val="22"/>
        </w:rPr>
        <w:t>que las publicidades son almacenadas en la base de datos</w:t>
      </w:r>
      <w:r>
        <w:rPr>
          <w:rFonts w:cs="Calibri"/>
          <w:szCs w:val="22"/>
        </w:rPr>
        <w:t>.</w:t>
      </w:r>
    </w:p>
    <w:p w14:paraId="7C3DDCAD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6C47DAC5" w14:textId="38C11FC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1BA0B6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F88D461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3F48892C" w14:textId="77777777" w:rsidR="008C54CB" w:rsidRPr="00D36C91" w:rsidRDefault="008C54CB" w:rsidP="008C54CB">
      <w:pPr>
        <w:rPr>
          <w:rFonts w:cs="Calibri"/>
          <w:szCs w:val="22"/>
        </w:rPr>
      </w:pPr>
    </w:p>
    <w:p w14:paraId="5CC3213E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44DF3392" w14:textId="77777777" w:rsidR="008C54CB" w:rsidRPr="00D36C91" w:rsidRDefault="008C54CB" w:rsidP="008C54CB">
      <w:pPr>
        <w:rPr>
          <w:rFonts w:cs="Calibri"/>
          <w:szCs w:val="22"/>
        </w:rPr>
      </w:pPr>
    </w:p>
    <w:p w14:paraId="41CA3F08" w14:textId="0E2D964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06E0EB54" w14:textId="77777777" w:rsidR="008C54CB" w:rsidRPr="00D36C91" w:rsidRDefault="008C54CB" w:rsidP="008C54CB">
      <w:pPr>
        <w:rPr>
          <w:rFonts w:cs="Calibri"/>
          <w:szCs w:val="22"/>
        </w:rPr>
      </w:pPr>
    </w:p>
    <w:p w14:paraId="7DB0ABAF" w14:textId="3E39023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del publicista elegido.</w:t>
      </w:r>
    </w:p>
    <w:p w14:paraId="7DB76549" w14:textId="77777777" w:rsidR="008C54CB" w:rsidRPr="00865D7D" w:rsidRDefault="008C54CB" w:rsidP="008C54C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417"/>
        <w:gridCol w:w="1134"/>
        <w:gridCol w:w="3934"/>
      </w:tblGrid>
      <w:tr w:rsidR="008C54CB" w:rsidRPr="00D36C91" w14:paraId="76C1FFAD" w14:textId="77777777" w:rsidTr="005718D1">
        <w:tc>
          <w:tcPr>
            <w:tcW w:w="9854" w:type="dxa"/>
            <w:gridSpan w:val="5"/>
            <w:shd w:val="clear" w:color="auto" w:fill="9CC2E5"/>
          </w:tcPr>
          <w:p w14:paraId="7FB5A684" w14:textId="35A0A5C4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Obtener datos de publicidad.</w:t>
            </w:r>
          </w:p>
        </w:tc>
      </w:tr>
      <w:tr w:rsidR="008C54CB" w:rsidRPr="00D36C91" w14:paraId="73EA4306" w14:textId="77777777" w:rsidTr="005718D1">
        <w:tc>
          <w:tcPr>
            <w:tcW w:w="9854" w:type="dxa"/>
            <w:gridSpan w:val="5"/>
            <w:shd w:val="clear" w:color="auto" w:fill="auto"/>
          </w:tcPr>
          <w:p w14:paraId="0B7A7514" w14:textId="51ABB72E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los datos de la publicidad a mostrar.</w:t>
            </w:r>
          </w:p>
        </w:tc>
      </w:tr>
      <w:tr w:rsidR="008C54CB" w:rsidRPr="00D36C91" w14:paraId="71C8D4E5" w14:textId="77777777" w:rsidTr="005718D1">
        <w:tc>
          <w:tcPr>
            <w:tcW w:w="9854" w:type="dxa"/>
            <w:gridSpan w:val="5"/>
            <w:shd w:val="clear" w:color="auto" w:fill="BDD6EE"/>
          </w:tcPr>
          <w:p w14:paraId="7D1A374F" w14:textId="77777777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B411EC" w:rsidRPr="00D36C91" w14:paraId="1E435843" w14:textId="77777777" w:rsidTr="005718D1">
        <w:trPr>
          <w:trHeight w:val="203"/>
        </w:trPr>
        <w:tc>
          <w:tcPr>
            <w:tcW w:w="1951" w:type="dxa"/>
            <w:shd w:val="clear" w:color="auto" w:fill="auto"/>
            <w:vAlign w:val="center"/>
          </w:tcPr>
          <w:p w14:paraId="409C577E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D551D1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B09EFC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FFE2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4" w:type="dxa"/>
            <w:shd w:val="clear" w:color="auto" w:fill="auto"/>
            <w:vAlign w:val="center"/>
          </w:tcPr>
          <w:p w14:paraId="5A5587B0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7F555A8E" w14:textId="77777777" w:rsidTr="005718D1">
        <w:trPr>
          <w:trHeight w:val="202"/>
        </w:trPr>
        <w:tc>
          <w:tcPr>
            <w:tcW w:w="1951" w:type="dxa"/>
            <w:shd w:val="clear" w:color="auto" w:fill="auto"/>
          </w:tcPr>
          <w:p w14:paraId="1619DABD" w14:textId="1881F183" w:rsidR="008C54CB" w:rsidRPr="00D36C91" w:rsidRDefault="005718D1" w:rsidP="00B91F01">
            <w:pPr>
              <w:rPr>
                <w:rFonts w:cs="Calibri"/>
                <w:szCs w:val="22"/>
              </w:rPr>
            </w:pPr>
            <w:proofErr w:type="spellStart"/>
            <w:r w:rsidRPr="005718D1"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8E95102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17" w:type="dxa"/>
            <w:shd w:val="clear" w:color="auto" w:fill="auto"/>
          </w:tcPr>
          <w:p w14:paraId="29D5BD74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34" w:type="dxa"/>
            <w:shd w:val="clear" w:color="auto" w:fill="auto"/>
          </w:tcPr>
          <w:p w14:paraId="07D1CB35" w14:textId="010784E6" w:rsidR="008C54CB" w:rsidRPr="00D36C91" w:rsidRDefault="002508C7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3934" w:type="dxa"/>
            <w:shd w:val="clear" w:color="auto" w:fill="auto"/>
          </w:tcPr>
          <w:p w14:paraId="166D6F59" w14:textId="30D0EA02" w:rsidR="008C54CB" w:rsidRPr="00D36C91" w:rsidRDefault="005718D1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8C54CB" w:rsidRPr="00D36C91" w14:paraId="328FD5AF" w14:textId="77777777" w:rsidTr="005718D1">
        <w:tc>
          <w:tcPr>
            <w:tcW w:w="9854" w:type="dxa"/>
            <w:gridSpan w:val="5"/>
            <w:shd w:val="clear" w:color="auto" w:fill="BDD6EE"/>
          </w:tcPr>
          <w:p w14:paraId="088006C1" w14:textId="77777777" w:rsidR="008C54CB" w:rsidRPr="00D36C91" w:rsidRDefault="008C54CB" w:rsidP="008C54C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B411EC" w:rsidRPr="00D36C91" w14:paraId="031CDCAD" w14:textId="77777777" w:rsidTr="005718D1">
        <w:trPr>
          <w:trHeight w:val="203"/>
        </w:trPr>
        <w:tc>
          <w:tcPr>
            <w:tcW w:w="1951" w:type="dxa"/>
            <w:shd w:val="clear" w:color="auto" w:fill="auto"/>
            <w:vAlign w:val="center"/>
          </w:tcPr>
          <w:p w14:paraId="53055D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E31FA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410D73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ADC3D4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4" w:type="dxa"/>
            <w:shd w:val="clear" w:color="auto" w:fill="auto"/>
            <w:vAlign w:val="center"/>
          </w:tcPr>
          <w:p w14:paraId="663E67B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4B3F345D" w14:textId="77777777" w:rsidTr="005718D1">
        <w:trPr>
          <w:trHeight w:val="202"/>
        </w:trPr>
        <w:tc>
          <w:tcPr>
            <w:tcW w:w="1951" w:type="dxa"/>
            <w:shd w:val="clear" w:color="auto" w:fill="auto"/>
          </w:tcPr>
          <w:p w14:paraId="054A977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418" w:type="dxa"/>
            <w:shd w:val="clear" w:color="auto" w:fill="auto"/>
          </w:tcPr>
          <w:p w14:paraId="19A26A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17" w:type="dxa"/>
            <w:shd w:val="clear" w:color="auto" w:fill="auto"/>
          </w:tcPr>
          <w:p w14:paraId="06DEB9B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34" w:type="dxa"/>
            <w:shd w:val="clear" w:color="auto" w:fill="auto"/>
          </w:tcPr>
          <w:p w14:paraId="29889BC2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4" w:type="dxa"/>
            <w:shd w:val="clear" w:color="auto" w:fill="auto"/>
          </w:tcPr>
          <w:p w14:paraId="78CC289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B411EC" w:rsidRPr="00B411EC" w14:paraId="1C33DEA2" w14:textId="77777777" w:rsidTr="005718D1">
        <w:trPr>
          <w:trHeight w:val="202"/>
        </w:trPr>
        <w:tc>
          <w:tcPr>
            <w:tcW w:w="1951" w:type="dxa"/>
            <w:shd w:val="clear" w:color="auto" w:fill="auto"/>
          </w:tcPr>
          <w:p w14:paraId="52C8B8DD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418" w:type="dxa"/>
            <w:shd w:val="clear" w:color="auto" w:fill="auto"/>
          </w:tcPr>
          <w:p w14:paraId="7968D165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17" w:type="dxa"/>
            <w:shd w:val="clear" w:color="auto" w:fill="auto"/>
          </w:tcPr>
          <w:p w14:paraId="45360B19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34" w:type="dxa"/>
            <w:shd w:val="clear" w:color="auto" w:fill="auto"/>
          </w:tcPr>
          <w:p w14:paraId="45549E37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4" w:type="dxa"/>
            <w:shd w:val="clear" w:color="auto" w:fill="auto"/>
          </w:tcPr>
          <w:p w14:paraId="5A467F8B" w14:textId="77777777" w:rsidR="008C54CB" w:rsidRPr="006D2619" w:rsidRDefault="008C54CB" w:rsidP="008C54CB">
            <w:pPr>
              <w:rPr>
                <w:rFonts w:cs="Calibri"/>
                <w:szCs w:val="22"/>
                <w:lang w:val="es-AR"/>
              </w:rPr>
            </w:pPr>
            <w:r w:rsidRPr="006D2619">
              <w:rPr>
                <w:rFonts w:cs="Calibri"/>
                <w:szCs w:val="22"/>
                <w:lang w:val="es-AR"/>
              </w:rPr>
              <w:t>{</w:t>
            </w:r>
          </w:p>
          <w:p w14:paraId="27608563" w14:textId="4608A403" w:rsidR="002508C7" w:rsidRPr="006D2619" w:rsidRDefault="002508C7" w:rsidP="008C54CB">
            <w:pPr>
              <w:rPr>
                <w:rFonts w:cs="Calibri"/>
                <w:szCs w:val="22"/>
                <w:lang w:val="es-AR"/>
              </w:rPr>
            </w:pPr>
            <w:r w:rsidRPr="006D2619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Pr="006D2619">
              <w:rPr>
                <w:rFonts w:cs="Calibri"/>
                <w:szCs w:val="22"/>
                <w:lang w:val="es-AR"/>
              </w:rPr>
              <w:t>codigoRespuesta</w:t>
            </w:r>
            <w:proofErr w:type="spellEnd"/>
            <w:r w:rsidRPr="006D2619">
              <w:rPr>
                <w:rFonts w:cs="Calibri"/>
                <w:szCs w:val="22"/>
                <w:lang w:val="es-AR"/>
              </w:rPr>
              <w:t>: 200,</w:t>
            </w:r>
          </w:p>
          <w:p w14:paraId="244363F3" w14:textId="388DA976" w:rsidR="002508C7" w:rsidRPr="006D2619" w:rsidRDefault="002508C7" w:rsidP="008C54CB">
            <w:pPr>
              <w:rPr>
                <w:rFonts w:cs="Calibri"/>
                <w:szCs w:val="22"/>
                <w:lang w:val="es-AR"/>
              </w:rPr>
            </w:pPr>
            <w:r w:rsidRPr="006D2619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Pr="006D2619">
              <w:rPr>
                <w:rFonts w:cs="Calibri"/>
                <w:szCs w:val="22"/>
                <w:lang w:val="es-AR"/>
              </w:rPr>
              <w:t>mensajeRespuesta</w:t>
            </w:r>
            <w:proofErr w:type="spellEnd"/>
            <w:r w:rsidRPr="006D2619">
              <w:rPr>
                <w:rFonts w:cs="Calibri"/>
                <w:szCs w:val="22"/>
                <w:lang w:val="es-AR"/>
              </w:rPr>
              <w:t xml:space="preserve">: </w:t>
            </w:r>
            <w:proofErr w:type="spellStart"/>
            <w:r w:rsidRPr="006D2619">
              <w:rPr>
                <w:rFonts w:cs="Calibri"/>
                <w:szCs w:val="22"/>
                <w:lang w:val="es-AR"/>
              </w:rPr>
              <w:t>success</w:t>
            </w:r>
            <w:proofErr w:type="spellEnd"/>
            <w:r w:rsidRPr="006D2619">
              <w:rPr>
                <w:rFonts w:cs="Calibri"/>
                <w:szCs w:val="22"/>
                <w:lang w:val="es-AR"/>
              </w:rPr>
              <w:t>,</w:t>
            </w:r>
          </w:p>
          <w:p w14:paraId="0EFE467E" w14:textId="1D5C9839" w:rsidR="002508C7" w:rsidRPr="006D2619" w:rsidRDefault="002508C7" w:rsidP="008C54CB">
            <w:pPr>
              <w:rPr>
                <w:rFonts w:cs="Calibri"/>
                <w:szCs w:val="22"/>
                <w:lang w:val="es-AR"/>
              </w:rPr>
            </w:pPr>
            <w:r w:rsidRPr="006D2619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Pr="006D2619">
              <w:rPr>
                <w:rFonts w:cs="Calibri"/>
                <w:szCs w:val="22"/>
                <w:lang w:val="es-AR"/>
              </w:rPr>
              <w:t>listaPublicidades</w:t>
            </w:r>
            <w:proofErr w:type="spellEnd"/>
            <w:r w:rsidRPr="006D2619">
              <w:rPr>
                <w:rFonts w:cs="Calibri"/>
                <w:szCs w:val="22"/>
                <w:lang w:val="es-AR"/>
              </w:rPr>
              <w:t>: [</w:t>
            </w:r>
          </w:p>
          <w:p w14:paraId="6C40CB5B" w14:textId="07FD1538" w:rsidR="002508C7" w:rsidRPr="006D2619" w:rsidRDefault="002508C7" w:rsidP="008C54CB">
            <w:pPr>
              <w:rPr>
                <w:rFonts w:cs="Calibri"/>
                <w:szCs w:val="22"/>
                <w:lang w:val="es-AR"/>
              </w:rPr>
            </w:pPr>
            <w:r w:rsidRPr="006D2619">
              <w:rPr>
                <w:rFonts w:cs="Calibri"/>
                <w:szCs w:val="22"/>
                <w:lang w:val="es-AR"/>
              </w:rPr>
              <w:t xml:space="preserve">    {</w:t>
            </w:r>
          </w:p>
          <w:p w14:paraId="5DDA91EC" w14:textId="589BEA3F" w:rsidR="002508C7" w:rsidRPr="002508C7" w:rsidRDefault="002508C7" w:rsidP="008C54CB">
            <w:pPr>
              <w:rPr>
                <w:rFonts w:cs="Calibri"/>
                <w:szCs w:val="22"/>
                <w:lang w:val="es-AR"/>
              </w:rPr>
            </w:pPr>
            <w:r w:rsidRPr="002508C7">
              <w:rPr>
                <w:rFonts w:cs="Calibri"/>
                <w:szCs w:val="22"/>
                <w:lang w:val="es-AR"/>
              </w:rPr>
              <w:t xml:space="preserve">      </w:t>
            </w:r>
            <w:proofErr w:type="spellStart"/>
            <w:r w:rsidRPr="002508C7">
              <w:rPr>
                <w:rFonts w:cs="Calibri"/>
                <w:szCs w:val="22"/>
                <w:lang w:val="es-AR"/>
              </w:rPr>
              <w:t>codigo_publicidad</w:t>
            </w:r>
            <w:proofErr w:type="spellEnd"/>
            <w:r w:rsidRPr="002508C7">
              <w:rPr>
                <w:rFonts w:cs="Calibri"/>
                <w:szCs w:val="22"/>
                <w:lang w:val="es-AR"/>
              </w:rPr>
              <w:t>: PU1</w:t>
            </w:r>
          </w:p>
          <w:p w14:paraId="425107B0" w14:textId="2401E91E" w:rsidR="002508C7" w:rsidRDefault="008C54CB" w:rsidP="008C54CB">
            <w:pPr>
              <w:rPr>
                <w:rFonts w:cs="Calibri"/>
                <w:szCs w:val="22"/>
                <w:lang w:val="es-AR"/>
              </w:rPr>
            </w:pPr>
            <w:r w:rsidRPr="002508C7">
              <w:rPr>
                <w:rFonts w:cs="Calibri"/>
                <w:szCs w:val="22"/>
                <w:lang w:val="es-AR"/>
              </w:rPr>
              <w:t xml:space="preserve">  </w:t>
            </w:r>
            <w:r w:rsidR="002508C7" w:rsidRPr="002508C7">
              <w:rPr>
                <w:rFonts w:cs="Calibri"/>
                <w:szCs w:val="22"/>
                <w:lang w:val="es-AR"/>
              </w:rPr>
              <w:t xml:space="preserve">    </w:t>
            </w:r>
            <w:proofErr w:type="spellStart"/>
            <w:r w:rsidR="002508C7" w:rsidRPr="002508C7">
              <w:rPr>
                <w:rFonts w:cs="Calibri"/>
                <w:szCs w:val="22"/>
                <w:lang w:val="es-AR"/>
              </w:rPr>
              <w:t>url_de_publicidad</w:t>
            </w:r>
            <w:proofErr w:type="spellEnd"/>
            <w:r w:rsidRPr="002508C7">
              <w:rPr>
                <w:rFonts w:cs="Calibri"/>
                <w:szCs w:val="22"/>
                <w:lang w:val="es-AR"/>
              </w:rPr>
              <w:t>:</w:t>
            </w:r>
            <w:r w:rsidR="002508C7">
              <w:rPr>
                <w:rFonts w:cs="Calibri"/>
                <w:szCs w:val="22"/>
                <w:lang w:val="es-AR"/>
              </w:rPr>
              <w:t xml:space="preserve"> </w:t>
            </w:r>
            <w:hyperlink r:id="rId13" w:history="1">
              <w:r w:rsidR="002508C7" w:rsidRPr="000C70B6">
                <w:rPr>
                  <w:rStyle w:val="Hipervnculo"/>
                  <w:rFonts w:cs="Calibri"/>
                  <w:szCs w:val="22"/>
                  <w:lang w:val="es-AR"/>
                </w:rPr>
                <w:t>https://publicista1/promocion1?GGM</w:t>
              </w:r>
            </w:hyperlink>
            <w:r w:rsidR="00B411EC" w:rsidRPr="002508C7">
              <w:rPr>
                <w:rFonts w:cs="Calibri"/>
                <w:szCs w:val="22"/>
                <w:lang w:val="es-AR"/>
              </w:rPr>
              <w:t>,</w:t>
            </w:r>
          </w:p>
          <w:p w14:paraId="7D1567E5" w14:textId="3A1C8EA9" w:rsidR="00AB1351" w:rsidRDefault="002508C7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    </w:t>
            </w:r>
            <w:proofErr w:type="spellStart"/>
            <w:r w:rsidRPr="002508C7">
              <w:rPr>
                <w:rFonts w:cs="Calibri"/>
                <w:szCs w:val="22"/>
                <w:lang w:val="es-AR"/>
              </w:rPr>
              <w:t>url_de_imagen</w:t>
            </w:r>
            <w:proofErr w:type="spellEnd"/>
            <w:r w:rsidR="00B411EC" w:rsidRPr="00520F2D">
              <w:rPr>
                <w:rFonts w:cs="Calibri"/>
                <w:szCs w:val="22"/>
                <w:lang w:val="es-AR"/>
              </w:rPr>
              <w:t xml:space="preserve">: </w:t>
            </w:r>
            <w:r w:rsidRPr="002508C7">
              <w:rPr>
                <w:rFonts w:cs="Calibri"/>
                <w:szCs w:val="22"/>
                <w:lang w:val="es-AR"/>
              </w:rPr>
              <w:t>https://publicista1/publicidades/img.p</w:t>
            </w:r>
            <w:r>
              <w:rPr>
                <w:rFonts w:cs="Calibri"/>
                <w:szCs w:val="22"/>
                <w:lang w:val="es-AR"/>
              </w:rPr>
              <w:t>ng</w:t>
            </w:r>
          </w:p>
          <w:p w14:paraId="6E63DBFA" w14:textId="3C76A189" w:rsidR="002508C7" w:rsidRDefault="002508C7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  },</w:t>
            </w:r>
          </w:p>
          <w:p w14:paraId="5EC22AF5" w14:textId="7A36922E" w:rsidR="002508C7" w:rsidRDefault="002508C7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  { …</w:t>
            </w:r>
          </w:p>
          <w:p w14:paraId="4C36DD19" w14:textId="75ECFF30" w:rsidR="002508C7" w:rsidRDefault="002508C7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  }</w:t>
            </w:r>
          </w:p>
          <w:p w14:paraId="4188845B" w14:textId="550F5462" w:rsidR="002508C7" w:rsidRDefault="002508C7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]</w:t>
            </w:r>
          </w:p>
          <w:p w14:paraId="03CAF55F" w14:textId="393FA5FE" w:rsidR="008C54CB" w:rsidRPr="00AB1351" w:rsidRDefault="00AB1351" w:rsidP="008C54CB">
            <w:pPr>
              <w:rPr>
                <w:rFonts w:cs="Calibri"/>
                <w:szCs w:val="22"/>
                <w:lang w:val="es-AR"/>
              </w:rPr>
            </w:pPr>
            <w:r w:rsidRPr="002508C7">
              <w:rPr>
                <w:rFonts w:cs="Calibri"/>
                <w:szCs w:val="22"/>
                <w:lang w:val="es-AR"/>
              </w:rPr>
              <w:t xml:space="preserve"> </w:t>
            </w:r>
            <w:r w:rsidR="008C54CB" w:rsidRPr="002508C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34113491" w14:textId="77777777" w:rsidR="00757AD4" w:rsidRPr="002508C7" w:rsidRDefault="00757AD4" w:rsidP="00604FE1">
      <w:pPr>
        <w:rPr>
          <w:rFonts w:cs="Calibri"/>
          <w:szCs w:val="22"/>
          <w:lang w:val="es-AR"/>
        </w:rPr>
      </w:pPr>
    </w:p>
    <w:p w14:paraId="07E7354F" w14:textId="77777777" w:rsidR="008C54CB" w:rsidRPr="002508C7" w:rsidRDefault="008C54CB" w:rsidP="00604FE1">
      <w:pPr>
        <w:rPr>
          <w:rFonts w:cs="Calibri"/>
          <w:szCs w:val="22"/>
          <w:lang w:val="es-AR"/>
        </w:rPr>
      </w:pPr>
    </w:p>
    <w:p w14:paraId="5D83D326" w14:textId="1A92F822" w:rsidR="008C54CB" w:rsidRPr="00865D7D" w:rsidRDefault="002017EC" w:rsidP="008C54CB">
      <w:pPr>
        <w:pStyle w:val="Ttulo2"/>
      </w:pPr>
      <w:bookmarkStart w:id="8" w:name="_Toc158033414"/>
      <w:r>
        <w:t>Federaciones Pendientes</w:t>
      </w:r>
      <w:bookmarkEnd w:id="8"/>
    </w:p>
    <w:p w14:paraId="25483B1D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5F1086FF" w14:textId="40813C61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.</w:t>
      </w:r>
    </w:p>
    <w:p w14:paraId="1817DF13" w14:textId="77777777" w:rsidR="008C54CB" w:rsidRPr="00D36C91" w:rsidRDefault="008C54CB" w:rsidP="008C54CB">
      <w:pPr>
        <w:rPr>
          <w:rFonts w:cs="Calibri"/>
          <w:szCs w:val="22"/>
        </w:rPr>
      </w:pPr>
    </w:p>
    <w:p w14:paraId="66D587BC" w14:textId="620EC77D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90258">
        <w:rPr>
          <w:rFonts w:cs="Calibri"/>
          <w:szCs w:val="22"/>
        </w:rPr>
        <w:t>Terminar las federaciones que no se han podido completar a tiempo</w:t>
      </w:r>
      <w:r>
        <w:rPr>
          <w:rFonts w:cs="Calibri"/>
          <w:szCs w:val="22"/>
        </w:rPr>
        <w:t>.</w:t>
      </w:r>
    </w:p>
    <w:p w14:paraId="28C51B1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CAD8C30" w14:textId="3C4E2E9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>e</w:t>
      </w:r>
      <w:r w:rsidR="00290258">
        <w:rPr>
          <w:rFonts w:cs="Calibri"/>
          <w:szCs w:val="22"/>
        </w:rPr>
        <w:t xml:space="preserve"> que se dispara el evento de </w:t>
      </w:r>
      <w:r w:rsidR="00290258">
        <w:rPr>
          <w:rFonts w:cs="Calibri"/>
          <w:szCs w:val="22"/>
          <w:lang w:val="es-AR"/>
        </w:rPr>
        <w:t>finalización de federaciones pendientes hasta que se terminan las federaciones pendientes</w:t>
      </w:r>
      <w:r>
        <w:rPr>
          <w:rFonts w:cs="Calibri"/>
          <w:szCs w:val="22"/>
        </w:rPr>
        <w:t>.</w:t>
      </w:r>
    </w:p>
    <w:p w14:paraId="18E7DBD1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11E89441" w14:textId="20BB85F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228C455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A4D48F6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1F4F936" w14:textId="77777777" w:rsidR="008C54CB" w:rsidRPr="00D36C91" w:rsidRDefault="008C54CB" w:rsidP="008C54CB">
      <w:pPr>
        <w:rPr>
          <w:rFonts w:cs="Calibri"/>
          <w:szCs w:val="22"/>
        </w:rPr>
      </w:pPr>
    </w:p>
    <w:p w14:paraId="2E093933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2E4364B" w14:textId="77777777" w:rsidR="008C54CB" w:rsidRPr="00D36C91" w:rsidRDefault="008C54CB" w:rsidP="008C54CB">
      <w:pPr>
        <w:rPr>
          <w:rFonts w:cs="Calibri"/>
          <w:szCs w:val="22"/>
        </w:rPr>
      </w:pPr>
    </w:p>
    <w:p w14:paraId="7803A0C7" w14:textId="29B9084B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290258">
        <w:rPr>
          <w:rFonts w:cs="Calibri"/>
          <w:szCs w:val="22"/>
        </w:rPr>
        <w:t xml:space="preserve"> Finalizar las federaciones que no pudieron finalizarse</w:t>
      </w:r>
      <w:r>
        <w:rPr>
          <w:rFonts w:cs="Calibri"/>
          <w:szCs w:val="22"/>
        </w:rPr>
        <w:t>.</w:t>
      </w:r>
    </w:p>
    <w:p w14:paraId="3E3BE1B6" w14:textId="77777777" w:rsidR="008C54CB" w:rsidRPr="00D36C91" w:rsidRDefault="008C54CB" w:rsidP="008C54CB">
      <w:pPr>
        <w:rPr>
          <w:rFonts w:cs="Calibri"/>
          <w:szCs w:val="22"/>
        </w:rPr>
      </w:pPr>
    </w:p>
    <w:p w14:paraId="1A4EE0DB" w14:textId="77777777" w:rsidR="008C54CB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elegida.</w:t>
      </w:r>
    </w:p>
    <w:p w14:paraId="5AA64975" w14:textId="77777777" w:rsidR="00290258" w:rsidRDefault="00290258" w:rsidP="008C54CB">
      <w:pPr>
        <w:rPr>
          <w:rFonts w:cs="Calibri"/>
          <w:szCs w:val="22"/>
        </w:rPr>
      </w:pPr>
    </w:p>
    <w:p w14:paraId="1C6BD897" w14:textId="74FE3E9E" w:rsidR="00290258" w:rsidRDefault="00290258" w:rsidP="008C54CB">
      <w:pPr>
        <w:rPr>
          <w:rFonts w:cs="Calibri"/>
          <w:szCs w:val="22"/>
        </w:rPr>
      </w:pPr>
      <w:r w:rsidRPr="00290258">
        <w:rPr>
          <w:rFonts w:cs="Calibri"/>
          <w:i/>
          <w:iCs/>
          <w:szCs w:val="22"/>
        </w:rPr>
        <w:t>Operaciones</w:t>
      </w:r>
      <w:r>
        <w:rPr>
          <w:rFonts w:cs="Calibri"/>
          <w:szCs w:val="22"/>
        </w:rPr>
        <w:t xml:space="preserve">: Se utiliza la operación </w:t>
      </w:r>
      <w:r w:rsidRPr="00290258">
        <w:rPr>
          <w:rFonts w:cs="Calibri"/>
          <w:b/>
          <w:bCs/>
          <w:szCs w:val="22"/>
        </w:rPr>
        <w:t>Consultar token y estado de usuario</w:t>
      </w:r>
      <w:r>
        <w:rPr>
          <w:rFonts w:cs="Calibri"/>
          <w:szCs w:val="22"/>
        </w:rPr>
        <w:t xml:space="preserve"> del proceso de negocio N°1 </w:t>
      </w:r>
      <w:r w:rsidRPr="00290258">
        <w:rPr>
          <w:rFonts w:cs="Calibri"/>
          <w:b/>
          <w:bCs/>
          <w:szCs w:val="22"/>
        </w:rPr>
        <w:t xml:space="preserve">Federar plataforma de </w:t>
      </w:r>
      <w:proofErr w:type="spellStart"/>
      <w:r w:rsidRPr="00290258">
        <w:rPr>
          <w:rFonts w:cs="Calibri"/>
          <w:b/>
          <w:bCs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8A7C6FC" w14:textId="77777777" w:rsidR="00520F2D" w:rsidRDefault="00520F2D" w:rsidP="008C54CB">
      <w:pPr>
        <w:rPr>
          <w:rFonts w:cs="Calibri"/>
          <w:szCs w:val="22"/>
        </w:rPr>
      </w:pPr>
    </w:p>
    <w:p w14:paraId="6BAB5088" w14:textId="783F5265" w:rsidR="00520F2D" w:rsidRPr="00865D7D" w:rsidRDefault="00520F2D" w:rsidP="00520F2D">
      <w:pPr>
        <w:pStyle w:val="Ttulo2"/>
      </w:pPr>
      <w:r>
        <w:rPr>
          <w:rFonts w:cs="Calibri"/>
          <w:szCs w:val="22"/>
        </w:rPr>
        <w:br w:type="page"/>
      </w:r>
      <w:bookmarkStart w:id="9" w:name="_Toc158033415"/>
      <w:r w:rsidR="002017EC">
        <w:rPr>
          <w:rFonts w:cs="Calibri"/>
          <w:szCs w:val="22"/>
        </w:rPr>
        <w:lastRenderedPageBreak/>
        <w:t>Reproducir Contenido</w:t>
      </w:r>
      <w:bookmarkEnd w:id="9"/>
    </w:p>
    <w:p w14:paraId="263D6ED3" w14:textId="77777777" w:rsidR="00520F2D" w:rsidRPr="00D36C91" w:rsidRDefault="00520F2D" w:rsidP="00520F2D">
      <w:pPr>
        <w:rPr>
          <w:rFonts w:cs="Calibri"/>
          <w:b/>
          <w:szCs w:val="22"/>
        </w:rPr>
      </w:pPr>
    </w:p>
    <w:p w14:paraId="1DD165CD" w14:textId="419E7F4B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.</w:t>
      </w:r>
    </w:p>
    <w:p w14:paraId="053B3873" w14:textId="77777777" w:rsidR="00520F2D" w:rsidRPr="00D36C91" w:rsidRDefault="00520F2D" w:rsidP="00520F2D">
      <w:pPr>
        <w:rPr>
          <w:rFonts w:cs="Calibri"/>
          <w:szCs w:val="22"/>
        </w:rPr>
      </w:pPr>
    </w:p>
    <w:p w14:paraId="4BF1587C" w14:textId="215E08C0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</w:t>
      </w:r>
      <w:r w:rsidR="00E07B64">
        <w:rPr>
          <w:rFonts w:cs="Calibri"/>
          <w:szCs w:val="22"/>
        </w:rPr>
        <w:t xml:space="preserve">el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del contenido seleccionado a reproducir por el cliente</w:t>
      </w:r>
      <w:r>
        <w:rPr>
          <w:rFonts w:cs="Calibri"/>
          <w:szCs w:val="22"/>
        </w:rPr>
        <w:t>.</w:t>
      </w:r>
    </w:p>
    <w:p w14:paraId="04DC7C8B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19A29EC4" w14:textId="568F95F1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el </w:t>
      </w:r>
      <w:r w:rsidR="00E07B64">
        <w:rPr>
          <w:rFonts w:cs="Calibri"/>
          <w:szCs w:val="22"/>
        </w:rPr>
        <w:t xml:space="preserve">cliente selecciona la opción “Reproducir” hasta que </w:t>
      </w:r>
      <w:r w:rsidR="00E90A3E">
        <w:rPr>
          <w:rFonts w:cs="Calibri"/>
          <w:szCs w:val="22"/>
        </w:rPr>
        <w:t>se muestra el contenido por pantalla</w:t>
      </w:r>
      <w:r>
        <w:rPr>
          <w:rFonts w:cs="Calibri"/>
          <w:szCs w:val="22"/>
        </w:rPr>
        <w:t>.</w:t>
      </w:r>
    </w:p>
    <w:p w14:paraId="0EB17682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491C20A2" w14:textId="4548DBE8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”.</w:t>
      </w:r>
    </w:p>
    <w:p w14:paraId="571CC4A9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05B1711F" w14:textId="77777777" w:rsidR="00520F2D" w:rsidRPr="00D36C91" w:rsidRDefault="00520F2D" w:rsidP="00520F2D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34D710E" w14:textId="77777777" w:rsidR="00520F2D" w:rsidRPr="00D36C91" w:rsidRDefault="00520F2D" w:rsidP="00520F2D">
      <w:pPr>
        <w:rPr>
          <w:rFonts w:cs="Calibri"/>
          <w:szCs w:val="22"/>
        </w:rPr>
      </w:pPr>
    </w:p>
    <w:p w14:paraId="4CF6E1CE" w14:textId="77777777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6416CC3" w14:textId="77777777" w:rsidR="00520F2D" w:rsidRPr="00D36C91" w:rsidRDefault="00520F2D" w:rsidP="00520F2D">
      <w:pPr>
        <w:rPr>
          <w:rFonts w:cs="Calibri"/>
          <w:szCs w:val="22"/>
        </w:rPr>
      </w:pPr>
    </w:p>
    <w:p w14:paraId="06F645EB" w14:textId="5AD6948A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80432F">
        <w:rPr>
          <w:rFonts w:cs="Calibri"/>
          <w:szCs w:val="22"/>
        </w:rPr>
        <w:t xml:space="preserve">Obtener la </w:t>
      </w:r>
      <w:proofErr w:type="spellStart"/>
      <w:r w:rsidR="0080432F">
        <w:rPr>
          <w:rFonts w:cs="Calibri"/>
          <w:szCs w:val="22"/>
        </w:rPr>
        <w:t>url</w:t>
      </w:r>
      <w:proofErr w:type="spellEnd"/>
      <w:r w:rsidR="0080432F">
        <w:rPr>
          <w:rFonts w:cs="Calibri"/>
          <w:szCs w:val="22"/>
        </w:rPr>
        <w:t xml:space="preserve"> del contenido a reproducir</w:t>
      </w:r>
      <w:r>
        <w:rPr>
          <w:rFonts w:cs="Calibri"/>
          <w:szCs w:val="22"/>
        </w:rPr>
        <w:t>.</w:t>
      </w:r>
    </w:p>
    <w:p w14:paraId="30E4EA04" w14:textId="77777777" w:rsidR="00520F2D" w:rsidRPr="00D36C91" w:rsidRDefault="00520F2D" w:rsidP="00520F2D">
      <w:pPr>
        <w:rPr>
          <w:rFonts w:cs="Calibri"/>
          <w:szCs w:val="22"/>
        </w:rPr>
      </w:pPr>
    </w:p>
    <w:p w14:paraId="58F26448" w14:textId="356F6315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</w:t>
      </w:r>
      <w:r w:rsidR="0080432F">
        <w:rPr>
          <w:rFonts w:cs="Calibri"/>
          <w:szCs w:val="22"/>
        </w:rPr>
        <w:t xml:space="preserve">de </w:t>
      </w:r>
      <w:proofErr w:type="spellStart"/>
      <w:r w:rsidR="0080432F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</w:t>
      </w:r>
      <w:r w:rsidR="0080432F">
        <w:rPr>
          <w:rFonts w:cs="Calibri"/>
          <w:szCs w:val="22"/>
        </w:rPr>
        <w:t>a</w:t>
      </w:r>
      <w:r>
        <w:rPr>
          <w:rFonts w:cs="Calibri"/>
          <w:szCs w:val="22"/>
        </w:rPr>
        <w:t>.</w:t>
      </w:r>
    </w:p>
    <w:p w14:paraId="65FE0D46" w14:textId="77777777" w:rsidR="00520F2D" w:rsidRPr="00865D7D" w:rsidRDefault="00520F2D" w:rsidP="00520F2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0"/>
        <w:gridCol w:w="1300"/>
        <w:gridCol w:w="1421"/>
        <w:gridCol w:w="1102"/>
        <w:gridCol w:w="4181"/>
      </w:tblGrid>
      <w:tr w:rsidR="00520F2D" w:rsidRPr="00D36C91" w14:paraId="42B2000A" w14:textId="77777777" w:rsidTr="00FF23F1">
        <w:tc>
          <w:tcPr>
            <w:tcW w:w="9854" w:type="dxa"/>
            <w:gridSpan w:val="5"/>
            <w:shd w:val="clear" w:color="auto" w:fill="9CC2E5"/>
          </w:tcPr>
          <w:p w14:paraId="5E501E94" w14:textId="5E98FCA6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80432F">
              <w:rPr>
                <w:rFonts w:cs="Calibri"/>
                <w:szCs w:val="22"/>
              </w:rPr>
              <w:t xml:space="preserve">Consultar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55424BAD" w14:textId="77777777" w:rsidTr="00FF23F1">
        <w:tc>
          <w:tcPr>
            <w:tcW w:w="9854" w:type="dxa"/>
            <w:gridSpan w:val="5"/>
            <w:shd w:val="clear" w:color="auto" w:fill="auto"/>
          </w:tcPr>
          <w:p w14:paraId="41B8452B" w14:textId="6E92EA7B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</w:t>
            </w:r>
            <w:r w:rsidR="0080432F">
              <w:rPr>
                <w:rFonts w:cs="Calibri"/>
                <w:szCs w:val="22"/>
              </w:rPr>
              <w:t xml:space="preserve">la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del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119F9C04" w14:textId="77777777" w:rsidTr="00FF23F1">
        <w:tc>
          <w:tcPr>
            <w:tcW w:w="9854" w:type="dxa"/>
            <w:gridSpan w:val="5"/>
            <w:shd w:val="clear" w:color="auto" w:fill="BDD6EE"/>
          </w:tcPr>
          <w:p w14:paraId="6B5E0981" w14:textId="77777777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20F2D" w:rsidRPr="00D36C91" w14:paraId="5F3414B8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3310C90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BBBB23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AB21518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CE01D73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4CD6958D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0432F" w:rsidRPr="00D36C91" w14:paraId="086186E1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6C0BB028" w14:textId="50F8138B" w:rsidR="0080432F" w:rsidRPr="00D36C91" w:rsidRDefault="002508C7" w:rsidP="0080432F">
            <w:pPr>
              <w:rPr>
                <w:rFonts w:cs="Calibri"/>
                <w:szCs w:val="22"/>
              </w:rPr>
            </w:pPr>
            <w:proofErr w:type="spellStart"/>
            <w:r w:rsidRPr="002508C7">
              <w:rPr>
                <w:rFonts w:cs="Calibri"/>
                <w:szCs w:val="22"/>
              </w:rPr>
              <w:t>token_de_sesion</w:t>
            </w:r>
            <w:proofErr w:type="spellEnd"/>
          </w:p>
        </w:tc>
        <w:tc>
          <w:tcPr>
            <w:tcW w:w="1302" w:type="dxa"/>
            <w:shd w:val="clear" w:color="auto" w:fill="auto"/>
          </w:tcPr>
          <w:p w14:paraId="1771DC27" w14:textId="2B0B6925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617941F" w14:textId="3A81065D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519A1578" w14:textId="4BB5F593" w:rsidR="0080432F" w:rsidRPr="00D36C91" w:rsidRDefault="002508C7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4203" w:type="dxa"/>
            <w:shd w:val="clear" w:color="auto" w:fill="auto"/>
          </w:tcPr>
          <w:p w14:paraId="1F367CE1" w14:textId="081AC55C" w:rsidR="0080432F" w:rsidRPr="00D36C91" w:rsidRDefault="002508C7" w:rsidP="0080432F">
            <w:pPr>
              <w:rPr>
                <w:rFonts w:cs="Calibri"/>
                <w:szCs w:val="22"/>
              </w:rPr>
            </w:pPr>
            <w:r w:rsidRPr="005718D1">
              <w:rPr>
                <w:rFonts w:cs="Calibri"/>
                <w:szCs w:val="22"/>
                <w:lang w:val="es-AR"/>
              </w:rPr>
              <w:t>05558fe1-9933-4276-839e-45432ed6a43c</w:t>
            </w:r>
          </w:p>
        </w:tc>
      </w:tr>
      <w:tr w:rsidR="0080432F" w:rsidRPr="00D36C91" w14:paraId="5BFEA6CA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0800FA0" w14:textId="60BBB170" w:rsidR="0080432F" w:rsidRDefault="002508C7" w:rsidP="0080432F">
            <w:pPr>
              <w:rPr>
                <w:rFonts w:cs="Calibri"/>
                <w:szCs w:val="22"/>
              </w:rPr>
            </w:pPr>
            <w:proofErr w:type="spellStart"/>
            <w:r w:rsidRPr="002508C7">
              <w:rPr>
                <w:rFonts w:cs="Calibri"/>
                <w:szCs w:val="22"/>
              </w:rPr>
              <w:t>token_de_partner</w:t>
            </w:r>
            <w:proofErr w:type="spellEnd"/>
          </w:p>
        </w:tc>
        <w:tc>
          <w:tcPr>
            <w:tcW w:w="1302" w:type="dxa"/>
            <w:shd w:val="clear" w:color="auto" w:fill="auto"/>
          </w:tcPr>
          <w:p w14:paraId="6BE43534" w14:textId="6EE68C47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2CDA020E" w14:textId="31300D40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28D97CC" w14:textId="2EA9C832" w:rsidR="0080432F" w:rsidRDefault="002508C7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4203" w:type="dxa"/>
            <w:shd w:val="clear" w:color="auto" w:fill="auto"/>
          </w:tcPr>
          <w:p w14:paraId="4D05363D" w14:textId="618651FE" w:rsidR="0080432F" w:rsidRPr="00606F2E" w:rsidRDefault="002508C7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6A2CD3" w:rsidRPr="00D36C91" w14:paraId="3C7A0E7E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19B836A6" w14:textId="549F3440" w:rsidR="006A2CD3" w:rsidRDefault="002508C7" w:rsidP="006A2CD3">
            <w:pPr>
              <w:rPr>
                <w:rFonts w:cs="Calibri"/>
                <w:szCs w:val="22"/>
              </w:rPr>
            </w:pPr>
            <w:proofErr w:type="spellStart"/>
            <w:r w:rsidRPr="002508C7">
              <w:rPr>
                <w:rFonts w:cs="Calibri"/>
                <w:szCs w:val="22"/>
              </w:rPr>
              <w:t>id_contenido</w:t>
            </w:r>
            <w:proofErr w:type="spellEnd"/>
          </w:p>
        </w:tc>
        <w:tc>
          <w:tcPr>
            <w:tcW w:w="1302" w:type="dxa"/>
            <w:shd w:val="clear" w:color="auto" w:fill="auto"/>
          </w:tcPr>
          <w:p w14:paraId="4B15445D" w14:textId="0F932D0E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9EC7742" w14:textId="1C343DB1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FA7DFCA" w14:textId="1075B042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[1, </w:t>
            </w:r>
            <w:r w:rsidR="002508C7">
              <w:rPr>
                <w:rFonts w:cs="Calibri"/>
                <w:szCs w:val="22"/>
              </w:rPr>
              <w:t>225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4203" w:type="dxa"/>
            <w:shd w:val="clear" w:color="auto" w:fill="auto"/>
          </w:tcPr>
          <w:p w14:paraId="764126CA" w14:textId="3DA74BD3" w:rsidR="006A2CD3" w:rsidRPr="00606F2E" w:rsidRDefault="002508C7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CP1</w:t>
            </w:r>
          </w:p>
        </w:tc>
      </w:tr>
      <w:tr w:rsidR="006A2CD3" w:rsidRPr="00D36C91" w14:paraId="75849920" w14:textId="77777777" w:rsidTr="00FF23F1">
        <w:tc>
          <w:tcPr>
            <w:tcW w:w="9854" w:type="dxa"/>
            <w:gridSpan w:val="5"/>
            <w:shd w:val="clear" w:color="auto" w:fill="BDD6EE"/>
          </w:tcPr>
          <w:p w14:paraId="53516B0C" w14:textId="77777777" w:rsidR="006A2CD3" w:rsidRPr="00D36C91" w:rsidRDefault="006A2CD3" w:rsidP="006A2CD3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6A2CD3" w:rsidRPr="00D36C91" w14:paraId="10587385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7AF364C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66ECFD5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42803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E1F3A5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1F0EA83A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6A2CD3" w:rsidRPr="00D36C91" w14:paraId="47ED305B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C545C8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02" w:type="dxa"/>
            <w:shd w:val="clear" w:color="auto" w:fill="auto"/>
          </w:tcPr>
          <w:p w14:paraId="3B6D9AA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6D1DD30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04" w:type="dxa"/>
            <w:shd w:val="clear" w:color="auto" w:fill="auto"/>
          </w:tcPr>
          <w:p w14:paraId="6C1F7E4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203" w:type="dxa"/>
            <w:shd w:val="clear" w:color="auto" w:fill="auto"/>
          </w:tcPr>
          <w:p w14:paraId="0F3D90E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6A2CD3" w:rsidRPr="00B411EC" w14:paraId="769F68E7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7164FA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02" w:type="dxa"/>
            <w:shd w:val="clear" w:color="auto" w:fill="auto"/>
          </w:tcPr>
          <w:p w14:paraId="49EF0D8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2E80D86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04" w:type="dxa"/>
            <w:shd w:val="clear" w:color="auto" w:fill="auto"/>
          </w:tcPr>
          <w:p w14:paraId="4B5BC112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203" w:type="dxa"/>
            <w:shd w:val="clear" w:color="auto" w:fill="auto"/>
          </w:tcPr>
          <w:p w14:paraId="1A0A9EE4" w14:textId="77777777" w:rsidR="006A2CD3" w:rsidRPr="006D2619" w:rsidRDefault="006A2CD3" w:rsidP="006A2CD3">
            <w:pPr>
              <w:rPr>
                <w:rFonts w:cs="Calibri"/>
                <w:szCs w:val="22"/>
                <w:lang w:val="es-AR"/>
              </w:rPr>
            </w:pPr>
            <w:r w:rsidRPr="006D2619">
              <w:rPr>
                <w:rFonts w:cs="Calibri"/>
                <w:szCs w:val="22"/>
                <w:lang w:val="es-AR"/>
              </w:rPr>
              <w:t>{</w:t>
            </w:r>
          </w:p>
          <w:p w14:paraId="6A90B4BF" w14:textId="77777777" w:rsidR="00781C03" w:rsidRPr="006D2619" w:rsidRDefault="00781C03" w:rsidP="00781C03">
            <w:pPr>
              <w:rPr>
                <w:rFonts w:cs="Calibri"/>
                <w:szCs w:val="22"/>
                <w:lang w:val="es-AR"/>
              </w:rPr>
            </w:pPr>
            <w:r w:rsidRPr="006D2619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Pr="006D2619">
              <w:rPr>
                <w:rFonts w:cs="Calibri"/>
                <w:szCs w:val="22"/>
                <w:lang w:val="es-AR"/>
              </w:rPr>
              <w:t>codigoRespuesta</w:t>
            </w:r>
            <w:proofErr w:type="spellEnd"/>
            <w:r w:rsidRPr="006D2619">
              <w:rPr>
                <w:rFonts w:cs="Calibri"/>
                <w:szCs w:val="22"/>
                <w:lang w:val="es-AR"/>
              </w:rPr>
              <w:t>: 200,</w:t>
            </w:r>
          </w:p>
          <w:p w14:paraId="1382845E" w14:textId="477EAD98" w:rsidR="00781C03" w:rsidRPr="006D2619" w:rsidRDefault="00781C03" w:rsidP="006A2CD3">
            <w:pPr>
              <w:rPr>
                <w:rFonts w:cs="Calibri"/>
                <w:szCs w:val="22"/>
                <w:lang w:val="es-AR"/>
              </w:rPr>
            </w:pPr>
            <w:r w:rsidRPr="006D2619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Pr="006D2619">
              <w:rPr>
                <w:rFonts w:cs="Calibri"/>
                <w:szCs w:val="22"/>
                <w:lang w:val="es-AR"/>
              </w:rPr>
              <w:t>mensajeRespuesta</w:t>
            </w:r>
            <w:proofErr w:type="spellEnd"/>
            <w:r w:rsidRPr="006D2619">
              <w:rPr>
                <w:rFonts w:cs="Calibri"/>
                <w:szCs w:val="22"/>
                <w:lang w:val="es-AR"/>
              </w:rPr>
              <w:t xml:space="preserve">: </w:t>
            </w:r>
            <w:proofErr w:type="spellStart"/>
            <w:r w:rsidRPr="006D2619">
              <w:rPr>
                <w:rFonts w:cs="Calibri"/>
                <w:szCs w:val="22"/>
                <w:lang w:val="es-AR"/>
              </w:rPr>
              <w:t>Sesion</w:t>
            </w:r>
            <w:proofErr w:type="spellEnd"/>
            <w:r w:rsidRPr="006D2619">
              <w:rPr>
                <w:rFonts w:cs="Calibri"/>
                <w:szCs w:val="22"/>
                <w:lang w:val="es-AR"/>
              </w:rPr>
              <w:t xml:space="preserve"> correcta,</w:t>
            </w:r>
          </w:p>
          <w:p w14:paraId="1D1D3E58" w14:textId="4A800E88" w:rsidR="006A2CD3" w:rsidRPr="006D2619" w:rsidRDefault="006A2CD3" w:rsidP="006A2CD3">
            <w:pPr>
              <w:rPr>
                <w:rFonts w:cs="Calibri"/>
                <w:szCs w:val="22"/>
                <w:lang w:val="es-AR"/>
              </w:rPr>
            </w:pPr>
            <w:r w:rsidRPr="006D2619">
              <w:rPr>
                <w:rFonts w:cs="Calibri"/>
                <w:szCs w:val="22"/>
                <w:lang w:val="es-AR"/>
              </w:rPr>
              <w:t xml:space="preserve">  url: </w:t>
            </w:r>
            <w:hyperlink r:id="rId14" w:history="1">
              <w:r w:rsidR="002508C7" w:rsidRPr="006D2619">
                <w:rPr>
                  <w:rStyle w:val="Hipervnculo"/>
                  <w:rFonts w:cs="Calibri"/>
                  <w:szCs w:val="22"/>
                  <w:lang w:val="es-AR"/>
                </w:rPr>
                <w:t>https://s</w:t>
              </w:r>
              <w:r w:rsidR="002508C7" w:rsidRPr="006D2619">
                <w:rPr>
                  <w:rStyle w:val="Hipervnculo"/>
                  <w:lang w:val="es-AR"/>
                </w:rPr>
                <w:t>treaming.com</w:t>
              </w:r>
              <w:r w:rsidR="002508C7" w:rsidRPr="006D2619">
                <w:rPr>
                  <w:rStyle w:val="Hipervnculo"/>
                  <w:rFonts w:cs="Calibri"/>
                  <w:szCs w:val="22"/>
                  <w:lang w:val="es-AR"/>
                </w:rPr>
                <w:t>/p</w:t>
              </w:r>
              <w:r w:rsidR="002508C7" w:rsidRPr="006D2619">
                <w:rPr>
                  <w:rStyle w:val="Hipervnculo"/>
                  <w:lang w:val="es-AR"/>
                </w:rPr>
                <w:t>eliculas</w:t>
              </w:r>
              <w:r w:rsidR="002508C7" w:rsidRPr="006D2619">
                <w:rPr>
                  <w:rStyle w:val="Hipervnculo"/>
                  <w:rFonts w:cs="Calibri"/>
                  <w:szCs w:val="22"/>
                  <w:lang w:val="es-AR"/>
                </w:rPr>
                <w:t>?i</w:t>
              </w:r>
              <w:r w:rsidR="002508C7" w:rsidRPr="006D2619">
                <w:rPr>
                  <w:rStyle w:val="Hipervnculo"/>
                  <w:lang w:val="es-AR"/>
                </w:rPr>
                <w:t>d=P01</w:t>
              </w:r>
            </w:hyperlink>
            <w:r w:rsidRPr="006D2619">
              <w:rPr>
                <w:rFonts w:cs="Calibri"/>
                <w:szCs w:val="22"/>
                <w:lang w:val="es-AR"/>
              </w:rPr>
              <w:t>,</w:t>
            </w:r>
          </w:p>
          <w:p w14:paraId="01D8D63C" w14:textId="798BC058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004562B4" w14:textId="5C884D18" w:rsidR="00520F2D" w:rsidRDefault="00520F2D" w:rsidP="008C54CB">
      <w:pPr>
        <w:rPr>
          <w:rFonts w:cs="Calibri"/>
          <w:szCs w:val="22"/>
        </w:rPr>
      </w:pPr>
    </w:p>
    <w:p w14:paraId="19ACF457" w14:textId="322C7EEA" w:rsidR="00F2407B" w:rsidRPr="00865D7D" w:rsidRDefault="00F2407B" w:rsidP="00F2407B">
      <w:pPr>
        <w:pStyle w:val="Ttulo2"/>
      </w:pPr>
      <w:r>
        <w:rPr>
          <w:rFonts w:cs="Calibri"/>
          <w:szCs w:val="22"/>
        </w:rPr>
        <w:br w:type="page"/>
      </w:r>
      <w:bookmarkStart w:id="10" w:name="_Toc158033416"/>
      <w:r w:rsidR="002017EC">
        <w:lastRenderedPageBreak/>
        <w:t>Estadísticas</w:t>
      </w:r>
      <w:bookmarkEnd w:id="10"/>
    </w:p>
    <w:p w14:paraId="1B266A60" w14:textId="77777777" w:rsidR="00F2407B" w:rsidRPr="00D36C91" w:rsidRDefault="00F2407B" w:rsidP="00F2407B">
      <w:pPr>
        <w:rPr>
          <w:rFonts w:cs="Calibri"/>
          <w:b/>
          <w:szCs w:val="22"/>
        </w:rPr>
      </w:pPr>
    </w:p>
    <w:p w14:paraId="2BCBA444" w14:textId="6C9097E3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647BB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.</w:t>
      </w:r>
    </w:p>
    <w:p w14:paraId="3E6991CE" w14:textId="77777777" w:rsidR="00F2407B" w:rsidRPr="00D36C91" w:rsidRDefault="00F2407B" w:rsidP="00F2407B">
      <w:pPr>
        <w:rPr>
          <w:rFonts w:cs="Calibri"/>
          <w:szCs w:val="22"/>
        </w:rPr>
      </w:pPr>
    </w:p>
    <w:p w14:paraId="730B6227" w14:textId="033249AC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E647BB">
        <w:rPr>
          <w:rFonts w:cs="Calibri"/>
          <w:szCs w:val="22"/>
        </w:rPr>
        <w:t xml:space="preserve">Cargar en el sistema de publicistas y plataformas de </w:t>
      </w:r>
      <w:proofErr w:type="spellStart"/>
      <w:r w:rsidR="00E647BB">
        <w:rPr>
          <w:rFonts w:cs="Calibri"/>
          <w:szCs w:val="22"/>
        </w:rPr>
        <w:t>streaming</w:t>
      </w:r>
      <w:proofErr w:type="spellEnd"/>
      <w:r w:rsidR="00E647BB">
        <w:rPr>
          <w:rFonts w:cs="Calibri"/>
          <w:szCs w:val="22"/>
        </w:rPr>
        <w:t xml:space="preserve"> los reportes de interacciones de usuarios</w:t>
      </w:r>
      <w:r>
        <w:rPr>
          <w:rFonts w:cs="Calibri"/>
          <w:szCs w:val="22"/>
        </w:rPr>
        <w:t>.</w:t>
      </w:r>
    </w:p>
    <w:p w14:paraId="16C1559A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1FDA9EC" w14:textId="46B91F10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</w:t>
      </w:r>
      <w:r w:rsidR="003444C6">
        <w:rPr>
          <w:rFonts w:cs="Calibri"/>
          <w:szCs w:val="22"/>
        </w:rPr>
        <w:t xml:space="preserve">se dispara el evento de envío de estadísticas hasta que se envían los reportes a publicistas y plataformas de </w:t>
      </w:r>
      <w:proofErr w:type="spellStart"/>
      <w:r w:rsidR="003444C6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B6C8652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D69CB7D" w14:textId="5D9DFC99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3444C6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7EB029C3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473F1640" w14:textId="77777777" w:rsidR="00F2407B" w:rsidRPr="00D36C91" w:rsidRDefault="00F2407B" w:rsidP="00F2407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5A456B31" w14:textId="77777777" w:rsidR="00F2407B" w:rsidRPr="00D36C91" w:rsidRDefault="00F2407B" w:rsidP="00F2407B">
      <w:pPr>
        <w:rPr>
          <w:rFonts w:cs="Calibri"/>
          <w:szCs w:val="22"/>
        </w:rPr>
      </w:pPr>
    </w:p>
    <w:p w14:paraId="342E1DC1" w14:textId="7777777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68383E9E" w14:textId="77777777" w:rsidR="00F2407B" w:rsidRPr="00D36C91" w:rsidRDefault="00F2407B" w:rsidP="00F2407B">
      <w:pPr>
        <w:rPr>
          <w:rFonts w:cs="Calibri"/>
          <w:szCs w:val="22"/>
        </w:rPr>
      </w:pPr>
    </w:p>
    <w:p w14:paraId="50C71481" w14:textId="22B06912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3444C6">
        <w:rPr>
          <w:rFonts w:cs="Calibri"/>
          <w:szCs w:val="22"/>
        </w:rPr>
        <w:t>Cargar reportes de estadísticas</w:t>
      </w:r>
      <w:r>
        <w:rPr>
          <w:rFonts w:cs="Calibri"/>
          <w:szCs w:val="22"/>
        </w:rPr>
        <w:t>.</w:t>
      </w:r>
    </w:p>
    <w:p w14:paraId="006A824B" w14:textId="77777777" w:rsidR="00F2407B" w:rsidRPr="00D36C91" w:rsidRDefault="00F2407B" w:rsidP="00F2407B">
      <w:pPr>
        <w:rPr>
          <w:rFonts w:cs="Calibri"/>
          <w:szCs w:val="22"/>
        </w:rPr>
      </w:pPr>
    </w:p>
    <w:p w14:paraId="11151A2A" w14:textId="04DD899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</w:t>
      </w:r>
      <w:r w:rsidR="003444C6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de </w:t>
      </w:r>
      <w:proofErr w:type="spellStart"/>
      <w:r>
        <w:rPr>
          <w:rFonts w:cs="Calibri"/>
          <w:szCs w:val="22"/>
        </w:rPr>
        <w:t>streaming</w:t>
      </w:r>
      <w:proofErr w:type="spellEnd"/>
      <w:r w:rsidR="003444C6">
        <w:rPr>
          <w:rFonts w:cs="Calibri"/>
          <w:szCs w:val="22"/>
        </w:rPr>
        <w:t xml:space="preserve"> y de publicistas registradas</w:t>
      </w:r>
      <w:r>
        <w:rPr>
          <w:rFonts w:cs="Calibri"/>
          <w:szCs w:val="22"/>
        </w:rPr>
        <w:t>.</w:t>
      </w:r>
    </w:p>
    <w:p w14:paraId="71998975" w14:textId="77777777" w:rsidR="00F2407B" w:rsidRPr="00865D7D" w:rsidRDefault="00F2407B" w:rsidP="00F2407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7"/>
        <w:gridCol w:w="1341"/>
        <w:gridCol w:w="1439"/>
        <w:gridCol w:w="1154"/>
        <w:gridCol w:w="4063"/>
      </w:tblGrid>
      <w:tr w:rsidR="00F2407B" w:rsidRPr="00D36C91" w14:paraId="404A9897" w14:textId="77777777" w:rsidTr="00FF23F1">
        <w:tc>
          <w:tcPr>
            <w:tcW w:w="9854" w:type="dxa"/>
            <w:gridSpan w:val="5"/>
            <w:shd w:val="clear" w:color="auto" w:fill="9CC2E5"/>
          </w:tcPr>
          <w:p w14:paraId="2A3B4ECB" w14:textId="56061C6C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Cargar reportes de estadísticas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2D2FE806" w14:textId="77777777" w:rsidTr="00FF23F1">
        <w:tc>
          <w:tcPr>
            <w:tcW w:w="9854" w:type="dxa"/>
            <w:gridSpan w:val="5"/>
            <w:shd w:val="clear" w:color="auto" w:fill="auto"/>
          </w:tcPr>
          <w:p w14:paraId="08CCA057" w14:textId="1564210D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 los reportes al sistema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66750766" w14:textId="77777777" w:rsidTr="00FF23F1">
        <w:tc>
          <w:tcPr>
            <w:tcW w:w="9854" w:type="dxa"/>
            <w:gridSpan w:val="5"/>
            <w:shd w:val="clear" w:color="auto" w:fill="BDD6EE"/>
          </w:tcPr>
          <w:p w14:paraId="21E4ED6C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F2407B" w:rsidRPr="00D36C91" w14:paraId="07F6951E" w14:textId="77777777" w:rsidTr="00B42DC4">
        <w:trPr>
          <w:trHeight w:val="203"/>
        </w:trPr>
        <w:tc>
          <w:tcPr>
            <w:tcW w:w="1857" w:type="dxa"/>
            <w:shd w:val="clear" w:color="auto" w:fill="auto"/>
            <w:vAlign w:val="center"/>
          </w:tcPr>
          <w:p w14:paraId="32A9B29E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333613B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C9F35C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2DF45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0A8769E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2DC4" w:rsidRPr="00D36C91" w14:paraId="3CCFB151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7D697D71" w14:textId="3D69C03C" w:rsidR="00B42DC4" w:rsidRP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</w:t>
            </w:r>
            <w:r w:rsidRPr="00B42DC4">
              <w:rPr>
                <w:rFonts w:cs="Calibri"/>
                <w:szCs w:val="22"/>
              </w:rPr>
              <w:t>otal</w:t>
            </w:r>
          </w:p>
        </w:tc>
        <w:tc>
          <w:tcPr>
            <w:tcW w:w="1341" w:type="dxa"/>
            <w:shd w:val="clear" w:color="auto" w:fill="auto"/>
          </w:tcPr>
          <w:p w14:paraId="52FE504F" w14:textId="0EBEF7E0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015BD513" w14:textId="6F34ACCD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54" w:type="dxa"/>
            <w:shd w:val="clear" w:color="auto" w:fill="auto"/>
          </w:tcPr>
          <w:p w14:paraId="3B09DC5F" w14:textId="52D627DD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063" w:type="dxa"/>
            <w:shd w:val="clear" w:color="auto" w:fill="auto"/>
          </w:tcPr>
          <w:p w14:paraId="0457F146" w14:textId="09F1E668" w:rsidR="00B42DC4" w:rsidRP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</w:t>
            </w:r>
          </w:p>
        </w:tc>
      </w:tr>
      <w:tr w:rsidR="00B42DC4" w:rsidRPr="00D36C91" w14:paraId="41564645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6B638C8B" w14:textId="3E6F2FC9" w:rsidR="00B42DC4" w:rsidRP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</w:t>
            </w:r>
            <w:r w:rsidRPr="00B42DC4">
              <w:rPr>
                <w:rFonts w:cs="Calibri"/>
                <w:szCs w:val="22"/>
              </w:rPr>
              <w:t>echa</w:t>
            </w:r>
          </w:p>
        </w:tc>
        <w:tc>
          <w:tcPr>
            <w:tcW w:w="1341" w:type="dxa"/>
            <w:shd w:val="clear" w:color="auto" w:fill="auto"/>
          </w:tcPr>
          <w:p w14:paraId="651397F8" w14:textId="39711E7C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3BB9FF74" w14:textId="6012284E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6989D05E" w14:textId="02A02AE2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255]</w:t>
            </w:r>
          </w:p>
        </w:tc>
        <w:tc>
          <w:tcPr>
            <w:tcW w:w="4063" w:type="dxa"/>
            <w:shd w:val="clear" w:color="auto" w:fill="auto"/>
          </w:tcPr>
          <w:p w14:paraId="670B8E12" w14:textId="51B66777" w:rsidR="00B42DC4" w:rsidRP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2024/06/05</w:t>
            </w:r>
          </w:p>
        </w:tc>
      </w:tr>
      <w:tr w:rsidR="00B42DC4" w:rsidRPr="00D36C91" w14:paraId="1222084A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56294253" w14:textId="3127977F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descripción</w:t>
            </w:r>
          </w:p>
        </w:tc>
        <w:tc>
          <w:tcPr>
            <w:tcW w:w="1341" w:type="dxa"/>
            <w:shd w:val="clear" w:color="auto" w:fill="auto"/>
          </w:tcPr>
          <w:p w14:paraId="07E25A2D" w14:textId="786E6CE8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11AA12AB" w14:textId="098425AB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449AE4F1" w14:textId="01FB4A89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10000]</w:t>
            </w:r>
          </w:p>
        </w:tc>
        <w:tc>
          <w:tcPr>
            <w:tcW w:w="4063" w:type="dxa"/>
            <w:shd w:val="clear" w:color="auto" w:fill="auto"/>
          </w:tcPr>
          <w:p w14:paraId="054DBB95" w14:textId="2322EC1C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Plataforma </w:t>
            </w:r>
            <w:proofErr w:type="spellStart"/>
            <w:r>
              <w:rPr>
                <w:rFonts w:cs="Calibri"/>
                <w:szCs w:val="22"/>
              </w:rPr>
              <w:t>StarPlus</w:t>
            </w:r>
            <w:proofErr w:type="spellEnd"/>
            <w:r>
              <w:rPr>
                <w:rFonts w:cs="Calibri"/>
                <w:szCs w:val="22"/>
              </w:rPr>
              <w:t xml:space="preserve"> – Clics 20 – Contenido CP1: 5 – Contenido CP2: 15</w:t>
            </w:r>
          </w:p>
        </w:tc>
      </w:tr>
      <w:tr w:rsidR="00F2407B" w:rsidRPr="00D36C91" w14:paraId="2B464B05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2CE4A192" w14:textId="151FE7F1" w:rsidR="00F2407B" w:rsidRDefault="00B42DC4" w:rsidP="00FF23F1">
            <w:pPr>
              <w:rPr>
                <w:rFonts w:cs="Calibri"/>
                <w:szCs w:val="22"/>
              </w:rPr>
            </w:pPr>
            <w:proofErr w:type="spellStart"/>
            <w:r w:rsidRPr="00B42DC4"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341" w:type="dxa"/>
            <w:shd w:val="clear" w:color="auto" w:fill="auto"/>
          </w:tcPr>
          <w:p w14:paraId="5A1729CA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45AB1CB9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5079C617" w14:textId="61E4213C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</w:t>
            </w:r>
            <w:r w:rsidR="00B42DC4">
              <w:rPr>
                <w:rFonts w:cs="Calibri"/>
                <w:szCs w:val="22"/>
              </w:rPr>
              <w:t>55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4063" w:type="dxa"/>
            <w:shd w:val="clear" w:color="auto" w:fill="auto"/>
          </w:tcPr>
          <w:p w14:paraId="6AB134DF" w14:textId="49F07DFC" w:rsidR="00F2407B" w:rsidRPr="00606F2E" w:rsidRDefault="00B42DC4" w:rsidP="00FF23F1">
            <w:pPr>
              <w:rPr>
                <w:rFonts w:cs="Calibri"/>
                <w:szCs w:val="22"/>
              </w:rPr>
            </w:pPr>
            <w:r w:rsidRPr="00B42DC4">
              <w:rPr>
                <w:rFonts w:cs="Calibri"/>
                <w:szCs w:val="22"/>
              </w:rPr>
              <w:t>PlataformaDeStreaming123</w:t>
            </w:r>
          </w:p>
        </w:tc>
      </w:tr>
      <w:tr w:rsidR="00F2407B" w:rsidRPr="00D36C91" w14:paraId="4626302E" w14:textId="77777777" w:rsidTr="00FF23F1">
        <w:tc>
          <w:tcPr>
            <w:tcW w:w="9854" w:type="dxa"/>
            <w:gridSpan w:val="5"/>
            <w:shd w:val="clear" w:color="auto" w:fill="BDD6EE"/>
          </w:tcPr>
          <w:p w14:paraId="42B8C9E5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F2407B" w:rsidRPr="00D36C91" w14:paraId="33728D1E" w14:textId="77777777" w:rsidTr="00B42DC4">
        <w:trPr>
          <w:trHeight w:val="203"/>
        </w:trPr>
        <w:tc>
          <w:tcPr>
            <w:tcW w:w="1857" w:type="dxa"/>
            <w:shd w:val="clear" w:color="auto" w:fill="auto"/>
            <w:vAlign w:val="center"/>
          </w:tcPr>
          <w:p w14:paraId="421334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5CAFEE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07A30C2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5166C1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183E91F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7134B5C1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4C9C905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41" w:type="dxa"/>
            <w:shd w:val="clear" w:color="auto" w:fill="auto"/>
          </w:tcPr>
          <w:p w14:paraId="2D5933C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5224A7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54" w:type="dxa"/>
            <w:shd w:val="clear" w:color="auto" w:fill="auto"/>
          </w:tcPr>
          <w:p w14:paraId="6334C87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063" w:type="dxa"/>
            <w:shd w:val="clear" w:color="auto" w:fill="auto"/>
          </w:tcPr>
          <w:p w14:paraId="7AFA58FC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F2407B" w:rsidRPr="00B411EC" w14:paraId="145A6DDC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0E2D90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41" w:type="dxa"/>
            <w:shd w:val="clear" w:color="auto" w:fill="auto"/>
          </w:tcPr>
          <w:p w14:paraId="051A7F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64931FE3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54" w:type="dxa"/>
            <w:shd w:val="clear" w:color="auto" w:fill="auto"/>
          </w:tcPr>
          <w:p w14:paraId="7B3B4305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063" w:type="dxa"/>
            <w:shd w:val="clear" w:color="auto" w:fill="auto"/>
          </w:tcPr>
          <w:p w14:paraId="2B8704D0" w14:textId="77777777" w:rsidR="00F2407B" w:rsidRPr="00053071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5D06BE9" w14:textId="0369B06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="00B42DC4" w:rsidRPr="00B42DC4">
              <w:rPr>
                <w:rFonts w:cs="Calibri"/>
                <w:szCs w:val="22"/>
                <w:lang w:val="es-AR"/>
              </w:rPr>
              <w:t>codigoRespuesta</w:t>
            </w:r>
            <w:proofErr w:type="spellEnd"/>
            <w:r w:rsidRPr="00087C87">
              <w:rPr>
                <w:rFonts w:cs="Calibri"/>
                <w:szCs w:val="22"/>
                <w:lang w:val="es-AR"/>
              </w:rPr>
              <w:t xml:space="preserve">: </w:t>
            </w:r>
            <w:r w:rsidR="00B42DC4">
              <w:rPr>
                <w:rFonts w:cs="Calibri"/>
                <w:szCs w:val="22"/>
                <w:lang w:val="es-AR"/>
              </w:rPr>
              <w:t>200</w:t>
            </w:r>
            <w:r w:rsidR="00087C87">
              <w:rPr>
                <w:rFonts w:cs="Calibri"/>
                <w:szCs w:val="22"/>
                <w:lang w:val="es-AR"/>
              </w:rPr>
              <w:t>,</w:t>
            </w:r>
          </w:p>
          <w:p w14:paraId="57C8CD5E" w14:textId="4A781F8E" w:rsidR="00F2407B" w:rsidRPr="00520F2D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="00B42DC4" w:rsidRPr="00B42DC4">
              <w:rPr>
                <w:rFonts w:cs="Calibri"/>
                <w:szCs w:val="22"/>
                <w:lang w:val="es-AR"/>
              </w:rPr>
              <w:t>mensajeRespuesta</w:t>
            </w:r>
            <w:proofErr w:type="spellEnd"/>
            <w:r w:rsidRPr="00520F2D">
              <w:rPr>
                <w:rFonts w:cs="Calibri"/>
                <w:szCs w:val="22"/>
                <w:lang w:val="es-AR"/>
              </w:rPr>
              <w:t xml:space="preserve">: </w:t>
            </w:r>
            <w:r w:rsidR="00B42DC4" w:rsidRPr="00B42DC4">
              <w:rPr>
                <w:rFonts w:cs="Calibri"/>
                <w:szCs w:val="22"/>
                <w:lang w:val="es-AR"/>
              </w:rPr>
              <w:t>Reporte recibido</w:t>
            </w:r>
          </w:p>
          <w:p w14:paraId="4D7B7593" w14:textId="7777777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61146DD9" w14:textId="5A6984A7" w:rsidR="00087C87" w:rsidRPr="00865D7D" w:rsidRDefault="00087C87" w:rsidP="00087C87">
      <w:pPr>
        <w:pStyle w:val="Ttulo2"/>
      </w:pPr>
      <w:r>
        <w:rPr>
          <w:rFonts w:cs="Calibri"/>
          <w:szCs w:val="22"/>
        </w:rPr>
        <w:br w:type="page"/>
      </w:r>
      <w:bookmarkStart w:id="11" w:name="_Toc158033417"/>
      <w:r w:rsidR="002017EC">
        <w:lastRenderedPageBreak/>
        <w:t>Facturas</w:t>
      </w:r>
      <w:bookmarkEnd w:id="11"/>
    </w:p>
    <w:p w14:paraId="67C705FB" w14:textId="77777777" w:rsidR="00087C87" w:rsidRPr="00D36C91" w:rsidRDefault="00087C87" w:rsidP="00087C87">
      <w:pPr>
        <w:rPr>
          <w:rFonts w:cs="Calibri"/>
          <w:b/>
          <w:szCs w:val="22"/>
        </w:rPr>
      </w:pPr>
    </w:p>
    <w:p w14:paraId="593D65EB" w14:textId="087C0F82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37BCC41" w14:textId="77777777" w:rsidR="00087C87" w:rsidRPr="00D36C91" w:rsidRDefault="00087C87" w:rsidP="00087C87">
      <w:pPr>
        <w:rPr>
          <w:rFonts w:cs="Calibri"/>
          <w:szCs w:val="22"/>
        </w:rPr>
      </w:pPr>
    </w:p>
    <w:p w14:paraId="5F5791F5" w14:textId="14C6D338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las facturas en el sistema de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3D87549F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0BC631D4" w14:textId="56B4F089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se dispara el </w:t>
      </w:r>
      <w:r>
        <w:rPr>
          <w:rFonts w:cs="Calibri"/>
          <w:szCs w:val="22"/>
          <w:lang w:val="es-AR"/>
        </w:rPr>
        <w:t xml:space="preserve">evento de cálculo de pagos </w:t>
      </w:r>
      <w:r>
        <w:rPr>
          <w:rFonts w:cs="Calibri"/>
          <w:szCs w:val="22"/>
        </w:rPr>
        <w:t>hasta que se carga</w:t>
      </w:r>
      <w:r w:rsidR="00261041">
        <w:rPr>
          <w:rFonts w:cs="Calibri"/>
          <w:szCs w:val="22"/>
        </w:rPr>
        <w:t>n</w:t>
      </w:r>
      <w:r>
        <w:rPr>
          <w:rFonts w:cs="Calibri"/>
          <w:szCs w:val="22"/>
        </w:rPr>
        <w:t xml:space="preserve"> las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D72523B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35C96E76" w14:textId="4A1D4045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Ver diagrama “Generar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0B9F7438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7F3A4987" w14:textId="77777777" w:rsidR="00087C87" w:rsidRPr="00D36C91" w:rsidRDefault="00087C87" w:rsidP="00087C87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A23C14B" w14:textId="77777777" w:rsidR="00087C87" w:rsidRPr="00D36C91" w:rsidRDefault="00087C87" w:rsidP="00087C87">
      <w:pPr>
        <w:rPr>
          <w:rFonts w:cs="Calibri"/>
          <w:szCs w:val="22"/>
        </w:rPr>
      </w:pPr>
    </w:p>
    <w:p w14:paraId="48BB40D3" w14:textId="77777777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52B2ABC1" w14:textId="77777777" w:rsidR="00087C87" w:rsidRPr="00D36C91" w:rsidRDefault="00087C87" w:rsidP="00087C87">
      <w:pPr>
        <w:rPr>
          <w:rFonts w:cs="Calibri"/>
          <w:szCs w:val="22"/>
        </w:rPr>
      </w:pPr>
    </w:p>
    <w:p w14:paraId="2B73E16F" w14:textId="3120F819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facturas.</w:t>
      </w:r>
    </w:p>
    <w:p w14:paraId="179C1C65" w14:textId="77777777" w:rsidR="00087C87" w:rsidRPr="00D36C91" w:rsidRDefault="00087C87" w:rsidP="00087C87">
      <w:pPr>
        <w:rPr>
          <w:rFonts w:cs="Calibri"/>
          <w:szCs w:val="22"/>
        </w:rPr>
      </w:pPr>
    </w:p>
    <w:p w14:paraId="5AFA0397" w14:textId="5FFD485A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y de publicistas registrad</w:t>
      </w:r>
      <w:r w:rsidR="00D273DE">
        <w:rPr>
          <w:rFonts w:cs="Calibri"/>
          <w:szCs w:val="22"/>
        </w:rPr>
        <w:t>a</w:t>
      </w:r>
      <w:r>
        <w:rPr>
          <w:rFonts w:cs="Calibri"/>
          <w:szCs w:val="22"/>
        </w:rPr>
        <w:t>s.</w:t>
      </w:r>
    </w:p>
    <w:p w14:paraId="44689AD6" w14:textId="77777777" w:rsidR="00087C87" w:rsidRPr="00865D7D" w:rsidRDefault="00087C87" w:rsidP="00087C87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7"/>
        <w:gridCol w:w="1341"/>
        <w:gridCol w:w="1439"/>
        <w:gridCol w:w="1154"/>
        <w:gridCol w:w="4063"/>
      </w:tblGrid>
      <w:tr w:rsidR="00087C87" w:rsidRPr="00D36C91" w14:paraId="7ADBD24A" w14:textId="77777777" w:rsidTr="00FF23F1">
        <w:tc>
          <w:tcPr>
            <w:tcW w:w="9854" w:type="dxa"/>
            <w:gridSpan w:val="5"/>
            <w:shd w:val="clear" w:color="auto" w:fill="9CC2E5"/>
          </w:tcPr>
          <w:p w14:paraId="7C08DB8E" w14:textId="6C99C41D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Cargar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087C87" w:rsidRPr="00D36C91" w14:paraId="743B61FA" w14:textId="77777777" w:rsidTr="00FF23F1">
        <w:tc>
          <w:tcPr>
            <w:tcW w:w="9854" w:type="dxa"/>
            <w:gridSpan w:val="5"/>
            <w:shd w:val="clear" w:color="auto" w:fill="auto"/>
          </w:tcPr>
          <w:p w14:paraId="5E1F5CE3" w14:textId="785F3F59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Carga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 xml:space="preserve"> al sistema.</w:t>
            </w:r>
          </w:p>
        </w:tc>
      </w:tr>
      <w:tr w:rsidR="00087C87" w:rsidRPr="00D36C91" w14:paraId="735A2FB6" w14:textId="77777777" w:rsidTr="00FF23F1">
        <w:tc>
          <w:tcPr>
            <w:tcW w:w="9854" w:type="dxa"/>
            <w:gridSpan w:val="5"/>
            <w:shd w:val="clear" w:color="auto" w:fill="BDD6EE"/>
          </w:tcPr>
          <w:p w14:paraId="252ABB25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087C87" w:rsidRPr="00D36C91" w14:paraId="6B3B26A3" w14:textId="77777777" w:rsidTr="00020D1C">
        <w:trPr>
          <w:trHeight w:val="203"/>
        </w:trPr>
        <w:tc>
          <w:tcPr>
            <w:tcW w:w="1857" w:type="dxa"/>
            <w:shd w:val="clear" w:color="auto" w:fill="auto"/>
            <w:vAlign w:val="center"/>
          </w:tcPr>
          <w:p w14:paraId="65E55E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B7806E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6ADFDC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BEE5D3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1279F1B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20D1C" w:rsidRPr="00D36C91" w14:paraId="4142A5BF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574632A6" w14:textId="5A45C5AE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</w:t>
            </w:r>
            <w:r w:rsidRPr="00B42DC4">
              <w:rPr>
                <w:rFonts w:cs="Calibri"/>
                <w:szCs w:val="22"/>
              </w:rPr>
              <w:t>otal</w:t>
            </w:r>
          </w:p>
        </w:tc>
        <w:tc>
          <w:tcPr>
            <w:tcW w:w="1341" w:type="dxa"/>
            <w:shd w:val="clear" w:color="auto" w:fill="auto"/>
          </w:tcPr>
          <w:p w14:paraId="3B11F8D3" w14:textId="203FEBE0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3B838D6B" w14:textId="346BC9B5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54" w:type="dxa"/>
            <w:shd w:val="clear" w:color="auto" w:fill="auto"/>
          </w:tcPr>
          <w:p w14:paraId="40D528BF" w14:textId="1A76E0F6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063" w:type="dxa"/>
            <w:shd w:val="clear" w:color="auto" w:fill="auto"/>
          </w:tcPr>
          <w:p w14:paraId="4C891049" w14:textId="0654F154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</w:t>
            </w:r>
          </w:p>
        </w:tc>
      </w:tr>
      <w:tr w:rsidR="00020D1C" w:rsidRPr="00D36C91" w14:paraId="46526A61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0D7D5CD6" w14:textId="03BADAE4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</w:t>
            </w:r>
            <w:r w:rsidRPr="00B42DC4">
              <w:rPr>
                <w:rFonts w:cs="Calibri"/>
                <w:szCs w:val="22"/>
              </w:rPr>
              <w:t>echa</w:t>
            </w:r>
          </w:p>
        </w:tc>
        <w:tc>
          <w:tcPr>
            <w:tcW w:w="1341" w:type="dxa"/>
            <w:shd w:val="clear" w:color="auto" w:fill="auto"/>
          </w:tcPr>
          <w:p w14:paraId="1D5F253B" w14:textId="326C1939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662417B5" w14:textId="7810629D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11AE5B57" w14:textId="27A4291B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255]</w:t>
            </w:r>
          </w:p>
        </w:tc>
        <w:tc>
          <w:tcPr>
            <w:tcW w:w="4063" w:type="dxa"/>
            <w:shd w:val="clear" w:color="auto" w:fill="auto"/>
          </w:tcPr>
          <w:p w14:paraId="68F2D140" w14:textId="5FC9C540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2024/06/05</w:t>
            </w:r>
          </w:p>
        </w:tc>
      </w:tr>
      <w:tr w:rsidR="00020D1C" w:rsidRPr="00D36C91" w14:paraId="42CC99A9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58E6CBD0" w14:textId="5AA11D49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descripción</w:t>
            </w:r>
          </w:p>
        </w:tc>
        <w:tc>
          <w:tcPr>
            <w:tcW w:w="1341" w:type="dxa"/>
            <w:shd w:val="clear" w:color="auto" w:fill="auto"/>
          </w:tcPr>
          <w:p w14:paraId="2925C155" w14:textId="71ED6F14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28769A65" w14:textId="3CCB523E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690DD73A" w14:textId="5F1EF7A7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10000]</w:t>
            </w:r>
          </w:p>
        </w:tc>
        <w:tc>
          <w:tcPr>
            <w:tcW w:w="4063" w:type="dxa"/>
            <w:shd w:val="clear" w:color="auto" w:fill="auto"/>
          </w:tcPr>
          <w:p w14:paraId="5306B14C" w14:textId="17736D8B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Plataforma </w:t>
            </w:r>
            <w:proofErr w:type="spellStart"/>
            <w:r>
              <w:rPr>
                <w:rFonts w:cs="Calibri"/>
                <w:szCs w:val="22"/>
              </w:rPr>
              <w:t>StarPlus</w:t>
            </w:r>
            <w:proofErr w:type="spellEnd"/>
            <w:r>
              <w:rPr>
                <w:rFonts w:cs="Calibri"/>
                <w:szCs w:val="22"/>
              </w:rPr>
              <w:t xml:space="preserve"> – Total $5 – 3 Registros: $15 – 3 </w:t>
            </w:r>
            <w:proofErr w:type="spellStart"/>
            <w:r>
              <w:rPr>
                <w:rFonts w:cs="Calibri"/>
                <w:szCs w:val="22"/>
              </w:rPr>
              <w:t>Logins</w:t>
            </w:r>
            <w:proofErr w:type="spellEnd"/>
            <w:r>
              <w:rPr>
                <w:rFonts w:cs="Calibri"/>
                <w:szCs w:val="22"/>
              </w:rPr>
              <w:t>: $10</w:t>
            </w:r>
          </w:p>
        </w:tc>
      </w:tr>
      <w:tr w:rsidR="00020D1C" w:rsidRPr="00D36C91" w14:paraId="3EDCF2B5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34DD7970" w14:textId="479E648F" w:rsidR="00020D1C" w:rsidRDefault="00020D1C" w:rsidP="00020D1C">
            <w:pPr>
              <w:rPr>
                <w:rFonts w:cs="Calibri"/>
                <w:szCs w:val="22"/>
              </w:rPr>
            </w:pPr>
            <w:proofErr w:type="spellStart"/>
            <w:r w:rsidRPr="00B42DC4"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341" w:type="dxa"/>
            <w:shd w:val="clear" w:color="auto" w:fill="auto"/>
          </w:tcPr>
          <w:p w14:paraId="2F888A7E" w14:textId="55C95580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2435BE38" w14:textId="22203080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3CCF37E5" w14:textId="14F5FB0A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4063" w:type="dxa"/>
            <w:shd w:val="clear" w:color="auto" w:fill="auto"/>
          </w:tcPr>
          <w:p w14:paraId="74A025F4" w14:textId="61BAC122" w:rsidR="00020D1C" w:rsidRPr="00606F2E" w:rsidRDefault="00020D1C" w:rsidP="00020D1C">
            <w:pPr>
              <w:rPr>
                <w:rFonts w:cs="Calibri"/>
                <w:szCs w:val="22"/>
              </w:rPr>
            </w:pPr>
            <w:r w:rsidRPr="00B42DC4">
              <w:rPr>
                <w:rFonts w:cs="Calibri"/>
                <w:szCs w:val="22"/>
              </w:rPr>
              <w:t>PlataformaDeStreaming123</w:t>
            </w:r>
          </w:p>
        </w:tc>
      </w:tr>
      <w:tr w:rsidR="00087C87" w:rsidRPr="00D36C91" w14:paraId="7052C96C" w14:textId="77777777" w:rsidTr="00FF23F1">
        <w:tc>
          <w:tcPr>
            <w:tcW w:w="9854" w:type="dxa"/>
            <w:gridSpan w:val="5"/>
            <w:shd w:val="clear" w:color="auto" w:fill="BDD6EE"/>
          </w:tcPr>
          <w:p w14:paraId="3D57E757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087C87" w:rsidRPr="00D36C91" w14:paraId="55125E66" w14:textId="77777777" w:rsidTr="00020D1C">
        <w:trPr>
          <w:trHeight w:val="203"/>
        </w:trPr>
        <w:tc>
          <w:tcPr>
            <w:tcW w:w="1857" w:type="dxa"/>
            <w:shd w:val="clear" w:color="auto" w:fill="auto"/>
            <w:vAlign w:val="center"/>
          </w:tcPr>
          <w:p w14:paraId="330625C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DE317C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5C14361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E6CC3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7DA59A0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5DD41157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3CBC4BE4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41" w:type="dxa"/>
            <w:shd w:val="clear" w:color="auto" w:fill="auto"/>
          </w:tcPr>
          <w:p w14:paraId="1EB845B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1E56654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54" w:type="dxa"/>
            <w:shd w:val="clear" w:color="auto" w:fill="auto"/>
          </w:tcPr>
          <w:p w14:paraId="7379182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063" w:type="dxa"/>
            <w:shd w:val="clear" w:color="auto" w:fill="auto"/>
          </w:tcPr>
          <w:p w14:paraId="07A19B6B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020D1C" w:rsidRPr="00B411EC" w14:paraId="6AA79D2A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2BAA1CA9" w14:textId="77777777" w:rsidR="00020D1C" w:rsidRPr="00D36C91" w:rsidRDefault="00020D1C" w:rsidP="00020D1C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41" w:type="dxa"/>
            <w:shd w:val="clear" w:color="auto" w:fill="auto"/>
          </w:tcPr>
          <w:p w14:paraId="381A4202" w14:textId="77777777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62630C8F" w14:textId="77777777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54" w:type="dxa"/>
            <w:shd w:val="clear" w:color="auto" w:fill="auto"/>
          </w:tcPr>
          <w:p w14:paraId="0CE5AEE2" w14:textId="77777777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063" w:type="dxa"/>
            <w:shd w:val="clear" w:color="auto" w:fill="auto"/>
          </w:tcPr>
          <w:p w14:paraId="5C929B7D" w14:textId="77777777" w:rsidR="00020D1C" w:rsidRPr="00053071" w:rsidRDefault="00020D1C" w:rsidP="00020D1C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F63FAF3" w14:textId="77777777" w:rsidR="00020D1C" w:rsidRPr="00087C87" w:rsidRDefault="00020D1C" w:rsidP="00020D1C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Pr="00B42DC4">
              <w:rPr>
                <w:rFonts w:cs="Calibri"/>
                <w:szCs w:val="22"/>
                <w:lang w:val="es-AR"/>
              </w:rPr>
              <w:t>codigoRespuesta</w:t>
            </w:r>
            <w:proofErr w:type="spellEnd"/>
            <w:r w:rsidRPr="00087C87">
              <w:rPr>
                <w:rFonts w:cs="Calibri"/>
                <w:szCs w:val="22"/>
                <w:lang w:val="es-AR"/>
              </w:rPr>
              <w:t xml:space="preserve">: </w:t>
            </w:r>
            <w:r>
              <w:rPr>
                <w:rFonts w:cs="Calibri"/>
                <w:szCs w:val="22"/>
                <w:lang w:val="es-AR"/>
              </w:rPr>
              <w:t>200,</w:t>
            </w:r>
          </w:p>
          <w:p w14:paraId="399F35BD" w14:textId="2B48F9C5" w:rsidR="00020D1C" w:rsidRPr="00520F2D" w:rsidRDefault="00020D1C" w:rsidP="00020D1C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Pr="00B42DC4">
              <w:rPr>
                <w:rFonts w:cs="Calibri"/>
                <w:szCs w:val="22"/>
                <w:lang w:val="es-AR"/>
              </w:rPr>
              <w:t>mensajeRespuesta</w:t>
            </w:r>
            <w:proofErr w:type="spellEnd"/>
            <w:r w:rsidRPr="00520F2D">
              <w:rPr>
                <w:rFonts w:cs="Calibri"/>
                <w:szCs w:val="22"/>
                <w:lang w:val="es-AR"/>
              </w:rPr>
              <w:t xml:space="preserve">: </w:t>
            </w:r>
            <w:r>
              <w:rPr>
                <w:rFonts w:cs="Calibri"/>
                <w:szCs w:val="22"/>
                <w:lang w:val="es-AR"/>
              </w:rPr>
              <w:t>Factura recibida</w:t>
            </w:r>
          </w:p>
          <w:p w14:paraId="2FF1CF39" w14:textId="2BDD5812" w:rsidR="00020D1C" w:rsidRPr="00087C87" w:rsidRDefault="00020D1C" w:rsidP="00020D1C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136E137F" w14:textId="3B453DD5" w:rsidR="00087C87" w:rsidRPr="00290258" w:rsidRDefault="00087C87" w:rsidP="008C54CB">
      <w:pPr>
        <w:rPr>
          <w:rFonts w:cs="Calibri"/>
          <w:szCs w:val="22"/>
        </w:rPr>
      </w:pPr>
    </w:p>
    <w:sectPr w:rsidR="00087C87" w:rsidRPr="00290258">
      <w:headerReference w:type="default" r:id="rId15"/>
      <w:footerReference w:type="even" r:id="rId16"/>
      <w:footerReference w:type="default" r:id="rId17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4302B" w14:textId="77777777" w:rsidR="00972E18" w:rsidRDefault="00972E18">
      <w:r>
        <w:separator/>
      </w:r>
    </w:p>
  </w:endnote>
  <w:endnote w:type="continuationSeparator" w:id="0">
    <w:p w14:paraId="65AF558F" w14:textId="77777777" w:rsidR="00972E18" w:rsidRDefault="0097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proofErr w:type="spellStart"/>
          <w:r w:rsidRPr="00D36C91">
            <w:rPr>
              <w:sz w:val="20"/>
              <w:szCs w:val="20"/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E5DB8" w14:textId="77777777" w:rsidR="00972E18" w:rsidRDefault="00972E18">
      <w:r>
        <w:separator/>
      </w:r>
    </w:p>
  </w:footnote>
  <w:footnote w:type="continuationSeparator" w:id="0">
    <w:p w14:paraId="2F9D8340" w14:textId="77777777" w:rsidR="00972E18" w:rsidRDefault="00972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55"/>
      <w:gridCol w:w="2191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6D2619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pt;height:67.7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11F84B60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  <w:r w:rsidR="006D2619">
            <w:rPr>
              <w:rFonts w:cs="Calibri"/>
              <w:smallCaps/>
              <w:sz w:val="20"/>
              <w:szCs w:val="20"/>
            </w:rPr>
            <w:t xml:space="preserve"> </w:t>
          </w:r>
          <w:proofErr w:type="spellStart"/>
          <w:r w:rsidR="006D2619">
            <w:rPr>
              <w:rFonts w:cs="Calibri"/>
              <w:smallCaps/>
              <w:sz w:val="20"/>
              <w:szCs w:val="20"/>
            </w:rPr>
            <w:t>Streaming</w:t>
          </w:r>
          <w:proofErr w:type="spellEnd"/>
          <w:r w:rsidR="006D2619">
            <w:rPr>
              <w:rFonts w:cs="Calibri"/>
              <w:smallCaps/>
              <w:sz w:val="20"/>
              <w:szCs w:val="20"/>
            </w:rPr>
            <w:t xml:space="preserve"> Studio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D704C95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  <w:r w:rsidR="006D2619">
            <w:rPr>
              <w:rFonts w:cs="Calibri"/>
              <w:smallCaps/>
              <w:sz w:val="20"/>
              <w:szCs w:val="20"/>
            </w:rPr>
            <w:t>4</w:t>
          </w:r>
        </w:p>
        <w:p w14:paraId="6DEB9F28" w14:textId="220FF2D5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  <w:r w:rsidR="006D2619">
            <w:rPr>
              <w:rFonts w:cs="Calibri"/>
              <w:smallCaps/>
              <w:sz w:val="20"/>
              <w:szCs w:val="20"/>
            </w:rPr>
            <w:t>05/06/2024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0D1C"/>
    <w:rsid w:val="00021D44"/>
    <w:rsid w:val="00042AE4"/>
    <w:rsid w:val="00053071"/>
    <w:rsid w:val="000568DB"/>
    <w:rsid w:val="000738E0"/>
    <w:rsid w:val="00087C87"/>
    <w:rsid w:val="000B6E75"/>
    <w:rsid w:val="000D079E"/>
    <w:rsid w:val="000E0534"/>
    <w:rsid w:val="000E41A0"/>
    <w:rsid w:val="000E4C55"/>
    <w:rsid w:val="000E65E1"/>
    <w:rsid w:val="000F726C"/>
    <w:rsid w:val="00107D51"/>
    <w:rsid w:val="001124E2"/>
    <w:rsid w:val="00116E8B"/>
    <w:rsid w:val="001173DA"/>
    <w:rsid w:val="001179EA"/>
    <w:rsid w:val="00141856"/>
    <w:rsid w:val="00150FAD"/>
    <w:rsid w:val="0015555E"/>
    <w:rsid w:val="00170E2D"/>
    <w:rsid w:val="00172C22"/>
    <w:rsid w:val="00174ECD"/>
    <w:rsid w:val="001754CB"/>
    <w:rsid w:val="00196308"/>
    <w:rsid w:val="00196E59"/>
    <w:rsid w:val="001A0188"/>
    <w:rsid w:val="001A26D9"/>
    <w:rsid w:val="001A3BCC"/>
    <w:rsid w:val="001A4870"/>
    <w:rsid w:val="001B3B76"/>
    <w:rsid w:val="001B7150"/>
    <w:rsid w:val="001C1A9B"/>
    <w:rsid w:val="001C6F8A"/>
    <w:rsid w:val="001D2670"/>
    <w:rsid w:val="001E1B01"/>
    <w:rsid w:val="001E6C6E"/>
    <w:rsid w:val="001E7972"/>
    <w:rsid w:val="001F0957"/>
    <w:rsid w:val="001F2F1C"/>
    <w:rsid w:val="002017EC"/>
    <w:rsid w:val="00205F0A"/>
    <w:rsid w:val="00210A41"/>
    <w:rsid w:val="0021108B"/>
    <w:rsid w:val="00211637"/>
    <w:rsid w:val="002147B5"/>
    <w:rsid w:val="00230C31"/>
    <w:rsid w:val="002373DB"/>
    <w:rsid w:val="00237753"/>
    <w:rsid w:val="002435AB"/>
    <w:rsid w:val="002508C7"/>
    <w:rsid w:val="0025229F"/>
    <w:rsid w:val="00261041"/>
    <w:rsid w:val="00271A5C"/>
    <w:rsid w:val="00290258"/>
    <w:rsid w:val="002A5C11"/>
    <w:rsid w:val="002C40B3"/>
    <w:rsid w:val="002C4158"/>
    <w:rsid w:val="002C722A"/>
    <w:rsid w:val="002D454F"/>
    <w:rsid w:val="002E178E"/>
    <w:rsid w:val="002E3F1E"/>
    <w:rsid w:val="002E7713"/>
    <w:rsid w:val="002F276F"/>
    <w:rsid w:val="00306862"/>
    <w:rsid w:val="00307714"/>
    <w:rsid w:val="0031251D"/>
    <w:rsid w:val="00313989"/>
    <w:rsid w:val="003444C6"/>
    <w:rsid w:val="00354864"/>
    <w:rsid w:val="00354E61"/>
    <w:rsid w:val="00356D6F"/>
    <w:rsid w:val="00361C27"/>
    <w:rsid w:val="00363094"/>
    <w:rsid w:val="003B4B14"/>
    <w:rsid w:val="003C0409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77DA5"/>
    <w:rsid w:val="004811AB"/>
    <w:rsid w:val="00485A59"/>
    <w:rsid w:val="004A6C63"/>
    <w:rsid w:val="004B4332"/>
    <w:rsid w:val="004B54E3"/>
    <w:rsid w:val="004C1ECE"/>
    <w:rsid w:val="004D4D49"/>
    <w:rsid w:val="004D5F8E"/>
    <w:rsid w:val="004E4B62"/>
    <w:rsid w:val="00520F2D"/>
    <w:rsid w:val="0053193C"/>
    <w:rsid w:val="005334DA"/>
    <w:rsid w:val="00535FAF"/>
    <w:rsid w:val="00545F41"/>
    <w:rsid w:val="00551809"/>
    <w:rsid w:val="00556F52"/>
    <w:rsid w:val="0056355E"/>
    <w:rsid w:val="00565786"/>
    <w:rsid w:val="005718D1"/>
    <w:rsid w:val="00574A7C"/>
    <w:rsid w:val="005A6B80"/>
    <w:rsid w:val="005A73E8"/>
    <w:rsid w:val="005B2198"/>
    <w:rsid w:val="005B6F2C"/>
    <w:rsid w:val="005B7FC6"/>
    <w:rsid w:val="005E13CE"/>
    <w:rsid w:val="005F2DC0"/>
    <w:rsid w:val="006042F4"/>
    <w:rsid w:val="00604FE1"/>
    <w:rsid w:val="00606F2E"/>
    <w:rsid w:val="00611419"/>
    <w:rsid w:val="00614826"/>
    <w:rsid w:val="00625CE6"/>
    <w:rsid w:val="006354E6"/>
    <w:rsid w:val="006622C4"/>
    <w:rsid w:val="006A1D28"/>
    <w:rsid w:val="006A2CD3"/>
    <w:rsid w:val="006A6B36"/>
    <w:rsid w:val="006A763D"/>
    <w:rsid w:val="006B0ADE"/>
    <w:rsid w:val="006B485A"/>
    <w:rsid w:val="006C244C"/>
    <w:rsid w:val="006D0052"/>
    <w:rsid w:val="006D2619"/>
    <w:rsid w:val="0072610C"/>
    <w:rsid w:val="007331A5"/>
    <w:rsid w:val="00742327"/>
    <w:rsid w:val="00747390"/>
    <w:rsid w:val="00757AD4"/>
    <w:rsid w:val="0076030A"/>
    <w:rsid w:val="00766995"/>
    <w:rsid w:val="00776FDD"/>
    <w:rsid w:val="00781C03"/>
    <w:rsid w:val="00783BB7"/>
    <w:rsid w:val="007915E6"/>
    <w:rsid w:val="007A042C"/>
    <w:rsid w:val="007B3EDF"/>
    <w:rsid w:val="00802721"/>
    <w:rsid w:val="0080432F"/>
    <w:rsid w:val="008258A5"/>
    <w:rsid w:val="00842D4C"/>
    <w:rsid w:val="008540A7"/>
    <w:rsid w:val="008572A3"/>
    <w:rsid w:val="00862213"/>
    <w:rsid w:val="00865D7D"/>
    <w:rsid w:val="008751E2"/>
    <w:rsid w:val="00883731"/>
    <w:rsid w:val="008A0E82"/>
    <w:rsid w:val="008A154A"/>
    <w:rsid w:val="008A1E12"/>
    <w:rsid w:val="008B2C88"/>
    <w:rsid w:val="008C32F5"/>
    <w:rsid w:val="008C531F"/>
    <w:rsid w:val="008C54CB"/>
    <w:rsid w:val="008C6379"/>
    <w:rsid w:val="008D44AE"/>
    <w:rsid w:val="008E1AC1"/>
    <w:rsid w:val="008E4E96"/>
    <w:rsid w:val="008F14C8"/>
    <w:rsid w:val="00913D89"/>
    <w:rsid w:val="00922549"/>
    <w:rsid w:val="00922C44"/>
    <w:rsid w:val="00940C6C"/>
    <w:rsid w:val="009410E9"/>
    <w:rsid w:val="00945A36"/>
    <w:rsid w:val="00951086"/>
    <w:rsid w:val="00951A2C"/>
    <w:rsid w:val="00953584"/>
    <w:rsid w:val="009612D0"/>
    <w:rsid w:val="00972E18"/>
    <w:rsid w:val="00973208"/>
    <w:rsid w:val="00993811"/>
    <w:rsid w:val="0099761C"/>
    <w:rsid w:val="009A6EAD"/>
    <w:rsid w:val="009B4B00"/>
    <w:rsid w:val="009B5B17"/>
    <w:rsid w:val="009B65F4"/>
    <w:rsid w:val="009C2932"/>
    <w:rsid w:val="009D53D7"/>
    <w:rsid w:val="009D6896"/>
    <w:rsid w:val="009E2FEF"/>
    <w:rsid w:val="009F02F8"/>
    <w:rsid w:val="009F6938"/>
    <w:rsid w:val="00A1670C"/>
    <w:rsid w:val="00A313FC"/>
    <w:rsid w:val="00A42160"/>
    <w:rsid w:val="00A61307"/>
    <w:rsid w:val="00A715F0"/>
    <w:rsid w:val="00A81307"/>
    <w:rsid w:val="00A83955"/>
    <w:rsid w:val="00A8668C"/>
    <w:rsid w:val="00AA265C"/>
    <w:rsid w:val="00AA31B0"/>
    <w:rsid w:val="00AA3BC1"/>
    <w:rsid w:val="00AB1351"/>
    <w:rsid w:val="00AB49CA"/>
    <w:rsid w:val="00AC3861"/>
    <w:rsid w:val="00AC6670"/>
    <w:rsid w:val="00AD07C8"/>
    <w:rsid w:val="00AD0F9A"/>
    <w:rsid w:val="00AD1153"/>
    <w:rsid w:val="00AD16C8"/>
    <w:rsid w:val="00B00E6A"/>
    <w:rsid w:val="00B10B4D"/>
    <w:rsid w:val="00B111C2"/>
    <w:rsid w:val="00B115D1"/>
    <w:rsid w:val="00B139B2"/>
    <w:rsid w:val="00B14872"/>
    <w:rsid w:val="00B16EFD"/>
    <w:rsid w:val="00B2482A"/>
    <w:rsid w:val="00B4003C"/>
    <w:rsid w:val="00B411EC"/>
    <w:rsid w:val="00B42DC4"/>
    <w:rsid w:val="00B51FE8"/>
    <w:rsid w:val="00B63A15"/>
    <w:rsid w:val="00B664E3"/>
    <w:rsid w:val="00B83F1A"/>
    <w:rsid w:val="00B841A3"/>
    <w:rsid w:val="00B857D5"/>
    <w:rsid w:val="00BA0806"/>
    <w:rsid w:val="00BA122E"/>
    <w:rsid w:val="00BB11A5"/>
    <w:rsid w:val="00BB15EB"/>
    <w:rsid w:val="00BB50C4"/>
    <w:rsid w:val="00BC3790"/>
    <w:rsid w:val="00BC3805"/>
    <w:rsid w:val="00BC4D00"/>
    <w:rsid w:val="00BD51EB"/>
    <w:rsid w:val="00BD5DA1"/>
    <w:rsid w:val="00BF29C8"/>
    <w:rsid w:val="00BF3383"/>
    <w:rsid w:val="00BF424C"/>
    <w:rsid w:val="00C010F3"/>
    <w:rsid w:val="00C132E6"/>
    <w:rsid w:val="00C23898"/>
    <w:rsid w:val="00C26774"/>
    <w:rsid w:val="00C269DF"/>
    <w:rsid w:val="00C271E3"/>
    <w:rsid w:val="00C51033"/>
    <w:rsid w:val="00C52E3F"/>
    <w:rsid w:val="00C57FD9"/>
    <w:rsid w:val="00C70018"/>
    <w:rsid w:val="00C736BF"/>
    <w:rsid w:val="00C77DEF"/>
    <w:rsid w:val="00C8101C"/>
    <w:rsid w:val="00CA469F"/>
    <w:rsid w:val="00CA66D0"/>
    <w:rsid w:val="00CD00FD"/>
    <w:rsid w:val="00CE7EEC"/>
    <w:rsid w:val="00D01562"/>
    <w:rsid w:val="00D13B20"/>
    <w:rsid w:val="00D2481C"/>
    <w:rsid w:val="00D24DB8"/>
    <w:rsid w:val="00D273DE"/>
    <w:rsid w:val="00D31654"/>
    <w:rsid w:val="00D36C91"/>
    <w:rsid w:val="00D52EA2"/>
    <w:rsid w:val="00D53C0E"/>
    <w:rsid w:val="00D60A86"/>
    <w:rsid w:val="00D624FD"/>
    <w:rsid w:val="00D67640"/>
    <w:rsid w:val="00D67E3E"/>
    <w:rsid w:val="00D724BB"/>
    <w:rsid w:val="00D73D1D"/>
    <w:rsid w:val="00D74416"/>
    <w:rsid w:val="00D82CAD"/>
    <w:rsid w:val="00DC1146"/>
    <w:rsid w:val="00DC76C8"/>
    <w:rsid w:val="00DD05F6"/>
    <w:rsid w:val="00DD13C3"/>
    <w:rsid w:val="00DD6BC7"/>
    <w:rsid w:val="00DF0FA5"/>
    <w:rsid w:val="00DF4145"/>
    <w:rsid w:val="00DF44B1"/>
    <w:rsid w:val="00E06BE7"/>
    <w:rsid w:val="00E07B64"/>
    <w:rsid w:val="00E1183D"/>
    <w:rsid w:val="00E21BFF"/>
    <w:rsid w:val="00E43B94"/>
    <w:rsid w:val="00E5080E"/>
    <w:rsid w:val="00E647BB"/>
    <w:rsid w:val="00E74B74"/>
    <w:rsid w:val="00E7554A"/>
    <w:rsid w:val="00E87FD5"/>
    <w:rsid w:val="00E90A3E"/>
    <w:rsid w:val="00EA6F65"/>
    <w:rsid w:val="00ED5C40"/>
    <w:rsid w:val="00EF07F2"/>
    <w:rsid w:val="00EF7F85"/>
    <w:rsid w:val="00F03B33"/>
    <w:rsid w:val="00F13D13"/>
    <w:rsid w:val="00F20CC9"/>
    <w:rsid w:val="00F22BBE"/>
    <w:rsid w:val="00F22E9B"/>
    <w:rsid w:val="00F2407B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2E93"/>
    <w:rsid w:val="00F73EBC"/>
    <w:rsid w:val="00F73F81"/>
    <w:rsid w:val="00F74DA4"/>
    <w:rsid w:val="00F802A6"/>
    <w:rsid w:val="00F80AA7"/>
    <w:rsid w:val="00F85FB0"/>
    <w:rsid w:val="00F863E5"/>
    <w:rsid w:val="00FB0407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1C03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character" w:styleId="Mencinsinresolver">
    <w:name w:val="Unresolved Mention"/>
    <w:uiPriority w:val="99"/>
    <w:semiHidden/>
    <w:unhideWhenUsed/>
    <w:rsid w:val="0030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licista1/promocion1?GG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tar_plus.com/logi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reamingstudio.com/hom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reaming.com/peliculas?id=P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customXml/itemProps2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SOA.dotx</Template>
  <TotalTime>1424</TotalTime>
  <Pages>1</Pages>
  <Words>2091</Words>
  <Characters>11502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13566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Felipe Gabriel Bozzano</cp:lastModifiedBy>
  <cp:revision>88</cp:revision>
  <cp:lastPrinted>2024-06-06T14:20:00Z</cp:lastPrinted>
  <dcterms:created xsi:type="dcterms:W3CDTF">2023-04-08T19:54:00Z</dcterms:created>
  <dcterms:modified xsi:type="dcterms:W3CDTF">2024-06-06T14:21:00Z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